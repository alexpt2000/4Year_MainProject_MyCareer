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7676DC"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7676DC"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7676DC"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77DDD984" w14:textId="201A6B78" w:rsidR="008B59D6"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08095175" w:history="1">
            <w:r w:rsidR="008B59D6" w:rsidRPr="00357DD0">
              <w:rPr>
                <w:rStyle w:val="Hyperlink"/>
                <w:noProof/>
              </w:rPr>
              <w:t>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Introduction</w:t>
            </w:r>
            <w:r w:rsidR="008B59D6">
              <w:rPr>
                <w:noProof/>
                <w:webHidden/>
              </w:rPr>
              <w:tab/>
            </w:r>
            <w:r w:rsidR="008B59D6">
              <w:rPr>
                <w:noProof/>
                <w:webHidden/>
              </w:rPr>
              <w:fldChar w:fldCharType="begin"/>
            </w:r>
            <w:r w:rsidR="008B59D6">
              <w:rPr>
                <w:noProof/>
                <w:webHidden/>
              </w:rPr>
              <w:instrText xml:space="preserve"> PAGEREF _Toc508095175 \h </w:instrText>
            </w:r>
            <w:r w:rsidR="008B59D6">
              <w:rPr>
                <w:noProof/>
                <w:webHidden/>
              </w:rPr>
            </w:r>
            <w:r w:rsidR="008B59D6">
              <w:rPr>
                <w:noProof/>
                <w:webHidden/>
              </w:rPr>
              <w:fldChar w:fldCharType="separate"/>
            </w:r>
            <w:r w:rsidR="0079431A">
              <w:rPr>
                <w:noProof/>
                <w:webHidden/>
              </w:rPr>
              <w:t>7</w:t>
            </w:r>
            <w:r w:rsidR="008B59D6">
              <w:rPr>
                <w:noProof/>
                <w:webHidden/>
              </w:rPr>
              <w:fldChar w:fldCharType="end"/>
            </w:r>
          </w:hyperlink>
        </w:p>
        <w:p w14:paraId="14EE92E5" w14:textId="0EBA4752"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6" w:history="1">
            <w:r w:rsidR="008B59D6" w:rsidRPr="00357DD0">
              <w:rPr>
                <w:rStyle w:val="Hyperlink"/>
                <w:noProof/>
              </w:rPr>
              <w:t>1.1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The Idea</w:t>
            </w:r>
            <w:r w:rsidR="008B59D6">
              <w:rPr>
                <w:noProof/>
                <w:webHidden/>
              </w:rPr>
              <w:tab/>
            </w:r>
            <w:r w:rsidR="008B59D6">
              <w:rPr>
                <w:noProof/>
                <w:webHidden/>
              </w:rPr>
              <w:fldChar w:fldCharType="begin"/>
            </w:r>
            <w:r w:rsidR="008B59D6">
              <w:rPr>
                <w:noProof/>
                <w:webHidden/>
              </w:rPr>
              <w:instrText xml:space="preserve"> PAGEREF _Toc508095176 \h </w:instrText>
            </w:r>
            <w:r w:rsidR="008B59D6">
              <w:rPr>
                <w:noProof/>
                <w:webHidden/>
              </w:rPr>
            </w:r>
            <w:r w:rsidR="008B59D6">
              <w:rPr>
                <w:noProof/>
                <w:webHidden/>
              </w:rPr>
              <w:fldChar w:fldCharType="separate"/>
            </w:r>
            <w:r w:rsidR="0079431A">
              <w:rPr>
                <w:noProof/>
                <w:webHidden/>
              </w:rPr>
              <w:t>7</w:t>
            </w:r>
            <w:r w:rsidR="008B59D6">
              <w:rPr>
                <w:noProof/>
                <w:webHidden/>
              </w:rPr>
              <w:fldChar w:fldCharType="end"/>
            </w:r>
          </w:hyperlink>
        </w:p>
        <w:p w14:paraId="1F860B13" w14:textId="38826915"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7" w:history="1">
            <w:r w:rsidR="008B59D6" w:rsidRPr="00357DD0">
              <w:rPr>
                <w:rStyle w:val="Hyperlink"/>
                <w:noProof/>
              </w:rPr>
              <w:t>1.2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The Application</w:t>
            </w:r>
            <w:r w:rsidR="008B59D6">
              <w:rPr>
                <w:noProof/>
                <w:webHidden/>
              </w:rPr>
              <w:tab/>
            </w:r>
            <w:r w:rsidR="008B59D6">
              <w:rPr>
                <w:noProof/>
                <w:webHidden/>
              </w:rPr>
              <w:fldChar w:fldCharType="begin"/>
            </w:r>
            <w:r w:rsidR="008B59D6">
              <w:rPr>
                <w:noProof/>
                <w:webHidden/>
              </w:rPr>
              <w:instrText xml:space="preserve"> PAGEREF _Toc508095177 \h </w:instrText>
            </w:r>
            <w:r w:rsidR="008B59D6">
              <w:rPr>
                <w:noProof/>
                <w:webHidden/>
              </w:rPr>
            </w:r>
            <w:r w:rsidR="008B59D6">
              <w:rPr>
                <w:noProof/>
                <w:webHidden/>
              </w:rPr>
              <w:fldChar w:fldCharType="separate"/>
            </w:r>
            <w:r w:rsidR="0079431A">
              <w:rPr>
                <w:noProof/>
                <w:webHidden/>
              </w:rPr>
              <w:t>7</w:t>
            </w:r>
            <w:r w:rsidR="008B59D6">
              <w:rPr>
                <w:noProof/>
                <w:webHidden/>
              </w:rPr>
              <w:fldChar w:fldCharType="end"/>
            </w:r>
          </w:hyperlink>
        </w:p>
        <w:p w14:paraId="74638DFF" w14:textId="4C3366F5"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8" w:history="1">
            <w:r w:rsidR="008B59D6" w:rsidRPr="00357DD0">
              <w:rPr>
                <w:rStyle w:val="Hyperlink"/>
                <w:noProof/>
              </w:rPr>
              <w:t>1.3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Project Scope</w:t>
            </w:r>
            <w:r w:rsidR="008B59D6">
              <w:rPr>
                <w:noProof/>
                <w:webHidden/>
              </w:rPr>
              <w:tab/>
            </w:r>
            <w:r w:rsidR="008B59D6">
              <w:rPr>
                <w:noProof/>
                <w:webHidden/>
              </w:rPr>
              <w:fldChar w:fldCharType="begin"/>
            </w:r>
            <w:r w:rsidR="008B59D6">
              <w:rPr>
                <w:noProof/>
                <w:webHidden/>
              </w:rPr>
              <w:instrText xml:space="preserve"> PAGEREF _Toc508095178 \h </w:instrText>
            </w:r>
            <w:r w:rsidR="008B59D6">
              <w:rPr>
                <w:noProof/>
                <w:webHidden/>
              </w:rPr>
            </w:r>
            <w:r w:rsidR="008B59D6">
              <w:rPr>
                <w:noProof/>
                <w:webHidden/>
              </w:rPr>
              <w:fldChar w:fldCharType="separate"/>
            </w:r>
            <w:r w:rsidR="0079431A">
              <w:rPr>
                <w:noProof/>
                <w:webHidden/>
              </w:rPr>
              <w:t>7</w:t>
            </w:r>
            <w:r w:rsidR="008B59D6">
              <w:rPr>
                <w:noProof/>
                <w:webHidden/>
              </w:rPr>
              <w:fldChar w:fldCharType="end"/>
            </w:r>
          </w:hyperlink>
        </w:p>
        <w:p w14:paraId="2A4B7563" w14:textId="3699A8C4"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9" w:history="1">
            <w:r w:rsidR="008B59D6" w:rsidRPr="00357DD0">
              <w:rPr>
                <w:rStyle w:val="Hyperlink"/>
                <w:noProof/>
              </w:rPr>
              <w:t>1.4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Summary</w:t>
            </w:r>
            <w:r w:rsidR="008B59D6">
              <w:rPr>
                <w:noProof/>
                <w:webHidden/>
              </w:rPr>
              <w:tab/>
            </w:r>
            <w:r w:rsidR="008B59D6">
              <w:rPr>
                <w:noProof/>
                <w:webHidden/>
              </w:rPr>
              <w:fldChar w:fldCharType="begin"/>
            </w:r>
            <w:r w:rsidR="008B59D6">
              <w:rPr>
                <w:noProof/>
                <w:webHidden/>
              </w:rPr>
              <w:instrText xml:space="preserve"> PAGEREF _Toc508095179 \h </w:instrText>
            </w:r>
            <w:r w:rsidR="008B59D6">
              <w:rPr>
                <w:noProof/>
                <w:webHidden/>
              </w:rPr>
            </w:r>
            <w:r w:rsidR="008B59D6">
              <w:rPr>
                <w:noProof/>
                <w:webHidden/>
              </w:rPr>
              <w:fldChar w:fldCharType="separate"/>
            </w:r>
            <w:r w:rsidR="0079431A">
              <w:rPr>
                <w:noProof/>
                <w:webHidden/>
              </w:rPr>
              <w:t>7</w:t>
            </w:r>
            <w:r w:rsidR="008B59D6">
              <w:rPr>
                <w:noProof/>
                <w:webHidden/>
              </w:rPr>
              <w:fldChar w:fldCharType="end"/>
            </w:r>
          </w:hyperlink>
        </w:p>
        <w:p w14:paraId="2BE31349" w14:textId="626EB85C" w:rsidR="008B59D6" w:rsidRDefault="007676DC">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180" w:history="1">
            <w:r w:rsidR="008B59D6" w:rsidRPr="00357DD0">
              <w:rPr>
                <w:rStyle w:val="Hyperlink"/>
                <w:noProof/>
              </w:rPr>
              <w:t>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Methodology</w:t>
            </w:r>
            <w:r w:rsidR="008B59D6">
              <w:rPr>
                <w:noProof/>
                <w:webHidden/>
              </w:rPr>
              <w:tab/>
            </w:r>
            <w:r w:rsidR="008B59D6">
              <w:rPr>
                <w:noProof/>
                <w:webHidden/>
              </w:rPr>
              <w:fldChar w:fldCharType="begin"/>
            </w:r>
            <w:r w:rsidR="008B59D6">
              <w:rPr>
                <w:noProof/>
                <w:webHidden/>
              </w:rPr>
              <w:instrText xml:space="preserve"> PAGEREF _Toc508095180 \h </w:instrText>
            </w:r>
            <w:r w:rsidR="008B59D6">
              <w:rPr>
                <w:noProof/>
                <w:webHidden/>
              </w:rPr>
            </w:r>
            <w:r w:rsidR="008B59D6">
              <w:rPr>
                <w:noProof/>
                <w:webHidden/>
              </w:rPr>
              <w:fldChar w:fldCharType="separate"/>
            </w:r>
            <w:r w:rsidR="0079431A">
              <w:rPr>
                <w:noProof/>
                <w:webHidden/>
              </w:rPr>
              <w:t>8</w:t>
            </w:r>
            <w:r w:rsidR="008B59D6">
              <w:rPr>
                <w:noProof/>
                <w:webHidden/>
              </w:rPr>
              <w:fldChar w:fldCharType="end"/>
            </w:r>
          </w:hyperlink>
        </w:p>
        <w:p w14:paraId="41679376" w14:textId="3A65A0DA"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1" w:history="1">
            <w:r w:rsidR="008B59D6" w:rsidRPr="00357DD0">
              <w:rPr>
                <w:rStyle w:val="Hyperlink"/>
                <w:noProof/>
              </w:rPr>
              <w:t>2.1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Planning</w:t>
            </w:r>
            <w:r w:rsidR="008B59D6">
              <w:rPr>
                <w:noProof/>
                <w:webHidden/>
              </w:rPr>
              <w:tab/>
            </w:r>
            <w:r w:rsidR="008B59D6">
              <w:rPr>
                <w:noProof/>
                <w:webHidden/>
              </w:rPr>
              <w:fldChar w:fldCharType="begin"/>
            </w:r>
            <w:r w:rsidR="008B59D6">
              <w:rPr>
                <w:noProof/>
                <w:webHidden/>
              </w:rPr>
              <w:instrText xml:space="preserve"> PAGEREF _Toc508095181 \h </w:instrText>
            </w:r>
            <w:r w:rsidR="008B59D6">
              <w:rPr>
                <w:noProof/>
                <w:webHidden/>
              </w:rPr>
            </w:r>
            <w:r w:rsidR="008B59D6">
              <w:rPr>
                <w:noProof/>
                <w:webHidden/>
              </w:rPr>
              <w:fldChar w:fldCharType="separate"/>
            </w:r>
            <w:r w:rsidR="0079431A">
              <w:rPr>
                <w:noProof/>
                <w:webHidden/>
              </w:rPr>
              <w:t>8</w:t>
            </w:r>
            <w:r w:rsidR="008B59D6">
              <w:rPr>
                <w:noProof/>
                <w:webHidden/>
              </w:rPr>
              <w:fldChar w:fldCharType="end"/>
            </w:r>
          </w:hyperlink>
        </w:p>
        <w:p w14:paraId="3D90FBB2" w14:textId="7D121E02"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2" w:history="1">
            <w:r w:rsidR="008B59D6" w:rsidRPr="00357DD0">
              <w:rPr>
                <w:rStyle w:val="Hyperlink"/>
                <w:noProof/>
              </w:rPr>
              <w:t>2.2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Methodology</w:t>
            </w:r>
            <w:r w:rsidR="008B59D6">
              <w:rPr>
                <w:noProof/>
                <w:webHidden/>
              </w:rPr>
              <w:tab/>
            </w:r>
            <w:r w:rsidR="008B59D6">
              <w:rPr>
                <w:noProof/>
                <w:webHidden/>
              </w:rPr>
              <w:fldChar w:fldCharType="begin"/>
            </w:r>
            <w:r w:rsidR="008B59D6">
              <w:rPr>
                <w:noProof/>
                <w:webHidden/>
              </w:rPr>
              <w:instrText xml:space="preserve"> PAGEREF _Toc508095182 \h </w:instrText>
            </w:r>
            <w:r w:rsidR="008B59D6">
              <w:rPr>
                <w:noProof/>
                <w:webHidden/>
              </w:rPr>
            </w:r>
            <w:r w:rsidR="008B59D6">
              <w:rPr>
                <w:noProof/>
                <w:webHidden/>
              </w:rPr>
              <w:fldChar w:fldCharType="separate"/>
            </w:r>
            <w:r w:rsidR="0079431A">
              <w:rPr>
                <w:noProof/>
                <w:webHidden/>
              </w:rPr>
              <w:t>9</w:t>
            </w:r>
            <w:r w:rsidR="008B59D6">
              <w:rPr>
                <w:noProof/>
                <w:webHidden/>
              </w:rPr>
              <w:fldChar w:fldCharType="end"/>
            </w:r>
          </w:hyperlink>
        </w:p>
        <w:p w14:paraId="7E14AFBB" w14:textId="5BFD799B"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3" w:history="1">
            <w:r w:rsidR="008B59D6" w:rsidRPr="00357DD0">
              <w:rPr>
                <w:rStyle w:val="Hyperlink"/>
                <w:noProof/>
              </w:rPr>
              <w:t>2.3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Project Management</w:t>
            </w:r>
            <w:r w:rsidR="008B59D6">
              <w:rPr>
                <w:noProof/>
                <w:webHidden/>
              </w:rPr>
              <w:tab/>
            </w:r>
            <w:r w:rsidR="008B59D6">
              <w:rPr>
                <w:noProof/>
                <w:webHidden/>
              </w:rPr>
              <w:fldChar w:fldCharType="begin"/>
            </w:r>
            <w:r w:rsidR="008B59D6">
              <w:rPr>
                <w:noProof/>
                <w:webHidden/>
              </w:rPr>
              <w:instrText xml:space="preserve"> PAGEREF _Toc508095183 \h </w:instrText>
            </w:r>
            <w:r w:rsidR="008B59D6">
              <w:rPr>
                <w:noProof/>
                <w:webHidden/>
              </w:rPr>
            </w:r>
            <w:r w:rsidR="008B59D6">
              <w:rPr>
                <w:noProof/>
                <w:webHidden/>
              </w:rPr>
              <w:fldChar w:fldCharType="separate"/>
            </w:r>
            <w:r w:rsidR="0079431A">
              <w:rPr>
                <w:noProof/>
                <w:webHidden/>
              </w:rPr>
              <w:t>9</w:t>
            </w:r>
            <w:r w:rsidR="008B59D6">
              <w:rPr>
                <w:noProof/>
                <w:webHidden/>
              </w:rPr>
              <w:fldChar w:fldCharType="end"/>
            </w:r>
          </w:hyperlink>
        </w:p>
        <w:p w14:paraId="7AA6917D" w14:textId="771F95B9"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4" w:history="1">
            <w:r w:rsidR="008B59D6" w:rsidRPr="00357DD0">
              <w:rPr>
                <w:rStyle w:val="Hyperlink"/>
                <w:noProof/>
              </w:rPr>
              <w:t>2.3.1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GitHub.</w:t>
            </w:r>
            <w:r w:rsidR="008B59D6">
              <w:rPr>
                <w:noProof/>
                <w:webHidden/>
              </w:rPr>
              <w:tab/>
            </w:r>
            <w:r w:rsidR="008B59D6">
              <w:rPr>
                <w:noProof/>
                <w:webHidden/>
              </w:rPr>
              <w:fldChar w:fldCharType="begin"/>
            </w:r>
            <w:r w:rsidR="008B59D6">
              <w:rPr>
                <w:noProof/>
                <w:webHidden/>
              </w:rPr>
              <w:instrText xml:space="preserve"> PAGEREF _Toc508095184 \h </w:instrText>
            </w:r>
            <w:r w:rsidR="008B59D6">
              <w:rPr>
                <w:noProof/>
                <w:webHidden/>
              </w:rPr>
            </w:r>
            <w:r w:rsidR="008B59D6">
              <w:rPr>
                <w:noProof/>
                <w:webHidden/>
              </w:rPr>
              <w:fldChar w:fldCharType="separate"/>
            </w:r>
            <w:r w:rsidR="0079431A">
              <w:rPr>
                <w:noProof/>
                <w:webHidden/>
              </w:rPr>
              <w:t>9</w:t>
            </w:r>
            <w:r w:rsidR="008B59D6">
              <w:rPr>
                <w:noProof/>
                <w:webHidden/>
              </w:rPr>
              <w:fldChar w:fldCharType="end"/>
            </w:r>
          </w:hyperlink>
        </w:p>
        <w:p w14:paraId="632872A7" w14:textId="04C986E6" w:rsidR="008B59D6" w:rsidRDefault="007676DC">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185" w:history="1">
            <w:r w:rsidR="008B59D6" w:rsidRPr="00357DD0">
              <w:rPr>
                <w:rStyle w:val="Hyperlink"/>
                <w:noProof/>
              </w:rPr>
              <w:t>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Technology Review</w:t>
            </w:r>
            <w:r w:rsidR="008B59D6">
              <w:rPr>
                <w:noProof/>
                <w:webHidden/>
              </w:rPr>
              <w:tab/>
            </w:r>
            <w:r w:rsidR="008B59D6">
              <w:rPr>
                <w:noProof/>
                <w:webHidden/>
              </w:rPr>
              <w:fldChar w:fldCharType="begin"/>
            </w:r>
            <w:r w:rsidR="008B59D6">
              <w:rPr>
                <w:noProof/>
                <w:webHidden/>
              </w:rPr>
              <w:instrText xml:space="preserve"> PAGEREF _Toc508095185 \h </w:instrText>
            </w:r>
            <w:r w:rsidR="008B59D6">
              <w:rPr>
                <w:noProof/>
                <w:webHidden/>
              </w:rPr>
            </w:r>
            <w:r w:rsidR="008B59D6">
              <w:rPr>
                <w:noProof/>
                <w:webHidden/>
              </w:rPr>
              <w:fldChar w:fldCharType="separate"/>
            </w:r>
            <w:r w:rsidR="0079431A">
              <w:rPr>
                <w:noProof/>
                <w:webHidden/>
              </w:rPr>
              <w:t>10</w:t>
            </w:r>
            <w:r w:rsidR="008B59D6">
              <w:rPr>
                <w:noProof/>
                <w:webHidden/>
              </w:rPr>
              <w:fldChar w:fldCharType="end"/>
            </w:r>
          </w:hyperlink>
        </w:p>
        <w:p w14:paraId="21C34F74" w14:textId="7DEC0E65"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6" w:history="1">
            <w:r w:rsidR="008B59D6" w:rsidRPr="00357DD0">
              <w:rPr>
                <w:rStyle w:val="Hyperlink"/>
                <w:noProof/>
              </w:rPr>
              <w:t>3.1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Java</w:t>
            </w:r>
            <w:r w:rsidR="008B59D6">
              <w:rPr>
                <w:noProof/>
                <w:webHidden/>
              </w:rPr>
              <w:tab/>
            </w:r>
            <w:r w:rsidR="008B59D6">
              <w:rPr>
                <w:noProof/>
                <w:webHidden/>
              </w:rPr>
              <w:fldChar w:fldCharType="begin"/>
            </w:r>
            <w:r w:rsidR="008B59D6">
              <w:rPr>
                <w:noProof/>
                <w:webHidden/>
              </w:rPr>
              <w:instrText xml:space="preserve"> PAGEREF _Toc508095186 \h </w:instrText>
            </w:r>
            <w:r w:rsidR="008B59D6">
              <w:rPr>
                <w:noProof/>
                <w:webHidden/>
              </w:rPr>
            </w:r>
            <w:r w:rsidR="008B59D6">
              <w:rPr>
                <w:noProof/>
                <w:webHidden/>
              </w:rPr>
              <w:fldChar w:fldCharType="separate"/>
            </w:r>
            <w:r w:rsidR="0079431A">
              <w:rPr>
                <w:noProof/>
                <w:webHidden/>
              </w:rPr>
              <w:t>10</w:t>
            </w:r>
            <w:r w:rsidR="008B59D6">
              <w:rPr>
                <w:noProof/>
                <w:webHidden/>
              </w:rPr>
              <w:fldChar w:fldCharType="end"/>
            </w:r>
          </w:hyperlink>
        </w:p>
        <w:p w14:paraId="5CCBE65D" w14:textId="39C1481D"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7" w:history="1">
            <w:r w:rsidR="008B59D6" w:rsidRPr="00357DD0">
              <w:rPr>
                <w:rStyle w:val="Hyperlink"/>
                <w:noProof/>
              </w:rPr>
              <w:t>3.2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Hibernate</w:t>
            </w:r>
            <w:r w:rsidR="008B59D6">
              <w:rPr>
                <w:noProof/>
                <w:webHidden/>
              </w:rPr>
              <w:tab/>
            </w:r>
            <w:r w:rsidR="008B59D6">
              <w:rPr>
                <w:noProof/>
                <w:webHidden/>
              </w:rPr>
              <w:fldChar w:fldCharType="begin"/>
            </w:r>
            <w:r w:rsidR="008B59D6">
              <w:rPr>
                <w:noProof/>
                <w:webHidden/>
              </w:rPr>
              <w:instrText xml:space="preserve"> PAGEREF _Toc508095187 \h </w:instrText>
            </w:r>
            <w:r w:rsidR="008B59D6">
              <w:rPr>
                <w:noProof/>
                <w:webHidden/>
              </w:rPr>
            </w:r>
            <w:r w:rsidR="008B59D6">
              <w:rPr>
                <w:noProof/>
                <w:webHidden/>
              </w:rPr>
              <w:fldChar w:fldCharType="separate"/>
            </w:r>
            <w:r w:rsidR="0079431A">
              <w:rPr>
                <w:noProof/>
                <w:webHidden/>
              </w:rPr>
              <w:t>10</w:t>
            </w:r>
            <w:r w:rsidR="008B59D6">
              <w:rPr>
                <w:noProof/>
                <w:webHidden/>
              </w:rPr>
              <w:fldChar w:fldCharType="end"/>
            </w:r>
          </w:hyperlink>
        </w:p>
        <w:p w14:paraId="155153BB" w14:textId="3D4EAD79"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8" w:history="1">
            <w:r w:rsidR="008B59D6" w:rsidRPr="00357DD0">
              <w:rPr>
                <w:rStyle w:val="Hyperlink"/>
                <w:noProof/>
              </w:rPr>
              <w:t>3.3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JWT</w:t>
            </w:r>
            <w:r w:rsidR="008B59D6">
              <w:rPr>
                <w:noProof/>
                <w:webHidden/>
              </w:rPr>
              <w:tab/>
            </w:r>
            <w:r w:rsidR="008B59D6">
              <w:rPr>
                <w:noProof/>
                <w:webHidden/>
              </w:rPr>
              <w:fldChar w:fldCharType="begin"/>
            </w:r>
            <w:r w:rsidR="008B59D6">
              <w:rPr>
                <w:noProof/>
                <w:webHidden/>
              </w:rPr>
              <w:instrText xml:space="preserve"> PAGEREF _Toc508095188 \h </w:instrText>
            </w:r>
            <w:r w:rsidR="008B59D6">
              <w:rPr>
                <w:noProof/>
                <w:webHidden/>
              </w:rPr>
            </w:r>
            <w:r w:rsidR="008B59D6">
              <w:rPr>
                <w:noProof/>
                <w:webHidden/>
              </w:rPr>
              <w:fldChar w:fldCharType="separate"/>
            </w:r>
            <w:r w:rsidR="0079431A">
              <w:rPr>
                <w:noProof/>
                <w:webHidden/>
              </w:rPr>
              <w:t>10</w:t>
            </w:r>
            <w:r w:rsidR="008B59D6">
              <w:rPr>
                <w:noProof/>
                <w:webHidden/>
              </w:rPr>
              <w:fldChar w:fldCharType="end"/>
            </w:r>
          </w:hyperlink>
        </w:p>
        <w:p w14:paraId="6C05ED85" w14:textId="5C07B271"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9" w:history="1">
            <w:r w:rsidR="008B59D6" w:rsidRPr="00357DD0">
              <w:rPr>
                <w:rStyle w:val="Hyperlink"/>
                <w:noProof/>
              </w:rPr>
              <w:t>3.4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Angular 4</w:t>
            </w:r>
            <w:r w:rsidR="008B59D6">
              <w:rPr>
                <w:noProof/>
                <w:webHidden/>
              </w:rPr>
              <w:tab/>
            </w:r>
            <w:r w:rsidR="008B59D6">
              <w:rPr>
                <w:noProof/>
                <w:webHidden/>
              </w:rPr>
              <w:fldChar w:fldCharType="begin"/>
            </w:r>
            <w:r w:rsidR="008B59D6">
              <w:rPr>
                <w:noProof/>
                <w:webHidden/>
              </w:rPr>
              <w:instrText xml:space="preserve"> PAGEREF _Toc508095189 \h </w:instrText>
            </w:r>
            <w:r w:rsidR="008B59D6">
              <w:rPr>
                <w:noProof/>
                <w:webHidden/>
              </w:rPr>
            </w:r>
            <w:r w:rsidR="008B59D6">
              <w:rPr>
                <w:noProof/>
                <w:webHidden/>
              </w:rPr>
              <w:fldChar w:fldCharType="separate"/>
            </w:r>
            <w:r w:rsidR="0079431A">
              <w:rPr>
                <w:noProof/>
                <w:webHidden/>
              </w:rPr>
              <w:t>11</w:t>
            </w:r>
            <w:r w:rsidR="008B59D6">
              <w:rPr>
                <w:noProof/>
                <w:webHidden/>
              </w:rPr>
              <w:fldChar w:fldCharType="end"/>
            </w:r>
          </w:hyperlink>
        </w:p>
        <w:p w14:paraId="3A75F72F" w14:textId="20A9750B"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0" w:history="1">
            <w:r w:rsidR="008B59D6" w:rsidRPr="00357DD0">
              <w:rPr>
                <w:rStyle w:val="Hyperlink"/>
                <w:noProof/>
              </w:rPr>
              <w:t>3.5</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Joomla</w:t>
            </w:r>
            <w:r w:rsidR="008B59D6">
              <w:rPr>
                <w:noProof/>
                <w:webHidden/>
              </w:rPr>
              <w:tab/>
            </w:r>
            <w:r w:rsidR="008B59D6">
              <w:rPr>
                <w:noProof/>
                <w:webHidden/>
              </w:rPr>
              <w:fldChar w:fldCharType="begin"/>
            </w:r>
            <w:r w:rsidR="008B59D6">
              <w:rPr>
                <w:noProof/>
                <w:webHidden/>
              </w:rPr>
              <w:instrText xml:space="preserve"> PAGEREF _Toc508095190 \h </w:instrText>
            </w:r>
            <w:r w:rsidR="008B59D6">
              <w:rPr>
                <w:noProof/>
                <w:webHidden/>
              </w:rPr>
            </w:r>
            <w:r w:rsidR="008B59D6">
              <w:rPr>
                <w:noProof/>
                <w:webHidden/>
              </w:rPr>
              <w:fldChar w:fldCharType="separate"/>
            </w:r>
            <w:r w:rsidR="0079431A">
              <w:rPr>
                <w:noProof/>
                <w:webHidden/>
              </w:rPr>
              <w:t>11</w:t>
            </w:r>
            <w:r w:rsidR="008B59D6">
              <w:rPr>
                <w:noProof/>
                <w:webHidden/>
              </w:rPr>
              <w:fldChar w:fldCharType="end"/>
            </w:r>
          </w:hyperlink>
        </w:p>
        <w:p w14:paraId="5A98A741" w14:textId="1EC4E56E"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1" w:history="1">
            <w:r w:rsidR="008B59D6" w:rsidRPr="00357DD0">
              <w:rPr>
                <w:rStyle w:val="Hyperlink"/>
                <w:noProof/>
              </w:rPr>
              <w:t>3.6</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MySQL</w:t>
            </w:r>
            <w:r w:rsidR="008B59D6">
              <w:rPr>
                <w:noProof/>
                <w:webHidden/>
              </w:rPr>
              <w:tab/>
            </w:r>
            <w:r w:rsidR="008B59D6">
              <w:rPr>
                <w:noProof/>
                <w:webHidden/>
              </w:rPr>
              <w:fldChar w:fldCharType="begin"/>
            </w:r>
            <w:r w:rsidR="008B59D6">
              <w:rPr>
                <w:noProof/>
                <w:webHidden/>
              </w:rPr>
              <w:instrText xml:space="preserve"> PAGEREF _Toc508095191 \h </w:instrText>
            </w:r>
            <w:r w:rsidR="008B59D6">
              <w:rPr>
                <w:noProof/>
                <w:webHidden/>
              </w:rPr>
            </w:r>
            <w:r w:rsidR="008B59D6">
              <w:rPr>
                <w:noProof/>
                <w:webHidden/>
              </w:rPr>
              <w:fldChar w:fldCharType="separate"/>
            </w:r>
            <w:r w:rsidR="0079431A">
              <w:rPr>
                <w:noProof/>
                <w:webHidden/>
              </w:rPr>
              <w:t>11</w:t>
            </w:r>
            <w:r w:rsidR="008B59D6">
              <w:rPr>
                <w:noProof/>
                <w:webHidden/>
              </w:rPr>
              <w:fldChar w:fldCharType="end"/>
            </w:r>
          </w:hyperlink>
        </w:p>
        <w:p w14:paraId="2D555902" w14:textId="2BBC0A74"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2" w:history="1">
            <w:r w:rsidR="008B59D6" w:rsidRPr="00357DD0">
              <w:rPr>
                <w:rStyle w:val="Hyperlink"/>
                <w:noProof/>
              </w:rPr>
              <w:t>3.7</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Heroku</w:t>
            </w:r>
            <w:r w:rsidR="008B59D6">
              <w:rPr>
                <w:noProof/>
                <w:webHidden/>
              </w:rPr>
              <w:tab/>
            </w:r>
            <w:r w:rsidR="008B59D6">
              <w:rPr>
                <w:noProof/>
                <w:webHidden/>
              </w:rPr>
              <w:fldChar w:fldCharType="begin"/>
            </w:r>
            <w:r w:rsidR="008B59D6">
              <w:rPr>
                <w:noProof/>
                <w:webHidden/>
              </w:rPr>
              <w:instrText xml:space="preserve"> PAGEREF _Toc508095192 \h </w:instrText>
            </w:r>
            <w:r w:rsidR="008B59D6">
              <w:rPr>
                <w:noProof/>
                <w:webHidden/>
              </w:rPr>
            </w:r>
            <w:r w:rsidR="008B59D6">
              <w:rPr>
                <w:noProof/>
                <w:webHidden/>
              </w:rPr>
              <w:fldChar w:fldCharType="separate"/>
            </w:r>
            <w:r w:rsidR="0079431A">
              <w:rPr>
                <w:noProof/>
                <w:webHidden/>
              </w:rPr>
              <w:t>12</w:t>
            </w:r>
            <w:r w:rsidR="008B59D6">
              <w:rPr>
                <w:noProof/>
                <w:webHidden/>
              </w:rPr>
              <w:fldChar w:fldCharType="end"/>
            </w:r>
          </w:hyperlink>
        </w:p>
        <w:p w14:paraId="3E4466E3" w14:textId="10AB3DBC"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3" w:history="1">
            <w:r w:rsidR="008B59D6" w:rsidRPr="00357DD0">
              <w:rPr>
                <w:rStyle w:val="Hyperlink"/>
                <w:noProof/>
              </w:rPr>
              <w:t>3.8</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Amazon AWS</w:t>
            </w:r>
            <w:r w:rsidR="008B59D6">
              <w:rPr>
                <w:noProof/>
                <w:webHidden/>
              </w:rPr>
              <w:tab/>
            </w:r>
            <w:r w:rsidR="008B59D6">
              <w:rPr>
                <w:noProof/>
                <w:webHidden/>
              </w:rPr>
              <w:fldChar w:fldCharType="begin"/>
            </w:r>
            <w:r w:rsidR="008B59D6">
              <w:rPr>
                <w:noProof/>
                <w:webHidden/>
              </w:rPr>
              <w:instrText xml:space="preserve"> PAGEREF _Toc508095193 \h </w:instrText>
            </w:r>
            <w:r w:rsidR="008B59D6">
              <w:rPr>
                <w:noProof/>
                <w:webHidden/>
              </w:rPr>
            </w:r>
            <w:r w:rsidR="008B59D6">
              <w:rPr>
                <w:noProof/>
                <w:webHidden/>
              </w:rPr>
              <w:fldChar w:fldCharType="separate"/>
            </w:r>
            <w:r w:rsidR="0079431A">
              <w:rPr>
                <w:noProof/>
                <w:webHidden/>
              </w:rPr>
              <w:t>12</w:t>
            </w:r>
            <w:r w:rsidR="008B59D6">
              <w:rPr>
                <w:noProof/>
                <w:webHidden/>
              </w:rPr>
              <w:fldChar w:fldCharType="end"/>
            </w:r>
          </w:hyperlink>
        </w:p>
        <w:p w14:paraId="612BDF0A" w14:textId="10349E9F"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4" w:history="1">
            <w:r w:rsidR="008B59D6" w:rsidRPr="00357DD0">
              <w:rPr>
                <w:rStyle w:val="Hyperlink"/>
                <w:noProof/>
              </w:rPr>
              <w:t>3.9</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Spring Framework</w:t>
            </w:r>
            <w:r w:rsidR="008B59D6">
              <w:rPr>
                <w:noProof/>
                <w:webHidden/>
              </w:rPr>
              <w:tab/>
            </w:r>
            <w:r w:rsidR="008B59D6">
              <w:rPr>
                <w:noProof/>
                <w:webHidden/>
              </w:rPr>
              <w:fldChar w:fldCharType="begin"/>
            </w:r>
            <w:r w:rsidR="008B59D6">
              <w:rPr>
                <w:noProof/>
                <w:webHidden/>
              </w:rPr>
              <w:instrText xml:space="preserve"> PAGEREF _Toc508095194 \h </w:instrText>
            </w:r>
            <w:r w:rsidR="008B59D6">
              <w:rPr>
                <w:noProof/>
                <w:webHidden/>
              </w:rPr>
            </w:r>
            <w:r w:rsidR="008B59D6">
              <w:rPr>
                <w:noProof/>
                <w:webHidden/>
              </w:rPr>
              <w:fldChar w:fldCharType="separate"/>
            </w:r>
            <w:r w:rsidR="0079431A">
              <w:rPr>
                <w:noProof/>
                <w:webHidden/>
              </w:rPr>
              <w:t>12</w:t>
            </w:r>
            <w:r w:rsidR="008B59D6">
              <w:rPr>
                <w:noProof/>
                <w:webHidden/>
              </w:rPr>
              <w:fldChar w:fldCharType="end"/>
            </w:r>
          </w:hyperlink>
        </w:p>
        <w:p w14:paraId="6B1874E5" w14:textId="586F026A"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5" w:history="1">
            <w:r w:rsidR="008B59D6" w:rsidRPr="00357DD0">
              <w:rPr>
                <w:rStyle w:val="Hyperlink"/>
                <w:noProof/>
              </w:rPr>
              <w:t>3.10</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Flyway</w:t>
            </w:r>
            <w:r w:rsidR="008B59D6">
              <w:rPr>
                <w:noProof/>
                <w:webHidden/>
              </w:rPr>
              <w:tab/>
            </w:r>
            <w:r w:rsidR="008B59D6">
              <w:rPr>
                <w:noProof/>
                <w:webHidden/>
              </w:rPr>
              <w:fldChar w:fldCharType="begin"/>
            </w:r>
            <w:r w:rsidR="008B59D6">
              <w:rPr>
                <w:noProof/>
                <w:webHidden/>
              </w:rPr>
              <w:instrText xml:space="preserve"> PAGEREF _Toc508095195 \h </w:instrText>
            </w:r>
            <w:r w:rsidR="008B59D6">
              <w:rPr>
                <w:noProof/>
                <w:webHidden/>
              </w:rPr>
            </w:r>
            <w:r w:rsidR="008B59D6">
              <w:rPr>
                <w:noProof/>
                <w:webHidden/>
              </w:rPr>
              <w:fldChar w:fldCharType="separate"/>
            </w:r>
            <w:r w:rsidR="0079431A">
              <w:rPr>
                <w:noProof/>
                <w:webHidden/>
              </w:rPr>
              <w:t>13</w:t>
            </w:r>
            <w:r w:rsidR="008B59D6">
              <w:rPr>
                <w:noProof/>
                <w:webHidden/>
              </w:rPr>
              <w:fldChar w:fldCharType="end"/>
            </w:r>
          </w:hyperlink>
        </w:p>
        <w:p w14:paraId="24497578" w14:textId="1DF79942"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6" w:history="1">
            <w:r w:rsidR="008B59D6" w:rsidRPr="00357DD0">
              <w:rPr>
                <w:rStyle w:val="Hyperlink"/>
                <w:noProof/>
              </w:rPr>
              <w:t>3.11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Postman</w:t>
            </w:r>
            <w:r w:rsidR="008B59D6">
              <w:rPr>
                <w:noProof/>
                <w:webHidden/>
              </w:rPr>
              <w:tab/>
            </w:r>
            <w:r w:rsidR="008B59D6">
              <w:rPr>
                <w:noProof/>
                <w:webHidden/>
              </w:rPr>
              <w:fldChar w:fldCharType="begin"/>
            </w:r>
            <w:r w:rsidR="008B59D6">
              <w:rPr>
                <w:noProof/>
                <w:webHidden/>
              </w:rPr>
              <w:instrText xml:space="preserve"> PAGEREF _Toc508095196 \h </w:instrText>
            </w:r>
            <w:r w:rsidR="008B59D6">
              <w:rPr>
                <w:noProof/>
                <w:webHidden/>
              </w:rPr>
            </w:r>
            <w:r w:rsidR="008B59D6">
              <w:rPr>
                <w:noProof/>
                <w:webHidden/>
              </w:rPr>
              <w:fldChar w:fldCharType="separate"/>
            </w:r>
            <w:r w:rsidR="0079431A">
              <w:rPr>
                <w:noProof/>
                <w:webHidden/>
              </w:rPr>
              <w:t>13</w:t>
            </w:r>
            <w:r w:rsidR="008B59D6">
              <w:rPr>
                <w:noProof/>
                <w:webHidden/>
              </w:rPr>
              <w:fldChar w:fldCharType="end"/>
            </w:r>
          </w:hyperlink>
        </w:p>
        <w:p w14:paraId="312C553C" w14:textId="4BD0797F"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7" w:history="1">
            <w:r w:rsidR="008B59D6" w:rsidRPr="00357DD0">
              <w:rPr>
                <w:rStyle w:val="Hyperlink"/>
                <w:noProof/>
              </w:rPr>
              <w:t>3.12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Swagger UI</w:t>
            </w:r>
            <w:r w:rsidR="008B59D6">
              <w:rPr>
                <w:noProof/>
                <w:webHidden/>
              </w:rPr>
              <w:tab/>
            </w:r>
            <w:r w:rsidR="008B59D6">
              <w:rPr>
                <w:noProof/>
                <w:webHidden/>
              </w:rPr>
              <w:fldChar w:fldCharType="begin"/>
            </w:r>
            <w:r w:rsidR="008B59D6">
              <w:rPr>
                <w:noProof/>
                <w:webHidden/>
              </w:rPr>
              <w:instrText xml:space="preserve"> PAGEREF _Toc508095197 \h </w:instrText>
            </w:r>
            <w:r w:rsidR="008B59D6">
              <w:rPr>
                <w:noProof/>
                <w:webHidden/>
              </w:rPr>
            </w:r>
            <w:r w:rsidR="008B59D6">
              <w:rPr>
                <w:noProof/>
                <w:webHidden/>
              </w:rPr>
              <w:fldChar w:fldCharType="separate"/>
            </w:r>
            <w:r w:rsidR="0079431A">
              <w:rPr>
                <w:noProof/>
                <w:webHidden/>
              </w:rPr>
              <w:t>14</w:t>
            </w:r>
            <w:r w:rsidR="008B59D6">
              <w:rPr>
                <w:noProof/>
                <w:webHidden/>
              </w:rPr>
              <w:fldChar w:fldCharType="end"/>
            </w:r>
          </w:hyperlink>
        </w:p>
        <w:p w14:paraId="0CCEB412" w14:textId="67734F07"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8" w:history="1">
            <w:r w:rsidR="008B59D6" w:rsidRPr="00357DD0">
              <w:rPr>
                <w:rStyle w:val="Hyperlink"/>
                <w:noProof/>
              </w:rPr>
              <w:t>3.13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GitHub</w:t>
            </w:r>
            <w:r w:rsidR="008B59D6">
              <w:rPr>
                <w:noProof/>
                <w:webHidden/>
              </w:rPr>
              <w:tab/>
            </w:r>
            <w:r w:rsidR="008B59D6">
              <w:rPr>
                <w:noProof/>
                <w:webHidden/>
              </w:rPr>
              <w:fldChar w:fldCharType="begin"/>
            </w:r>
            <w:r w:rsidR="008B59D6">
              <w:rPr>
                <w:noProof/>
                <w:webHidden/>
              </w:rPr>
              <w:instrText xml:space="preserve"> PAGEREF _Toc508095198 \h </w:instrText>
            </w:r>
            <w:r w:rsidR="008B59D6">
              <w:rPr>
                <w:noProof/>
                <w:webHidden/>
              </w:rPr>
            </w:r>
            <w:r w:rsidR="008B59D6">
              <w:rPr>
                <w:noProof/>
                <w:webHidden/>
              </w:rPr>
              <w:fldChar w:fldCharType="separate"/>
            </w:r>
            <w:r w:rsidR="0079431A">
              <w:rPr>
                <w:noProof/>
                <w:webHidden/>
              </w:rPr>
              <w:t>14</w:t>
            </w:r>
            <w:r w:rsidR="008B59D6">
              <w:rPr>
                <w:noProof/>
                <w:webHidden/>
              </w:rPr>
              <w:fldChar w:fldCharType="end"/>
            </w:r>
          </w:hyperlink>
        </w:p>
        <w:p w14:paraId="70DEBEC6" w14:textId="4B9B111A"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9" w:history="1">
            <w:r w:rsidR="008B59D6" w:rsidRPr="00357DD0">
              <w:rPr>
                <w:rStyle w:val="Hyperlink"/>
                <w:noProof/>
              </w:rPr>
              <w:t>3.14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PrimeNG</w:t>
            </w:r>
            <w:r w:rsidR="008B59D6">
              <w:rPr>
                <w:noProof/>
                <w:webHidden/>
              </w:rPr>
              <w:tab/>
            </w:r>
            <w:r w:rsidR="008B59D6">
              <w:rPr>
                <w:noProof/>
                <w:webHidden/>
              </w:rPr>
              <w:fldChar w:fldCharType="begin"/>
            </w:r>
            <w:r w:rsidR="008B59D6">
              <w:rPr>
                <w:noProof/>
                <w:webHidden/>
              </w:rPr>
              <w:instrText xml:space="preserve"> PAGEREF _Toc508095199 \h </w:instrText>
            </w:r>
            <w:r w:rsidR="008B59D6">
              <w:rPr>
                <w:noProof/>
                <w:webHidden/>
              </w:rPr>
            </w:r>
            <w:r w:rsidR="008B59D6">
              <w:rPr>
                <w:noProof/>
                <w:webHidden/>
              </w:rPr>
              <w:fldChar w:fldCharType="separate"/>
            </w:r>
            <w:r w:rsidR="0079431A">
              <w:rPr>
                <w:noProof/>
                <w:webHidden/>
              </w:rPr>
              <w:t>14</w:t>
            </w:r>
            <w:r w:rsidR="008B59D6">
              <w:rPr>
                <w:noProof/>
                <w:webHidden/>
              </w:rPr>
              <w:fldChar w:fldCharType="end"/>
            </w:r>
          </w:hyperlink>
        </w:p>
        <w:p w14:paraId="2C49A086" w14:textId="720E529F"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0" w:history="1">
            <w:r w:rsidR="008B59D6" w:rsidRPr="00357DD0">
              <w:rPr>
                <w:rStyle w:val="Hyperlink"/>
                <w:noProof/>
              </w:rPr>
              <w:t>3.15</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Node.js</w:t>
            </w:r>
            <w:r w:rsidR="008B59D6">
              <w:rPr>
                <w:noProof/>
                <w:webHidden/>
              </w:rPr>
              <w:tab/>
            </w:r>
            <w:r w:rsidR="008B59D6">
              <w:rPr>
                <w:noProof/>
                <w:webHidden/>
              </w:rPr>
              <w:fldChar w:fldCharType="begin"/>
            </w:r>
            <w:r w:rsidR="008B59D6">
              <w:rPr>
                <w:noProof/>
                <w:webHidden/>
              </w:rPr>
              <w:instrText xml:space="preserve"> PAGEREF _Toc508095200 \h </w:instrText>
            </w:r>
            <w:r w:rsidR="008B59D6">
              <w:rPr>
                <w:noProof/>
                <w:webHidden/>
              </w:rPr>
            </w:r>
            <w:r w:rsidR="008B59D6">
              <w:rPr>
                <w:noProof/>
                <w:webHidden/>
              </w:rPr>
              <w:fldChar w:fldCharType="separate"/>
            </w:r>
            <w:r w:rsidR="0079431A">
              <w:rPr>
                <w:noProof/>
                <w:webHidden/>
              </w:rPr>
              <w:t>15</w:t>
            </w:r>
            <w:r w:rsidR="008B59D6">
              <w:rPr>
                <w:noProof/>
                <w:webHidden/>
              </w:rPr>
              <w:fldChar w:fldCharType="end"/>
            </w:r>
          </w:hyperlink>
        </w:p>
        <w:p w14:paraId="1FA0126B" w14:textId="3C736110" w:rsidR="008B59D6" w:rsidRDefault="007676DC">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01" w:history="1">
            <w:r w:rsidR="008B59D6" w:rsidRPr="00357DD0">
              <w:rPr>
                <w:rStyle w:val="Hyperlink"/>
                <w:noProof/>
              </w:rPr>
              <w:t>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System Design</w:t>
            </w:r>
            <w:r w:rsidR="008B59D6">
              <w:rPr>
                <w:noProof/>
                <w:webHidden/>
              </w:rPr>
              <w:tab/>
            </w:r>
            <w:r w:rsidR="008B59D6">
              <w:rPr>
                <w:noProof/>
                <w:webHidden/>
              </w:rPr>
              <w:fldChar w:fldCharType="begin"/>
            </w:r>
            <w:r w:rsidR="008B59D6">
              <w:rPr>
                <w:noProof/>
                <w:webHidden/>
              </w:rPr>
              <w:instrText xml:space="preserve"> PAGEREF _Toc508095201 \h </w:instrText>
            </w:r>
            <w:r w:rsidR="008B59D6">
              <w:rPr>
                <w:noProof/>
                <w:webHidden/>
              </w:rPr>
            </w:r>
            <w:r w:rsidR="008B59D6">
              <w:rPr>
                <w:noProof/>
                <w:webHidden/>
              </w:rPr>
              <w:fldChar w:fldCharType="separate"/>
            </w:r>
            <w:r w:rsidR="0079431A">
              <w:rPr>
                <w:noProof/>
                <w:webHidden/>
              </w:rPr>
              <w:t>16</w:t>
            </w:r>
            <w:r w:rsidR="008B59D6">
              <w:rPr>
                <w:noProof/>
                <w:webHidden/>
              </w:rPr>
              <w:fldChar w:fldCharType="end"/>
            </w:r>
          </w:hyperlink>
        </w:p>
        <w:p w14:paraId="5AEF4F43" w14:textId="39126F43"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2" w:history="1">
            <w:r w:rsidR="008B59D6" w:rsidRPr="00357DD0">
              <w:rPr>
                <w:rStyle w:val="Hyperlink"/>
                <w:noProof/>
              </w:rPr>
              <w:t>4.1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System Architecture</w:t>
            </w:r>
            <w:r w:rsidR="008B59D6">
              <w:rPr>
                <w:noProof/>
                <w:webHidden/>
              </w:rPr>
              <w:tab/>
            </w:r>
            <w:r w:rsidR="008B59D6">
              <w:rPr>
                <w:noProof/>
                <w:webHidden/>
              </w:rPr>
              <w:fldChar w:fldCharType="begin"/>
            </w:r>
            <w:r w:rsidR="008B59D6">
              <w:rPr>
                <w:noProof/>
                <w:webHidden/>
              </w:rPr>
              <w:instrText xml:space="preserve"> PAGEREF _Toc508095202 \h </w:instrText>
            </w:r>
            <w:r w:rsidR="008B59D6">
              <w:rPr>
                <w:noProof/>
                <w:webHidden/>
              </w:rPr>
            </w:r>
            <w:r w:rsidR="008B59D6">
              <w:rPr>
                <w:noProof/>
                <w:webHidden/>
              </w:rPr>
              <w:fldChar w:fldCharType="separate"/>
            </w:r>
            <w:r w:rsidR="0079431A">
              <w:rPr>
                <w:noProof/>
                <w:webHidden/>
              </w:rPr>
              <w:t>16</w:t>
            </w:r>
            <w:r w:rsidR="008B59D6">
              <w:rPr>
                <w:noProof/>
                <w:webHidden/>
              </w:rPr>
              <w:fldChar w:fldCharType="end"/>
            </w:r>
          </w:hyperlink>
        </w:p>
        <w:p w14:paraId="29C0A69E" w14:textId="11A933EA"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3" w:history="1">
            <w:r w:rsidR="008B59D6" w:rsidRPr="00357DD0">
              <w:rPr>
                <w:rStyle w:val="Hyperlink"/>
                <w:noProof/>
              </w:rPr>
              <w:t>4.1.1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Website</w:t>
            </w:r>
            <w:r w:rsidR="008B59D6">
              <w:rPr>
                <w:noProof/>
                <w:webHidden/>
              </w:rPr>
              <w:tab/>
            </w:r>
            <w:r w:rsidR="008B59D6">
              <w:rPr>
                <w:noProof/>
                <w:webHidden/>
              </w:rPr>
              <w:fldChar w:fldCharType="begin"/>
            </w:r>
            <w:r w:rsidR="008B59D6">
              <w:rPr>
                <w:noProof/>
                <w:webHidden/>
              </w:rPr>
              <w:instrText xml:space="preserve"> PAGEREF _Toc508095203 \h </w:instrText>
            </w:r>
            <w:r w:rsidR="008B59D6">
              <w:rPr>
                <w:noProof/>
                <w:webHidden/>
              </w:rPr>
            </w:r>
            <w:r w:rsidR="008B59D6">
              <w:rPr>
                <w:noProof/>
                <w:webHidden/>
              </w:rPr>
              <w:fldChar w:fldCharType="separate"/>
            </w:r>
            <w:r w:rsidR="0079431A">
              <w:rPr>
                <w:noProof/>
                <w:webHidden/>
              </w:rPr>
              <w:t>16</w:t>
            </w:r>
            <w:r w:rsidR="008B59D6">
              <w:rPr>
                <w:noProof/>
                <w:webHidden/>
              </w:rPr>
              <w:fldChar w:fldCharType="end"/>
            </w:r>
          </w:hyperlink>
        </w:p>
        <w:p w14:paraId="5EC4B6BD" w14:textId="6BEB995C"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4" w:history="1">
            <w:r w:rsidR="008B59D6" w:rsidRPr="00357DD0">
              <w:rPr>
                <w:rStyle w:val="Hyperlink"/>
                <w:noProof/>
              </w:rPr>
              <w:t>4.1.2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Frontend (Applicants)</w:t>
            </w:r>
            <w:r w:rsidR="008B59D6">
              <w:rPr>
                <w:noProof/>
                <w:webHidden/>
              </w:rPr>
              <w:tab/>
            </w:r>
            <w:r w:rsidR="008B59D6">
              <w:rPr>
                <w:noProof/>
                <w:webHidden/>
              </w:rPr>
              <w:fldChar w:fldCharType="begin"/>
            </w:r>
            <w:r w:rsidR="008B59D6">
              <w:rPr>
                <w:noProof/>
                <w:webHidden/>
              </w:rPr>
              <w:instrText xml:space="preserve"> PAGEREF _Toc508095204 \h </w:instrText>
            </w:r>
            <w:r w:rsidR="008B59D6">
              <w:rPr>
                <w:noProof/>
                <w:webHidden/>
              </w:rPr>
            </w:r>
            <w:r w:rsidR="008B59D6">
              <w:rPr>
                <w:noProof/>
                <w:webHidden/>
              </w:rPr>
              <w:fldChar w:fldCharType="separate"/>
            </w:r>
            <w:r w:rsidR="0079431A">
              <w:rPr>
                <w:noProof/>
                <w:webHidden/>
              </w:rPr>
              <w:t>18</w:t>
            </w:r>
            <w:r w:rsidR="008B59D6">
              <w:rPr>
                <w:noProof/>
                <w:webHidden/>
              </w:rPr>
              <w:fldChar w:fldCharType="end"/>
            </w:r>
          </w:hyperlink>
        </w:p>
        <w:p w14:paraId="3BA36B78" w14:textId="3BB80A92"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5" w:history="1">
            <w:r w:rsidR="008B59D6" w:rsidRPr="00357DD0">
              <w:rPr>
                <w:rStyle w:val="Hyperlink"/>
                <w:noProof/>
              </w:rPr>
              <w:t>4.1.3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Backend (Applicants)</w:t>
            </w:r>
            <w:r w:rsidR="008B59D6">
              <w:rPr>
                <w:noProof/>
                <w:webHidden/>
              </w:rPr>
              <w:tab/>
            </w:r>
            <w:r w:rsidR="008B59D6">
              <w:rPr>
                <w:noProof/>
                <w:webHidden/>
              </w:rPr>
              <w:fldChar w:fldCharType="begin"/>
            </w:r>
            <w:r w:rsidR="008B59D6">
              <w:rPr>
                <w:noProof/>
                <w:webHidden/>
              </w:rPr>
              <w:instrText xml:space="preserve"> PAGEREF _Toc508095205 \h </w:instrText>
            </w:r>
            <w:r w:rsidR="008B59D6">
              <w:rPr>
                <w:noProof/>
                <w:webHidden/>
              </w:rPr>
            </w:r>
            <w:r w:rsidR="008B59D6">
              <w:rPr>
                <w:noProof/>
                <w:webHidden/>
              </w:rPr>
              <w:fldChar w:fldCharType="separate"/>
            </w:r>
            <w:r w:rsidR="0079431A">
              <w:rPr>
                <w:noProof/>
                <w:webHidden/>
              </w:rPr>
              <w:t>18</w:t>
            </w:r>
            <w:r w:rsidR="008B59D6">
              <w:rPr>
                <w:noProof/>
                <w:webHidden/>
              </w:rPr>
              <w:fldChar w:fldCharType="end"/>
            </w:r>
          </w:hyperlink>
        </w:p>
        <w:p w14:paraId="075EA946" w14:textId="58218BB6"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6" w:history="1">
            <w:r w:rsidR="008B59D6" w:rsidRPr="00357DD0">
              <w:rPr>
                <w:rStyle w:val="Hyperlink"/>
                <w:noProof/>
              </w:rPr>
              <w:t>4.1.4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Security</w:t>
            </w:r>
            <w:r w:rsidR="008B59D6">
              <w:rPr>
                <w:noProof/>
                <w:webHidden/>
              </w:rPr>
              <w:tab/>
            </w:r>
            <w:r w:rsidR="008B59D6">
              <w:rPr>
                <w:noProof/>
                <w:webHidden/>
              </w:rPr>
              <w:fldChar w:fldCharType="begin"/>
            </w:r>
            <w:r w:rsidR="008B59D6">
              <w:rPr>
                <w:noProof/>
                <w:webHidden/>
              </w:rPr>
              <w:instrText xml:space="preserve"> PAGEREF _Toc508095206 \h </w:instrText>
            </w:r>
            <w:r w:rsidR="008B59D6">
              <w:rPr>
                <w:noProof/>
                <w:webHidden/>
              </w:rPr>
            </w:r>
            <w:r w:rsidR="008B59D6">
              <w:rPr>
                <w:noProof/>
                <w:webHidden/>
              </w:rPr>
              <w:fldChar w:fldCharType="separate"/>
            </w:r>
            <w:r w:rsidR="0079431A">
              <w:rPr>
                <w:noProof/>
                <w:webHidden/>
              </w:rPr>
              <w:t>18</w:t>
            </w:r>
            <w:r w:rsidR="008B59D6">
              <w:rPr>
                <w:noProof/>
                <w:webHidden/>
              </w:rPr>
              <w:fldChar w:fldCharType="end"/>
            </w:r>
          </w:hyperlink>
        </w:p>
        <w:p w14:paraId="55908B44" w14:textId="17EF5334" w:rsidR="008B59D6" w:rsidRDefault="007676DC">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08095207" w:history="1">
            <w:r w:rsidR="008B59D6" w:rsidRPr="00357DD0">
              <w:rPr>
                <w:rStyle w:val="Hyperlink"/>
                <w:noProof/>
              </w:rPr>
              <w:t>4.1.4.1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JSON Web Tokens</w:t>
            </w:r>
            <w:r w:rsidR="008B59D6">
              <w:rPr>
                <w:noProof/>
                <w:webHidden/>
              </w:rPr>
              <w:tab/>
            </w:r>
            <w:r w:rsidR="008B59D6">
              <w:rPr>
                <w:noProof/>
                <w:webHidden/>
              </w:rPr>
              <w:fldChar w:fldCharType="begin"/>
            </w:r>
            <w:r w:rsidR="008B59D6">
              <w:rPr>
                <w:noProof/>
                <w:webHidden/>
              </w:rPr>
              <w:instrText xml:space="preserve"> PAGEREF _Toc508095207 \h </w:instrText>
            </w:r>
            <w:r w:rsidR="008B59D6">
              <w:rPr>
                <w:noProof/>
                <w:webHidden/>
              </w:rPr>
            </w:r>
            <w:r w:rsidR="008B59D6">
              <w:rPr>
                <w:noProof/>
                <w:webHidden/>
              </w:rPr>
              <w:fldChar w:fldCharType="separate"/>
            </w:r>
            <w:r w:rsidR="0079431A">
              <w:rPr>
                <w:noProof/>
                <w:webHidden/>
              </w:rPr>
              <w:t>18</w:t>
            </w:r>
            <w:r w:rsidR="008B59D6">
              <w:rPr>
                <w:noProof/>
                <w:webHidden/>
              </w:rPr>
              <w:fldChar w:fldCharType="end"/>
            </w:r>
          </w:hyperlink>
        </w:p>
        <w:p w14:paraId="253B8952" w14:textId="68BCC749"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8" w:history="1">
            <w:r w:rsidR="008B59D6" w:rsidRPr="00357DD0">
              <w:rPr>
                <w:rStyle w:val="Hyperlink"/>
                <w:noProof/>
              </w:rPr>
              <w:t>4.1.5</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API</w:t>
            </w:r>
            <w:r w:rsidR="008B59D6">
              <w:rPr>
                <w:noProof/>
                <w:webHidden/>
              </w:rPr>
              <w:tab/>
            </w:r>
            <w:r w:rsidR="008B59D6">
              <w:rPr>
                <w:noProof/>
                <w:webHidden/>
              </w:rPr>
              <w:fldChar w:fldCharType="begin"/>
            </w:r>
            <w:r w:rsidR="008B59D6">
              <w:rPr>
                <w:noProof/>
                <w:webHidden/>
              </w:rPr>
              <w:instrText xml:space="preserve"> PAGEREF _Toc508095208 \h </w:instrText>
            </w:r>
            <w:r w:rsidR="008B59D6">
              <w:rPr>
                <w:noProof/>
                <w:webHidden/>
              </w:rPr>
            </w:r>
            <w:r w:rsidR="008B59D6">
              <w:rPr>
                <w:noProof/>
                <w:webHidden/>
              </w:rPr>
              <w:fldChar w:fldCharType="separate"/>
            </w:r>
            <w:r w:rsidR="0079431A">
              <w:rPr>
                <w:noProof/>
                <w:webHidden/>
              </w:rPr>
              <w:t>19</w:t>
            </w:r>
            <w:r w:rsidR="008B59D6">
              <w:rPr>
                <w:noProof/>
                <w:webHidden/>
              </w:rPr>
              <w:fldChar w:fldCharType="end"/>
            </w:r>
          </w:hyperlink>
        </w:p>
        <w:p w14:paraId="780FCB8E" w14:textId="13BAE419"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9" w:history="1">
            <w:r w:rsidR="008B59D6" w:rsidRPr="00357DD0">
              <w:rPr>
                <w:rStyle w:val="Hyperlink"/>
                <w:noProof/>
              </w:rPr>
              <w:t>4.1.6</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Database</w:t>
            </w:r>
            <w:r w:rsidR="008B59D6">
              <w:rPr>
                <w:noProof/>
                <w:webHidden/>
              </w:rPr>
              <w:tab/>
            </w:r>
            <w:r w:rsidR="008B59D6">
              <w:rPr>
                <w:noProof/>
                <w:webHidden/>
              </w:rPr>
              <w:fldChar w:fldCharType="begin"/>
            </w:r>
            <w:r w:rsidR="008B59D6">
              <w:rPr>
                <w:noProof/>
                <w:webHidden/>
              </w:rPr>
              <w:instrText xml:space="preserve"> PAGEREF _Toc508095209 \h </w:instrText>
            </w:r>
            <w:r w:rsidR="008B59D6">
              <w:rPr>
                <w:noProof/>
                <w:webHidden/>
              </w:rPr>
            </w:r>
            <w:r w:rsidR="008B59D6">
              <w:rPr>
                <w:noProof/>
                <w:webHidden/>
              </w:rPr>
              <w:fldChar w:fldCharType="separate"/>
            </w:r>
            <w:r w:rsidR="0079431A">
              <w:rPr>
                <w:noProof/>
                <w:webHidden/>
              </w:rPr>
              <w:t>19</w:t>
            </w:r>
            <w:r w:rsidR="008B59D6">
              <w:rPr>
                <w:noProof/>
                <w:webHidden/>
              </w:rPr>
              <w:fldChar w:fldCharType="end"/>
            </w:r>
          </w:hyperlink>
        </w:p>
        <w:p w14:paraId="1100EC57" w14:textId="77D32E31"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0" w:history="1">
            <w:r w:rsidR="008B59D6" w:rsidRPr="00357DD0">
              <w:rPr>
                <w:rStyle w:val="Hyperlink"/>
                <w:noProof/>
              </w:rPr>
              <w:t>4.2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System Design</w:t>
            </w:r>
            <w:r w:rsidR="008B59D6">
              <w:rPr>
                <w:noProof/>
                <w:webHidden/>
              </w:rPr>
              <w:tab/>
            </w:r>
            <w:r w:rsidR="008B59D6">
              <w:rPr>
                <w:noProof/>
                <w:webHidden/>
              </w:rPr>
              <w:fldChar w:fldCharType="begin"/>
            </w:r>
            <w:r w:rsidR="008B59D6">
              <w:rPr>
                <w:noProof/>
                <w:webHidden/>
              </w:rPr>
              <w:instrText xml:space="preserve"> PAGEREF _Toc508095210 \h </w:instrText>
            </w:r>
            <w:r w:rsidR="008B59D6">
              <w:rPr>
                <w:noProof/>
                <w:webHidden/>
              </w:rPr>
            </w:r>
            <w:r w:rsidR="008B59D6">
              <w:rPr>
                <w:noProof/>
                <w:webHidden/>
              </w:rPr>
              <w:fldChar w:fldCharType="separate"/>
            </w:r>
            <w:r w:rsidR="0079431A">
              <w:rPr>
                <w:noProof/>
                <w:webHidden/>
              </w:rPr>
              <w:t>20</w:t>
            </w:r>
            <w:r w:rsidR="008B59D6">
              <w:rPr>
                <w:noProof/>
                <w:webHidden/>
              </w:rPr>
              <w:fldChar w:fldCharType="end"/>
            </w:r>
          </w:hyperlink>
        </w:p>
        <w:p w14:paraId="6B7792DB" w14:textId="459C75AA"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1" w:history="1">
            <w:r w:rsidR="008B59D6" w:rsidRPr="00357DD0">
              <w:rPr>
                <w:rStyle w:val="Hyperlink"/>
                <w:noProof/>
              </w:rPr>
              <w:t>4.3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REST</w:t>
            </w:r>
            <w:r w:rsidR="008B59D6">
              <w:rPr>
                <w:noProof/>
                <w:webHidden/>
              </w:rPr>
              <w:tab/>
            </w:r>
            <w:r w:rsidR="008B59D6">
              <w:rPr>
                <w:noProof/>
                <w:webHidden/>
              </w:rPr>
              <w:fldChar w:fldCharType="begin"/>
            </w:r>
            <w:r w:rsidR="008B59D6">
              <w:rPr>
                <w:noProof/>
                <w:webHidden/>
              </w:rPr>
              <w:instrText xml:space="preserve"> PAGEREF _Toc508095211 \h </w:instrText>
            </w:r>
            <w:r w:rsidR="008B59D6">
              <w:rPr>
                <w:noProof/>
                <w:webHidden/>
              </w:rPr>
            </w:r>
            <w:r w:rsidR="008B59D6">
              <w:rPr>
                <w:noProof/>
                <w:webHidden/>
              </w:rPr>
              <w:fldChar w:fldCharType="separate"/>
            </w:r>
            <w:r w:rsidR="0079431A">
              <w:rPr>
                <w:noProof/>
                <w:webHidden/>
              </w:rPr>
              <w:t>20</w:t>
            </w:r>
            <w:r w:rsidR="008B59D6">
              <w:rPr>
                <w:noProof/>
                <w:webHidden/>
              </w:rPr>
              <w:fldChar w:fldCharType="end"/>
            </w:r>
          </w:hyperlink>
        </w:p>
        <w:p w14:paraId="6549BFD0" w14:textId="1F7DAD88"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2" w:history="1">
            <w:r w:rsidR="008B59D6" w:rsidRPr="00357DD0">
              <w:rPr>
                <w:rStyle w:val="Hyperlink"/>
                <w:noProof/>
              </w:rPr>
              <w:t>4.3.1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Architectural constraints</w:t>
            </w:r>
            <w:r w:rsidR="008B59D6">
              <w:rPr>
                <w:noProof/>
                <w:webHidden/>
              </w:rPr>
              <w:tab/>
            </w:r>
            <w:r w:rsidR="008B59D6">
              <w:rPr>
                <w:noProof/>
                <w:webHidden/>
              </w:rPr>
              <w:fldChar w:fldCharType="begin"/>
            </w:r>
            <w:r w:rsidR="008B59D6">
              <w:rPr>
                <w:noProof/>
                <w:webHidden/>
              </w:rPr>
              <w:instrText xml:space="preserve"> PAGEREF _Toc508095212 \h </w:instrText>
            </w:r>
            <w:r w:rsidR="008B59D6">
              <w:rPr>
                <w:noProof/>
                <w:webHidden/>
              </w:rPr>
            </w:r>
            <w:r w:rsidR="008B59D6">
              <w:rPr>
                <w:noProof/>
                <w:webHidden/>
              </w:rPr>
              <w:fldChar w:fldCharType="separate"/>
            </w:r>
            <w:r w:rsidR="0079431A">
              <w:rPr>
                <w:noProof/>
                <w:webHidden/>
              </w:rPr>
              <w:t>20</w:t>
            </w:r>
            <w:r w:rsidR="008B59D6">
              <w:rPr>
                <w:noProof/>
                <w:webHidden/>
              </w:rPr>
              <w:fldChar w:fldCharType="end"/>
            </w:r>
          </w:hyperlink>
        </w:p>
        <w:p w14:paraId="595069E6" w14:textId="743A8CA6"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3" w:history="1">
            <w:r w:rsidR="008B59D6" w:rsidRPr="00357DD0">
              <w:rPr>
                <w:rStyle w:val="Hyperlink"/>
                <w:noProof/>
              </w:rPr>
              <w:t>4.3.2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HTTP methods</w:t>
            </w:r>
            <w:r w:rsidR="008B59D6">
              <w:rPr>
                <w:noProof/>
                <w:webHidden/>
              </w:rPr>
              <w:tab/>
            </w:r>
            <w:r w:rsidR="008B59D6">
              <w:rPr>
                <w:noProof/>
                <w:webHidden/>
              </w:rPr>
              <w:fldChar w:fldCharType="begin"/>
            </w:r>
            <w:r w:rsidR="008B59D6">
              <w:rPr>
                <w:noProof/>
                <w:webHidden/>
              </w:rPr>
              <w:instrText xml:space="preserve"> PAGEREF _Toc508095213 \h </w:instrText>
            </w:r>
            <w:r w:rsidR="008B59D6">
              <w:rPr>
                <w:noProof/>
                <w:webHidden/>
              </w:rPr>
            </w:r>
            <w:r w:rsidR="008B59D6">
              <w:rPr>
                <w:noProof/>
                <w:webHidden/>
              </w:rPr>
              <w:fldChar w:fldCharType="separate"/>
            </w:r>
            <w:r w:rsidR="0079431A">
              <w:rPr>
                <w:noProof/>
                <w:webHidden/>
              </w:rPr>
              <w:t>21</w:t>
            </w:r>
            <w:r w:rsidR="008B59D6">
              <w:rPr>
                <w:noProof/>
                <w:webHidden/>
              </w:rPr>
              <w:fldChar w:fldCharType="end"/>
            </w:r>
          </w:hyperlink>
        </w:p>
        <w:p w14:paraId="7CFB8680" w14:textId="07AD0B03"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4" w:history="1">
            <w:r w:rsidR="008B59D6" w:rsidRPr="00357DD0">
              <w:rPr>
                <w:rStyle w:val="Hyperlink"/>
                <w:noProof/>
              </w:rPr>
              <w:t>4.3.3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HTTP status codes</w:t>
            </w:r>
            <w:r w:rsidR="008B59D6">
              <w:rPr>
                <w:noProof/>
                <w:webHidden/>
              </w:rPr>
              <w:tab/>
            </w:r>
            <w:r w:rsidR="008B59D6">
              <w:rPr>
                <w:noProof/>
                <w:webHidden/>
              </w:rPr>
              <w:fldChar w:fldCharType="begin"/>
            </w:r>
            <w:r w:rsidR="008B59D6">
              <w:rPr>
                <w:noProof/>
                <w:webHidden/>
              </w:rPr>
              <w:instrText xml:space="preserve"> PAGEREF _Toc508095214 \h </w:instrText>
            </w:r>
            <w:r w:rsidR="008B59D6">
              <w:rPr>
                <w:noProof/>
                <w:webHidden/>
              </w:rPr>
            </w:r>
            <w:r w:rsidR="008B59D6">
              <w:rPr>
                <w:noProof/>
                <w:webHidden/>
              </w:rPr>
              <w:fldChar w:fldCharType="separate"/>
            </w:r>
            <w:r w:rsidR="0079431A">
              <w:rPr>
                <w:noProof/>
                <w:webHidden/>
              </w:rPr>
              <w:t>21</w:t>
            </w:r>
            <w:r w:rsidR="008B59D6">
              <w:rPr>
                <w:noProof/>
                <w:webHidden/>
              </w:rPr>
              <w:fldChar w:fldCharType="end"/>
            </w:r>
          </w:hyperlink>
        </w:p>
        <w:p w14:paraId="5863D68F" w14:textId="5D0EB9ED"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5" w:history="1">
            <w:r w:rsidR="008B59D6" w:rsidRPr="00357DD0">
              <w:rPr>
                <w:rStyle w:val="Hyperlink"/>
                <w:noProof/>
              </w:rPr>
              <w:t>4.3.4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Design Patterns</w:t>
            </w:r>
            <w:r w:rsidR="008B59D6">
              <w:rPr>
                <w:noProof/>
                <w:webHidden/>
              </w:rPr>
              <w:tab/>
            </w:r>
            <w:r w:rsidR="008B59D6">
              <w:rPr>
                <w:noProof/>
                <w:webHidden/>
              </w:rPr>
              <w:fldChar w:fldCharType="begin"/>
            </w:r>
            <w:r w:rsidR="008B59D6">
              <w:rPr>
                <w:noProof/>
                <w:webHidden/>
              </w:rPr>
              <w:instrText xml:space="preserve"> PAGEREF _Toc508095215 \h </w:instrText>
            </w:r>
            <w:r w:rsidR="008B59D6">
              <w:rPr>
                <w:noProof/>
                <w:webHidden/>
              </w:rPr>
            </w:r>
            <w:r w:rsidR="008B59D6">
              <w:rPr>
                <w:noProof/>
                <w:webHidden/>
              </w:rPr>
              <w:fldChar w:fldCharType="separate"/>
            </w:r>
            <w:r w:rsidR="0079431A">
              <w:rPr>
                <w:noProof/>
                <w:webHidden/>
              </w:rPr>
              <w:t>22</w:t>
            </w:r>
            <w:r w:rsidR="008B59D6">
              <w:rPr>
                <w:noProof/>
                <w:webHidden/>
              </w:rPr>
              <w:fldChar w:fldCharType="end"/>
            </w:r>
          </w:hyperlink>
        </w:p>
        <w:p w14:paraId="092B01BF" w14:textId="23E5029F"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6" w:history="1">
            <w:r w:rsidR="008B59D6" w:rsidRPr="00357DD0">
              <w:rPr>
                <w:rStyle w:val="Hyperlink"/>
                <w:noProof/>
              </w:rPr>
              <w:t>4.4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System Deployment</w:t>
            </w:r>
            <w:r w:rsidR="008B59D6">
              <w:rPr>
                <w:noProof/>
                <w:webHidden/>
              </w:rPr>
              <w:tab/>
            </w:r>
            <w:r w:rsidR="008B59D6">
              <w:rPr>
                <w:noProof/>
                <w:webHidden/>
              </w:rPr>
              <w:fldChar w:fldCharType="begin"/>
            </w:r>
            <w:r w:rsidR="008B59D6">
              <w:rPr>
                <w:noProof/>
                <w:webHidden/>
              </w:rPr>
              <w:instrText xml:space="preserve"> PAGEREF _Toc508095216 \h </w:instrText>
            </w:r>
            <w:r w:rsidR="008B59D6">
              <w:rPr>
                <w:noProof/>
                <w:webHidden/>
              </w:rPr>
            </w:r>
            <w:r w:rsidR="008B59D6">
              <w:rPr>
                <w:noProof/>
                <w:webHidden/>
              </w:rPr>
              <w:fldChar w:fldCharType="separate"/>
            </w:r>
            <w:r w:rsidR="0079431A">
              <w:rPr>
                <w:noProof/>
                <w:webHidden/>
              </w:rPr>
              <w:t>22</w:t>
            </w:r>
            <w:r w:rsidR="008B59D6">
              <w:rPr>
                <w:noProof/>
                <w:webHidden/>
              </w:rPr>
              <w:fldChar w:fldCharType="end"/>
            </w:r>
          </w:hyperlink>
        </w:p>
        <w:p w14:paraId="51EEAF0A" w14:textId="27F775EC"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7" w:history="1">
            <w:r w:rsidR="008B59D6" w:rsidRPr="00357DD0">
              <w:rPr>
                <w:rStyle w:val="Hyperlink"/>
                <w:noProof/>
              </w:rPr>
              <w:t>4.4.1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Deploy Joomla (AWS)</w:t>
            </w:r>
            <w:r w:rsidR="008B59D6">
              <w:rPr>
                <w:noProof/>
                <w:webHidden/>
              </w:rPr>
              <w:tab/>
            </w:r>
            <w:r w:rsidR="008B59D6">
              <w:rPr>
                <w:noProof/>
                <w:webHidden/>
              </w:rPr>
              <w:fldChar w:fldCharType="begin"/>
            </w:r>
            <w:r w:rsidR="008B59D6">
              <w:rPr>
                <w:noProof/>
                <w:webHidden/>
              </w:rPr>
              <w:instrText xml:space="preserve"> PAGEREF _Toc508095217 \h </w:instrText>
            </w:r>
            <w:r w:rsidR="008B59D6">
              <w:rPr>
                <w:noProof/>
                <w:webHidden/>
              </w:rPr>
            </w:r>
            <w:r w:rsidR="008B59D6">
              <w:rPr>
                <w:noProof/>
                <w:webHidden/>
              </w:rPr>
              <w:fldChar w:fldCharType="separate"/>
            </w:r>
            <w:r w:rsidR="0079431A">
              <w:rPr>
                <w:noProof/>
                <w:webHidden/>
              </w:rPr>
              <w:t>23</w:t>
            </w:r>
            <w:r w:rsidR="008B59D6">
              <w:rPr>
                <w:noProof/>
                <w:webHidden/>
              </w:rPr>
              <w:fldChar w:fldCharType="end"/>
            </w:r>
          </w:hyperlink>
        </w:p>
        <w:p w14:paraId="4CBDE461" w14:textId="7DFEB94B"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8" w:history="1">
            <w:r w:rsidR="008B59D6" w:rsidRPr="00357DD0">
              <w:rPr>
                <w:rStyle w:val="Hyperlink"/>
                <w:noProof/>
              </w:rPr>
              <w:t>4.4.2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Deploy Angular (Heroku)</w:t>
            </w:r>
            <w:r w:rsidR="008B59D6">
              <w:rPr>
                <w:noProof/>
                <w:webHidden/>
              </w:rPr>
              <w:tab/>
            </w:r>
            <w:r w:rsidR="008B59D6">
              <w:rPr>
                <w:noProof/>
                <w:webHidden/>
              </w:rPr>
              <w:fldChar w:fldCharType="begin"/>
            </w:r>
            <w:r w:rsidR="008B59D6">
              <w:rPr>
                <w:noProof/>
                <w:webHidden/>
              </w:rPr>
              <w:instrText xml:space="preserve"> PAGEREF _Toc508095218 \h </w:instrText>
            </w:r>
            <w:r w:rsidR="008B59D6">
              <w:rPr>
                <w:noProof/>
                <w:webHidden/>
              </w:rPr>
            </w:r>
            <w:r w:rsidR="008B59D6">
              <w:rPr>
                <w:noProof/>
                <w:webHidden/>
              </w:rPr>
              <w:fldChar w:fldCharType="separate"/>
            </w:r>
            <w:r w:rsidR="0079431A">
              <w:rPr>
                <w:noProof/>
                <w:webHidden/>
              </w:rPr>
              <w:t>24</w:t>
            </w:r>
            <w:r w:rsidR="008B59D6">
              <w:rPr>
                <w:noProof/>
                <w:webHidden/>
              </w:rPr>
              <w:fldChar w:fldCharType="end"/>
            </w:r>
          </w:hyperlink>
        </w:p>
        <w:p w14:paraId="2BEF3D99" w14:textId="0B163F90"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9" w:history="1">
            <w:r w:rsidR="008B59D6" w:rsidRPr="00357DD0">
              <w:rPr>
                <w:rStyle w:val="Hyperlink"/>
                <w:noProof/>
              </w:rPr>
              <w:t>4.4.3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Deploy API (Heroku)</w:t>
            </w:r>
            <w:r w:rsidR="008B59D6">
              <w:rPr>
                <w:noProof/>
                <w:webHidden/>
              </w:rPr>
              <w:tab/>
            </w:r>
            <w:r w:rsidR="008B59D6">
              <w:rPr>
                <w:noProof/>
                <w:webHidden/>
              </w:rPr>
              <w:fldChar w:fldCharType="begin"/>
            </w:r>
            <w:r w:rsidR="008B59D6">
              <w:rPr>
                <w:noProof/>
                <w:webHidden/>
              </w:rPr>
              <w:instrText xml:space="preserve"> PAGEREF _Toc508095219 \h </w:instrText>
            </w:r>
            <w:r w:rsidR="008B59D6">
              <w:rPr>
                <w:noProof/>
                <w:webHidden/>
              </w:rPr>
            </w:r>
            <w:r w:rsidR="008B59D6">
              <w:rPr>
                <w:noProof/>
                <w:webHidden/>
              </w:rPr>
              <w:fldChar w:fldCharType="separate"/>
            </w:r>
            <w:r w:rsidR="0079431A">
              <w:rPr>
                <w:noProof/>
                <w:webHidden/>
              </w:rPr>
              <w:t>24</w:t>
            </w:r>
            <w:r w:rsidR="008B59D6">
              <w:rPr>
                <w:noProof/>
                <w:webHidden/>
              </w:rPr>
              <w:fldChar w:fldCharType="end"/>
            </w:r>
          </w:hyperlink>
        </w:p>
        <w:p w14:paraId="141AE0B0" w14:textId="324554F9" w:rsidR="008B59D6" w:rsidRDefault="007676DC">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20" w:history="1">
            <w:r w:rsidR="008B59D6" w:rsidRPr="00357DD0">
              <w:rPr>
                <w:rStyle w:val="Hyperlink"/>
                <w:noProof/>
              </w:rPr>
              <w:t>5</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System Evaluation</w:t>
            </w:r>
            <w:r w:rsidR="008B59D6">
              <w:rPr>
                <w:noProof/>
                <w:webHidden/>
              </w:rPr>
              <w:tab/>
            </w:r>
            <w:r w:rsidR="008B59D6">
              <w:rPr>
                <w:noProof/>
                <w:webHidden/>
              </w:rPr>
              <w:fldChar w:fldCharType="begin"/>
            </w:r>
            <w:r w:rsidR="008B59D6">
              <w:rPr>
                <w:noProof/>
                <w:webHidden/>
              </w:rPr>
              <w:instrText xml:space="preserve"> PAGEREF _Toc508095220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662A8C10" w14:textId="421D29FD"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1" w:history="1">
            <w:r w:rsidR="008B59D6" w:rsidRPr="00357DD0">
              <w:rPr>
                <w:rStyle w:val="Hyperlink"/>
                <w:noProof/>
              </w:rPr>
              <w:t>5.1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Robustness &amp; Efficiency</w:t>
            </w:r>
            <w:r w:rsidR="008B59D6">
              <w:rPr>
                <w:noProof/>
                <w:webHidden/>
              </w:rPr>
              <w:tab/>
            </w:r>
            <w:r w:rsidR="008B59D6">
              <w:rPr>
                <w:noProof/>
                <w:webHidden/>
              </w:rPr>
              <w:fldChar w:fldCharType="begin"/>
            </w:r>
            <w:r w:rsidR="008B59D6">
              <w:rPr>
                <w:noProof/>
                <w:webHidden/>
              </w:rPr>
              <w:instrText xml:space="preserve"> PAGEREF _Toc508095221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094C30A3" w14:textId="0C38251E"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2" w:history="1">
            <w:r w:rsidR="008B59D6" w:rsidRPr="00357DD0">
              <w:rPr>
                <w:rStyle w:val="Hyperlink"/>
                <w:noProof/>
              </w:rPr>
              <w:t>5.1.1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Tomcat</w:t>
            </w:r>
            <w:r w:rsidR="008B59D6">
              <w:rPr>
                <w:noProof/>
                <w:webHidden/>
              </w:rPr>
              <w:tab/>
            </w:r>
            <w:r w:rsidR="008B59D6">
              <w:rPr>
                <w:noProof/>
                <w:webHidden/>
              </w:rPr>
              <w:fldChar w:fldCharType="begin"/>
            </w:r>
            <w:r w:rsidR="008B59D6">
              <w:rPr>
                <w:noProof/>
                <w:webHidden/>
              </w:rPr>
              <w:instrText xml:space="preserve"> PAGEREF _Toc508095222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4AF28321" w14:textId="228E7E2C"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3" w:history="1">
            <w:r w:rsidR="008B59D6" w:rsidRPr="00357DD0">
              <w:rPr>
                <w:rStyle w:val="Hyperlink"/>
                <w:noProof/>
              </w:rPr>
              <w:t>5.1.2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MongoDB</w:t>
            </w:r>
            <w:r w:rsidR="008B59D6">
              <w:rPr>
                <w:noProof/>
                <w:webHidden/>
              </w:rPr>
              <w:tab/>
            </w:r>
            <w:r w:rsidR="008B59D6">
              <w:rPr>
                <w:noProof/>
                <w:webHidden/>
              </w:rPr>
              <w:fldChar w:fldCharType="begin"/>
            </w:r>
            <w:r w:rsidR="008B59D6">
              <w:rPr>
                <w:noProof/>
                <w:webHidden/>
              </w:rPr>
              <w:instrText xml:space="preserve"> PAGEREF _Toc508095223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549D5F61" w14:textId="27CA4F47"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4" w:history="1">
            <w:r w:rsidR="008B59D6" w:rsidRPr="00357DD0">
              <w:rPr>
                <w:rStyle w:val="Hyperlink"/>
                <w:noProof/>
              </w:rPr>
              <w:t>5.2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Space / Time Complexity</w:t>
            </w:r>
            <w:r w:rsidR="008B59D6">
              <w:rPr>
                <w:noProof/>
                <w:webHidden/>
              </w:rPr>
              <w:tab/>
            </w:r>
            <w:r w:rsidR="008B59D6">
              <w:rPr>
                <w:noProof/>
                <w:webHidden/>
              </w:rPr>
              <w:fldChar w:fldCharType="begin"/>
            </w:r>
            <w:r w:rsidR="008B59D6">
              <w:rPr>
                <w:noProof/>
                <w:webHidden/>
              </w:rPr>
              <w:instrText xml:space="preserve"> PAGEREF _Toc508095224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3460F6A3" w14:textId="798C1259"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5" w:history="1">
            <w:r w:rsidR="008B59D6" w:rsidRPr="00357DD0">
              <w:rPr>
                <w:rStyle w:val="Hyperlink"/>
                <w:noProof/>
              </w:rPr>
              <w:t>5.3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Security and Validation</w:t>
            </w:r>
            <w:r w:rsidR="008B59D6">
              <w:rPr>
                <w:noProof/>
                <w:webHidden/>
              </w:rPr>
              <w:tab/>
            </w:r>
            <w:r w:rsidR="008B59D6">
              <w:rPr>
                <w:noProof/>
                <w:webHidden/>
              </w:rPr>
              <w:fldChar w:fldCharType="begin"/>
            </w:r>
            <w:r w:rsidR="008B59D6">
              <w:rPr>
                <w:noProof/>
                <w:webHidden/>
              </w:rPr>
              <w:instrText xml:space="preserve"> PAGEREF _Toc508095225 \h </w:instrText>
            </w:r>
            <w:r w:rsidR="008B59D6">
              <w:rPr>
                <w:noProof/>
                <w:webHidden/>
              </w:rPr>
            </w:r>
            <w:r w:rsidR="008B59D6">
              <w:rPr>
                <w:noProof/>
                <w:webHidden/>
              </w:rPr>
              <w:fldChar w:fldCharType="separate"/>
            </w:r>
            <w:r w:rsidR="0079431A">
              <w:rPr>
                <w:noProof/>
                <w:webHidden/>
              </w:rPr>
              <w:t>29</w:t>
            </w:r>
            <w:r w:rsidR="008B59D6">
              <w:rPr>
                <w:noProof/>
                <w:webHidden/>
              </w:rPr>
              <w:fldChar w:fldCharType="end"/>
            </w:r>
          </w:hyperlink>
        </w:p>
        <w:p w14:paraId="06E2A25C" w14:textId="239AEF6E"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6" w:history="1">
            <w:r w:rsidR="008B59D6" w:rsidRPr="00357DD0">
              <w:rPr>
                <w:rStyle w:val="Hyperlink"/>
                <w:noProof/>
              </w:rPr>
              <w:t>5.4</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Deliverable Software Analysis</w:t>
            </w:r>
            <w:r w:rsidR="008B59D6">
              <w:rPr>
                <w:noProof/>
                <w:webHidden/>
              </w:rPr>
              <w:tab/>
            </w:r>
            <w:r w:rsidR="008B59D6">
              <w:rPr>
                <w:noProof/>
                <w:webHidden/>
              </w:rPr>
              <w:fldChar w:fldCharType="begin"/>
            </w:r>
            <w:r w:rsidR="008B59D6">
              <w:rPr>
                <w:noProof/>
                <w:webHidden/>
              </w:rPr>
              <w:instrText xml:space="preserve"> PAGEREF _Toc508095226 \h </w:instrText>
            </w:r>
            <w:r w:rsidR="008B59D6">
              <w:rPr>
                <w:noProof/>
                <w:webHidden/>
              </w:rPr>
            </w:r>
            <w:r w:rsidR="008B59D6">
              <w:rPr>
                <w:noProof/>
                <w:webHidden/>
              </w:rPr>
              <w:fldChar w:fldCharType="separate"/>
            </w:r>
            <w:r w:rsidR="0079431A">
              <w:rPr>
                <w:noProof/>
                <w:webHidden/>
              </w:rPr>
              <w:t>31</w:t>
            </w:r>
            <w:r w:rsidR="008B59D6">
              <w:rPr>
                <w:noProof/>
                <w:webHidden/>
              </w:rPr>
              <w:fldChar w:fldCharType="end"/>
            </w:r>
          </w:hyperlink>
        </w:p>
        <w:p w14:paraId="3F7B606A" w14:textId="76567FFB"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7" w:history="1">
            <w:r w:rsidR="008B59D6" w:rsidRPr="00357DD0">
              <w:rPr>
                <w:rStyle w:val="Hyperlink"/>
                <w:noProof/>
              </w:rPr>
              <w:t>5.4.1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Limits of the system.</w:t>
            </w:r>
            <w:r w:rsidR="008B59D6">
              <w:rPr>
                <w:noProof/>
                <w:webHidden/>
              </w:rPr>
              <w:tab/>
            </w:r>
            <w:r w:rsidR="008B59D6">
              <w:rPr>
                <w:noProof/>
                <w:webHidden/>
              </w:rPr>
              <w:fldChar w:fldCharType="begin"/>
            </w:r>
            <w:r w:rsidR="008B59D6">
              <w:rPr>
                <w:noProof/>
                <w:webHidden/>
              </w:rPr>
              <w:instrText xml:space="preserve"> PAGEREF _Toc508095227 \h </w:instrText>
            </w:r>
            <w:r w:rsidR="008B59D6">
              <w:rPr>
                <w:noProof/>
                <w:webHidden/>
              </w:rPr>
            </w:r>
            <w:r w:rsidR="008B59D6">
              <w:rPr>
                <w:noProof/>
                <w:webHidden/>
              </w:rPr>
              <w:fldChar w:fldCharType="separate"/>
            </w:r>
            <w:r w:rsidR="0079431A">
              <w:rPr>
                <w:noProof/>
                <w:webHidden/>
              </w:rPr>
              <w:t>31</w:t>
            </w:r>
            <w:r w:rsidR="008B59D6">
              <w:rPr>
                <w:noProof/>
                <w:webHidden/>
              </w:rPr>
              <w:fldChar w:fldCharType="end"/>
            </w:r>
          </w:hyperlink>
        </w:p>
        <w:p w14:paraId="7B2E96CD" w14:textId="037FAA10" w:rsidR="008B59D6" w:rsidRDefault="007676DC">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28" w:history="1">
            <w:r w:rsidR="008B59D6" w:rsidRPr="00357DD0">
              <w:rPr>
                <w:rStyle w:val="Hyperlink"/>
                <w:noProof/>
              </w:rPr>
              <w:t>6</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Conclusion</w:t>
            </w:r>
            <w:r w:rsidR="008B59D6">
              <w:rPr>
                <w:noProof/>
                <w:webHidden/>
              </w:rPr>
              <w:tab/>
            </w:r>
            <w:r w:rsidR="008B59D6">
              <w:rPr>
                <w:noProof/>
                <w:webHidden/>
              </w:rPr>
              <w:fldChar w:fldCharType="begin"/>
            </w:r>
            <w:r w:rsidR="008B59D6">
              <w:rPr>
                <w:noProof/>
                <w:webHidden/>
              </w:rPr>
              <w:instrText xml:space="preserve"> PAGEREF _Toc508095228 \h </w:instrText>
            </w:r>
            <w:r w:rsidR="008B59D6">
              <w:rPr>
                <w:noProof/>
                <w:webHidden/>
              </w:rPr>
            </w:r>
            <w:r w:rsidR="008B59D6">
              <w:rPr>
                <w:noProof/>
                <w:webHidden/>
              </w:rPr>
              <w:fldChar w:fldCharType="separate"/>
            </w:r>
            <w:r w:rsidR="0079431A">
              <w:rPr>
                <w:noProof/>
                <w:webHidden/>
              </w:rPr>
              <w:t>32</w:t>
            </w:r>
            <w:r w:rsidR="008B59D6">
              <w:rPr>
                <w:noProof/>
                <w:webHidden/>
              </w:rPr>
              <w:fldChar w:fldCharType="end"/>
            </w:r>
          </w:hyperlink>
        </w:p>
        <w:p w14:paraId="455C1D93" w14:textId="02000375"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9" w:history="1">
            <w:r w:rsidR="008B59D6" w:rsidRPr="00357DD0">
              <w:rPr>
                <w:rStyle w:val="Hyperlink"/>
                <w:noProof/>
              </w:rPr>
              <w:t>6.1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Summary</w:t>
            </w:r>
            <w:r w:rsidR="008B59D6">
              <w:rPr>
                <w:noProof/>
                <w:webHidden/>
              </w:rPr>
              <w:tab/>
            </w:r>
            <w:r w:rsidR="008B59D6">
              <w:rPr>
                <w:noProof/>
                <w:webHidden/>
              </w:rPr>
              <w:fldChar w:fldCharType="begin"/>
            </w:r>
            <w:r w:rsidR="008B59D6">
              <w:rPr>
                <w:noProof/>
                <w:webHidden/>
              </w:rPr>
              <w:instrText xml:space="preserve"> PAGEREF _Toc508095229 \h </w:instrText>
            </w:r>
            <w:r w:rsidR="008B59D6">
              <w:rPr>
                <w:noProof/>
                <w:webHidden/>
              </w:rPr>
            </w:r>
            <w:r w:rsidR="008B59D6">
              <w:rPr>
                <w:noProof/>
                <w:webHidden/>
              </w:rPr>
              <w:fldChar w:fldCharType="separate"/>
            </w:r>
            <w:r w:rsidR="0079431A">
              <w:rPr>
                <w:noProof/>
                <w:webHidden/>
              </w:rPr>
              <w:t>32</w:t>
            </w:r>
            <w:r w:rsidR="008B59D6">
              <w:rPr>
                <w:noProof/>
                <w:webHidden/>
              </w:rPr>
              <w:fldChar w:fldCharType="end"/>
            </w:r>
          </w:hyperlink>
        </w:p>
        <w:p w14:paraId="79E767D7" w14:textId="426B8165"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30" w:history="1">
            <w:r w:rsidR="008B59D6" w:rsidRPr="00357DD0">
              <w:rPr>
                <w:rStyle w:val="Hyperlink"/>
                <w:noProof/>
              </w:rPr>
              <w:t>6.2</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Learning Outcomes</w:t>
            </w:r>
            <w:r w:rsidR="008B59D6">
              <w:rPr>
                <w:noProof/>
                <w:webHidden/>
              </w:rPr>
              <w:tab/>
            </w:r>
            <w:r w:rsidR="008B59D6">
              <w:rPr>
                <w:noProof/>
                <w:webHidden/>
              </w:rPr>
              <w:fldChar w:fldCharType="begin"/>
            </w:r>
            <w:r w:rsidR="008B59D6">
              <w:rPr>
                <w:noProof/>
                <w:webHidden/>
              </w:rPr>
              <w:instrText xml:space="preserve"> PAGEREF _Toc508095230 \h </w:instrText>
            </w:r>
            <w:r w:rsidR="008B59D6">
              <w:rPr>
                <w:noProof/>
                <w:webHidden/>
              </w:rPr>
            </w:r>
            <w:r w:rsidR="008B59D6">
              <w:rPr>
                <w:noProof/>
                <w:webHidden/>
              </w:rPr>
              <w:fldChar w:fldCharType="separate"/>
            </w:r>
            <w:r w:rsidR="0079431A">
              <w:rPr>
                <w:noProof/>
                <w:webHidden/>
              </w:rPr>
              <w:t>32</w:t>
            </w:r>
            <w:r w:rsidR="008B59D6">
              <w:rPr>
                <w:noProof/>
                <w:webHidden/>
              </w:rPr>
              <w:fldChar w:fldCharType="end"/>
            </w:r>
          </w:hyperlink>
        </w:p>
        <w:p w14:paraId="3D87A256" w14:textId="5D7EBD6A" w:rsidR="008B59D6" w:rsidRDefault="007676DC">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31" w:history="1">
            <w:r w:rsidR="008B59D6" w:rsidRPr="00357DD0">
              <w:rPr>
                <w:rStyle w:val="Hyperlink"/>
                <w:noProof/>
              </w:rPr>
              <w:t>6.3</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Reflection</w:t>
            </w:r>
            <w:r w:rsidR="008B59D6">
              <w:rPr>
                <w:noProof/>
                <w:webHidden/>
              </w:rPr>
              <w:tab/>
            </w:r>
            <w:r w:rsidR="008B59D6">
              <w:rPr>
                <w:noProof/>
                <w:webHidden/>
              </w:rPr>
              <w:fldChar w:fldCharType="begin"/>
            </w:r>
            <w:r w:rsidR="008B59D6">
              <w:rPr>
                <w:noProof/>
                <w:webHidden/>
              </w:rPr>
              <w:instrText xml:space="preserve"> PAGEREF _Toc508095231 \h </w:instrText>
            </w:r>
            <w:r w:rsidR="008B59D6">
              <w:rPr>
                <w:noProof/>
                <w:webHidden/>
              </w:rPr>
            </w:r>
            <w:r w:rsidR="008B59D6">
              <w:rPr>
                <w:noProof/>
                <w:webHidden/>
              </w:rPr>
              <w:fldChar w:fldCharType="separate"/>
            </w:r>
            <w:r w:rsidR="0079431A">
              <w:rPr>
                <w:noProof/>
                <w:webHidden/>
              </w:rPr>
              <w:t>32</w:t>
            </w:r>
            <w:r w:rsidR="008B59D6">
              <w:rPr>
                <w:noProof/>
                <w:webHidden/>
              </w:rPr>
              <w:fldChar w:fldCharType="end"/>
            </w:r>
          </w:hyperlink>
        </w:p>
        <w:p w14:paraId="176B8134" w14:textId="399709CD" w:rsidR="008B59D6" w:rsidRDefault="007676DC">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32" w:history="1">
            <w:r w:rsidR="008B59D6" w:rsidRPr="00357DD0">
              <w:rPr>
                <w:rStyle w:val="Hyperlink"/>
                <w:noProof/>
              </w:rPr>
              <w:t>7</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References</w:t>
            </w:r>
            <w:r w:rsidR="008B59D6">
              <w:rPr>
                <w:noProof/>
                <w:webHidden/>
              </w:rPr>
              <w:tab/>
            </w:r>
            <w:r w:rsidR="008B59D6">
              <w:rPr>
                <w:noProof/>
                <w:webHidden/>
              </w:rPr>
              <w:fldChar w:fldCharType="begin"/>
            </w:r>
            <w:r w:rsidR="008B59D6">
              <w:rPr>
                <w:noProof/>
                <w:webHidden/>
              </w:rPr>
              <w:instrText xml:space="preserve"> PAGEREF _Toc508095232 \h </w:instrText>
            </w:r>
            <w:r w:rsidR="008B59D6">
              <w:rPr>
                <w:noProof/>
                <w:webHidden/>
              </w:rPr>
            </w:r>
            <w:r w:rsidR="008B59D6">
              <w:rPr>
                <w:noProof/>
                <w:webHidden/>
              </w:rPr>
              <w:fldChar w:fldCharType="separate"/>
            </w:r>
            <w:r w:rsidR="0079431A">
              <w:rPr>
                <w:noProof/>
                <w:webHidden/>
              </w:rPr>
              <w:t>33</w:t>
            </w:r>
            <w:r w:rsidR="008B59D6">
              <w:rPr>
                <w:noProof/>
                <w:webHidden/>
              </w:rPr>
              <w:fldChar w:fldCharType="end"/>
            </w:r>
          </w:hyperlink>
        </w:p>
        <w:p w14:paraId="12487811" w14:textId="608F1859" w:rsidR="008B59D6" w:rsidRDefault="007676DC">
          <w:pPr>
            <w:pStyle w:val="TOC1"/>
            <w:tabs>
              <w:tab w:val="right" w:leader="dot" w:pos="8493"/>
            </w:tabs>
            <w:rPr>
              <w:rFonts w:asciiTheme="minorHAnsi" w:eastAsiaTheme="minorEastAsia" w:hAnsiTheme="minorHAnsi" w:cstheme="minorBidi"/>
              <w:noProof/>
              <w:sz w:val="22"/>
              <w:szCs w:val="22"/>
              <w:lang w:val="en-IE" w:eastAsia="en-IE"/>
            </w:rPr>
          </w:pPr>
          <w:hyperlink w:anchor="_Toc508095233" w:history="1">
            <w:r w:rsidR="008B59D6" w:rsidRPr="00357DD0">
              <w:rPr>
                <w:rStyle w:val="Hyperlink"/>
                <w:noProof/>
              </w:rPr>
              <w:t>References</w:t>
            </w:r>
            <w:r w:rsidR="008B59D6">
              <w:rPr>
                <w:noProof/>
                <w:webHidden/>
              </w:rPr>
              <w:tab/>
            </w:r>
            <w:r w:rsidR="008B59D6">
              <w:rPr>
                <w:noProof/>
                <w:webHidden/>
              </w:rPr>
              <w:fldChar w:fldCharType="begin"/>
            </w:r>
            <w:r w:rsidR="008B59D6">
              <w:rPr>
                <w:noProof/>
                <w:webHidden/>
              </w:rPr>
              <w:instrText xml:space="preserve"> PAGEREF _Toc508095233 \h </w:instrText>
            </w:r>
            <w:r w:rsidR="008B59D6">
              <w:rPr>
                <w:noProof/>
                <w:webHidden/>
              </w:rPr>
            </w:r>
            <w:r w:rsidR="008B59D6">
              <w:rPr>
                <w:noProof/>
                <w:webHidden/>
              </w:rPr>
              <w:fldChar w:fldCharType="separate"/>
            </w:r>
            <w:r w:rsidR="0079431A">
              <w:rPr>
                <w:noProof/>
                <w:webHidden/>
              </w:rPr>
              <w:t>33</w:t>
            </w:r>
            <w:r w:rsidR="008B59D6">
              <w:rPr>
                <w:noProof/>
                <w:webHidden/>
              </w:rPr>
              <w:fldChar w:fldCharType="end"/>
            </w:r>
          </w:hyperlink>
        </w:p>
        <w:p w14:paraId="0132E54B" w14:textId="3486691F" w:rsidR="008B59D6" w:rsidRDefault="007676DC">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34" w:history="1">
            <w:r w:rsidR="008B59D6" w:rsidRPr="00357DD0">
              <w:rPr>
                <w:rStyle w:val="Hyperlink"/>
                <w:noProof/>
              </w:rPr>
              <w:t>8</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Appendices</w:t>
            </w:r>
            <w:r w:rsidR="008B59D6">
              <w:rPr>
                <w:noProof/>
                <w:webHidden/>
              </w:rPr>
              <w:tab/>
            </w:r>
            <w:r w:rsidR="008B59D6">
              <w:rPr>
                <w:noProof/>
                <w:webHidden/>
              </w:rPr>
              <w:fldChar w:fldCharType="begin"/>
            </w:r>
            <w:r w:rsidR="008B59D6">
              <w:rPr>
                <w:noProof/>
                <w:webHidden/>
              </w:rPr>
              <w:instrText xml:space="preserve"> PAGEREF _Toc508095234 \h </w:instrText>
            </w:r>
            <w:r w:rsidR="008B59D6">
              <w:rPr>
                <w:noProof/>
                <w:webHidden/>
              </w:rPr>
            </w:r>
            <w:r w:rsidR="008B59D6">
              <w:rPr>
                <w:noProof/>
                <w:webHidden/>
              </w:rPr>
              <w:fldChar w:fldCharType="separate"/>
            </w:r>
            <w:r w:rsidR="0079431A">
              <w:rPr>
                <w:noProof/>
                <w:webHidden/>
              </w:rPr>
              <w:t>34</w:t>
            </w:r>
            <w:r w:rsidR="008B59D6">
              <w:rPr>
                <w:noProof/>
                <w:webHidden/>
              </w:rPr>
              <w:fldChar w:fldCharType="end"/>
            </w:r>
          </w:hyperlink>
        </w:p>
        <w:p w14:paraId="0AB21268" w14:textId="0A158D64"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707D9277" w14:textId="50D2D35F" w:rsidR="00C92A12"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08095147" w:history="1">
        <w:r w:rsidR="00C92A12" w:rsidRPr="00063853">
          <w:rPr>
            <w:rStyle w:val="Hyperlink"/>
            <w:b/>
            <w:noProof/>
          </w:rPr>
          <w:t>Fig. 1.</w:t>
        </w:r>
        <w:r w:rsidR="00C92A12" w:rsidRPr="00063853">
          <w:rPr>
            <w:rStyle w:val="Hyperlink"/>
            <w:noProof/>
          </w:rPr>
          <w:t xml:space="preserve"> Initial page of Project</w:t>
        </w:r>
        <w:r w:rsidR="00C92A12">
          <w:rPr>
            <w:noProof/>
            <w:webHidden/>
          </w:rPr>
          <w:tab/>
        </w:r>
        <w:r w:rsidR="00C92A12">
          <w:rPr>
            <w:noProof/>
            <w:webHidden/>
          </w:rPr>
          <w:fldChar w:fldCharType="begin"/>
        </w:r>
        <w:r w:rsidR="00C92A12">
          <w:rPr>
            <w:noProof/>
            <w:webHidden/>
          </w:rPr>
          <w:instrText xml:space="preserve"> PAGEREF _Toc508095147 \h </w:instrText>
        </w:r>
        <w:r w:rsidR="00C92A12">
          <w:rPr>
            <w:noProof/>
            <w:webHidden/>
          </w:rPr>
        </w:r>
        <w:r w:rsidR="00C92A12">
          <w:rPr>
            <w:noProof/>
            <w:webHidden/>
          </w:rPr>
          <w:fldChar w:fldCharType="separate"/>
        </w:r>
        <w:r w:rsidR="0079431A">
          <w:rPr>
            <w:noProof/>
            <w:webHidden/>
          </w:rPr>
          <w:t>7</w:t>
        </w:r>
        <w:r w:rsidR="00C92A12">
          <w:rPr>
            <w:noProof/>
            <w:webHidden/>
          </w:rPr>
          <w:fldChar w:fldCharType="end"/>
        </w:r>
      </w:hyperlink>
    </w:p>
    <w:p w14:paraId="1C68DDCA" w14:textId="0518EE1E"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48" w:history="1">
        <w:r w:rsidR="00C92A12" w:rsidRPr="00063853">
          <w:rPr>
            <w:rStyle w:val="Hyperlink"/>
            <w:b/>
            <w:noProof/>
          </w:rPr>
          <w:t>Fig. 2.</w:t>
        </w:r>
        <w:r w:rsidR="00C92A12" w:rsidRPr="00063853">
          <w:rPr>
            <w:rStyle w:val="Hyperlink"/>
            <w:noProof/>
          </w:rPr>
          <w:t xml:space="preserve"> Slides for presentation of project.</w:t>
        </w:r>
        <w:r w:rsidR="00C92A12">
          <w:rPr>
            <w:noProof/>
            <w:webHidden/>
          </w:rPr>
          <w:tab/>
        </w:r>
        <w:r w:rsidR="00C92A12">
          <w:rPr>
            <w:noProof/>
            <w:webHidden/>
          </w:rPr>
          <w:fldChar w:fldCharType="begin"/>
        </w:r>
        <w:r w:rsidR="00C92A12">
          <w:rPr>
            <w:noProof/>
            <w:webHidden/>
          </w:rPr>
          <w:instrText xml:space="preserve"> PAGEREF _Toc508095148 \h </w:instrText>
        </w:r>
        <w:r w:rsidR="00C92A12">
          <w:rPr>
            <w:noProof/>
            <w:webHidden/>
          </w:rPr>
        </w:r>
        <w:r w:rsidR="00C92A12">
          <w:rPr>
            <w:noProof/>
            <w:webHidden/>
          </w:rPr>
          <w:fldChar w:fldCharType="separate"/>
        </w:r>
        <w:r w:rsidR="0079431A">
          <w:rPr>
            <w:noProof/>
            <w:webHidden/>
          </w:rPr>
          <w:t>8</w:t>
        </w:r>
        <w:r w:rsidR="00C92A12">
          <w:rPr>
            <w:noProof/>
            <w:webHidden/>
          </w:rPr>
          <w:fldChar w:fldCharType="end"/>
        </w:r>
      </w:hyperlink>
    </w:p>
    <w:p w14:paraId="7E1147B3" w14:textId="76742F0A"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49" w:history="1">
        <w:r w:rsidR="00C92A12" w:rsidRPr="00063853">
          <w:rPr>
            <w:rStyle w:val="Hyperlink"/>
            <w:b/>
            <w:noProof/>
          </w:rPr>
          <w:t>Fig. 3.</w:t>
        </w:r>
        <w:r w:rsidR="00C92A12" w:rsidRPr="00063853">
          <w:rPr>
            <w:rStyle w:val="Hyperlink"/>
            <w:noProof/>
          </w:rPr>
          <w:t xml:space="preserve"> Microsoft Access, planning for database</w:t>
        </w:r>
        <w:r w:rsidR="00C92A12">
          <w:rPr>
            <w:noProof/>
            <w:webHidden/>
          </w:rPr>
          <w:tab/>
        </w:r>
        <w:r w:rsidR="00C92A12">
          <w:rPr>
            <w:noProof/>
            <w:webHidden/>
          </w:rPr>
          <w:fldChar w:fldCharType="begin"/>
        </w:r>
        <w:r w:rsidR="00C92A12">
          <w:rPr>
            <w:noProof/>
            <w:webHidden/>
          </w:rPr>
          <w:instrText xml:space="preserve"> PAGEREF _Toc508095149 \h </w:instrText>
        </w:r>
        <w:r w:rsidR="00C92A12">
          <w:rPr>
            <w:noProof/>
            <w:webHidden/>
          </w:rPr>
        </w:r>
        <w:r w:rsidR="00C92A12">
          <w:rPr>
            <w:noProof/>
            <w:webHidden/>
          </w:rPr>
          <w:fldChar w:fldCharType="separate"/>
        </w:r>
        <w:r w:rsidR="0079431A">
          <w:rPr>
            <w:noProof/>
            <w:webHidden/>
          </w:rPr>
          <w:t>9</w:t>
        </w:r>
        <w:r w:rsidR="00C92A12">
          <w:rPr>
            <w:noProof/>
            <w:webHidden/>
          </w:rPr>
          <w:fldChar w:fldCharType="end"/>
        </w:r>
      </w:hyperlink>
    </w:p>
    <w:p w14:paraId="77F89C81" w14:textId="6B79B8A1"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0" w:history="1">
        <w:r w:rsidR="00C92A12" w:rsidRPr="00063853">
          <w:rPr>
            <w:rStyle w:val="Hyperlink"/>
            <w:b/>
            <w:noProof/>
          </w:rPr>
          <w:t>Fig. 4.</w:t>
        </w:r>
        <w:r w:rsidR="00C92A12" w:rsidRPr="00063853">
          <w:rPr>
            <w:rStyle w:val="Hyperlink"/>
            <w:noProof/>
          </w:rPr>
          <w:t xml:space="preserve"> System Architecture</w:t>
        </w:r>
        <w:r w:rsidR="00C92A12">
          <w:rPr>
            <w:noProof/>
            <w:webHidden/>
          </w:rPr>
          <w:tab/>
        </w:r>
        <w:r w:rsidR="00C92A12">
          <w:rPr>
            <w:noProof/>
            <w:webHidden/>
          </w:rPr>
          <w:fldChar w:fldCharType="begin"/>
        </w:r>
        <w:r w:rsidR="00C92A12">
          <w:rPr>
            <w:noProof/>
            <w:webHidden/>
          </w:rPr>
          <w:instrText xml:space="preserve"> PAGEREF _Toc508095150 \h </w:instrText>
        </w:r>
        <w:r w:rsidR="00C92A12">
          <w:rPr>
            <w:noProof/>
            <w:webHidden/>
          </w:rPr>
        </w:r>
        <w:r w:rsidR="00C92A12">
          <w:rPr>
            <w:noProof/>
            <w:webHidden/>
          </w:rPr>
          <w:fldChar w:fldCharType="separate"/>
        </w:r>
        <w:r w:rsidR="0079431A">
          <w:rPr>
            <w:noProof/>
            <w:webHidden/>
          </w:rPr>
          <w:t>16</w:t>
        </w:r>
        <w:r w:rsidR="00C92A12">
          <w:rPr>
            <w:noProof/>
            <w:webHidden/>
          </w:rPr>
          <w:fldChar w:fldCharType="end"/>
        </w:r>
      </w:hyperlink>
    </w:p>
    <w:p w14:paraId="1798F215" w14:textId="7CC2CA30"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1" w:history="1">
        <w:r w:rsidR="00C92A12" w:rsidRPr="00063853">
          <w:rPr>
            <w:rStyle w:val="Hyperlink"/>
            <w:b/>
            <w:noProof/>
          </w:rPr>
          <w:t>Fig. 5.</w:t>
        </w:r>
        <w:r w:rsidR="00C92A12" w:rsidRPr="00063853">
          <w:rPr>
            <w:rStyle w:val="Hyperlink"/>
            <w:noProof/>
          </w:rPr>
          <w:t xml:space="preserve"> Website – frontend</w:t>
        </w:r>
        <w:r w:rsidR="00C92A12">
          <w:rPr>
            <w:noProof/>
            <w:webHidden/>
          </w:rPr>
          <w:tab/>
        </w:r>
        <w:r w:rsidR="00C92A12">
          <w:rPr>
            <w:noProof/>
            <w:webHidden/>
          </w:rPr>
          <w:fldChar w:fldCharType="begin"/>
        </w:r>
        <w:r w:rsidR="00C92A12">
          <w:rPr>
            <w:noProof/>
            <w:webHidden/>
          </w:rPr>
          <w:instrText xml:space="preserve"> PAGEREF _Toc508095151 \h </w:instrText>
        </w:r>
        <w:r w:rsidR="00C92A12">
          <w:rPr>
            <w:noProof/>
            <w:webHidden/>
          </w:rPr>
        </w:r>
        <w:r w:rsidR="00C92A12">
          <w:rPr>
            <w:noProof/>
            <w:webHidden/>
          </w:rPr>
          <w:fldChar w:fldCharType="separate"/>
        </w:r>
        <w:r w:rsidR="0079431A">
          <w:rPr>
            <w:noProof/>
            <w:webHidden/>
          </w:rPr>
          <w:t>17</w:t>
        </w:r>
        <w:r w:rsidR="00C92A12">
          <w:rPr>
            <w:noProof/>
            <w:webHidden/>
          </w:rPr>
          <w:fldChar w:fldCharType="end"/>
        </w:r>
      </w:hyperlink>
    </w:p>
    <w:p w14:paraId="618BD4C9" w14:textId="686F87F2"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2" w:history="1">
        <w:r w:rsidR="00C92A12" w:rsidRPr="00063853">
          <w:rPr>
            <w:rStyle w:val="Hyperlink"/>
            <w:b/>
            <w:noProof/>
          </w:rPr>
          <w:t>Fig. 6.</w:t>
        </w:r>
        <w:r w:rsidR="00C92A12" w:rsidRPr="00063853">
          <w:rPr>
            <w:rStyle w:val="Hyperlink"/>
            <w:noProof/>
          </w:rPr>
          <w:t xml:space="preserve"> Website – backend</w:t>
        </w:r>
        <w:r w:rsidR="00C92A12">
          <w:rPr>
            <w:noProof/>
            <w:webHidden/>
          </w:rPr>
          <w:tab/>
        </w:r>
        <w:r w:rsidR="00C92A12">
          <w:rPr>
            <w:noProof/>
            <w:webHidden/>
          </w:rPr>
          <w:fldChar w:fldCharType="begin"/>
        </w:r>
        <w:r w:rsidR="00C92A12">
          <w:rPr>
            <w:noProof/>
            <w:webHidden/>
          </w:rPr>
          <w:instrText xml:space="preserve"> PAGEREF _Toc508095152 \h </w:instrText>
        </w:r>
        <w:r w:rsidR="00C92A12">
          <w:rPr>
            <w:noProof/>
            <w:webHidden/>
          </w:rPr>
        </w:r>
        <w:r w:rsidR="00C92A12">
          <w:rPr>
            <w:noProof/>
            <w:webHidden/>
          </w:rPr>
          <w:fldChar w:fldCharType="separate"/>
        </w:r>
        <w:r w:rsidR="0079431A">
          <w:rPr>
            <w:noProof/>
            <w:webHidden/>
          </w:rPr>
          <w:t>17</w:t>
        </w:r>
        <w:r w:rsidR="00C92A12">
          <w:rPr>
            <w:noProof/>
            <w:webHidden/>
          </w:rPr>
          <w:fldChar w:fldCharType="end"/>
        </w:r>
      </w:hyperlink>
    </w:p>
    <w:p w14:paraId="4C6F15F6" w14:textId="56E15665"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3" w:history="1">
        <w:r w:rsidR="00C92A12" w:rsidRPr="00063853">
          <w:rPr>
            <w:rStyle w:val="Hyperlink"/>
            <w:b/>
            <w:noProof/>
          </w:rPr>
          <w:t>Fig. 7.</w:t>
        </w:r>
        <w:r w:rsidR="00C92A12" w:rsidRPr="00063853">
          <w:rPr>
            <w:rStyle w:val="Hyperlink"/>
            <w:noProof/>
          </w:rPr>
          <w:t xml:space="preserve"> JWT requesting JSON web token</w:t>
        </w:r>
        <w:r w:rsidR="00C92A12">
          <w:rPr>
            <w:noProof/>
            <w:webHidden/>
          </w:rPr>
          <w:tab/>
        </w:r>
        <w:r w:rsidR="00C92A12">
          <w:rPr>
            <w:noProof/>
            <w:webHidden/>
          </w:rPr>
          <w:fldChar w:fldCharType="begin"/>
        </w:r>
        <w:r w:rsidR="00C92A12">
          <w:rPr>
            <w:noProof/>
            <w:webHidden/>
          </w:rPr>
          <w:instrText xml:space="preserve"> PAGEREF _Toc508095153 \h </w:instrText>
        </w:r>
        <w:r w:rsidR="00C92A12">
          <w:rPr>
            <w:noProof/>
            <w:webHidden/>
          </w:rPr>
        </w:r>
        <w:r w:rsidR="00C92A12">
          <w:rPr>
            <w:noProof/>
            <w:webHidden/>
          </w:rPr>
          <w:fldChar w:fldCharType="separate"/>
        </w:r>
        <w:r w:rsidR="0079431A">
          <w:rPr>
            <w:noProof/>
            <w:webHidden/>
          </w:rPr>
          <w:t>18</w:t>
        </w:r>
        <w:r w:rsidR="00C92A12">
          <w:rPr>
            <w:noProof/>
            <w:webHidden/>
          </w:rPr>
          <w:fldChar w:fldCharType="end"/>
        </w:r>
      </w:hyperlink>
    </w:p>
    <w:p w14:paraId="5CAA4A45" w14:textId="5A4C177F"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4" w:history="1">
        <w:r w:rsidR="00C92A12" w:rsidRPr="00063853">
          <w:rPr>
            <w:rStyle w:val="Hyperlink"/>
            <w:b/>
            <w:noProof/>
          </w:rPr>
          <w:t>Fig. 8.</w:t>
        </w:r>
        <w:r w:rsidR="00C92A12" w:rsidRPr="00063853">
          <w:rPr>
            <w:rStyle w:val="Hyperlink"/>
            <w:noProof/>
          </w:rPr>
          <w:t xml:space="preserve"> UML API</w:t>
        </w:r>
        <w:r w:rsidR="00C92A12">
          <w:rPr>
            <w:noProof/>
            <w:webHidden/>
          </w:rPr>
          <w:tab/>
        </w:r>
        <w:r w:rsidR="00C92A12">
          <w:rPr>
            <w:noProof/>
            <w:webHidden/>
          </w:rPr>
          <w:fldChar w:fldCharType="begin"/>
        </w:r>
        <w:r w:rsidR="00C92A12">
          <w:rPr>
            <w:noProof/>
            <w:webHidden/>
          </w:rPr>
          <w:instrText xml:space="preserve"> PAGEREF _Toc508095154 \h </w:instrText>
        </w:r>
        <w:r w:rsidR="00C92A12">
          <w:rPr>
            <w:noProof/>
            <w:webHidden/>
          </w:rPr>
        </w:r>
        <w:r w:rsidR="00C92A12">
          <w:rPr>
            <w:noProof/>
            <w:webHidden/>
          </w:rPr>
          <w:fldChar w:fldCharType="separate"/>
        </w:r>
        <w:r w:rsidR="0079431A">
          <w:rPr>
            <w:noProof/>
            <w:webHidden/>
          </w:rPr>
          <w:t>19</w:t>
        </w:r>
        <w:r w:rsidR="00C92A12">
          <w:rPr>
            <w:noProof/>
            <w:webHidden/>
          </w:rPr>
          <w:fldChar w:fldCharType="end"/>
        </w:r>
      </w:hyperlink>
    </w:p>
    <w:p w14:paraId="0BF012FC" w14:textId="70F9858B"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5" w:history="1">
        <w:r w:rsidR="00C92A12" w:rsidRPr="00063853">
          <w:rPr>
            <w:rStyle w:val="Hyperlink"/>
            <w:b/>
            <w:noProof/>
          </w:rPr>
          <w:t>Fig. 9.</w:t>
        </w:r>
        <w:r w:rsidR="00C92A12" w:rsidRPr="00063853">
          <w:rPr>
            <w:rStyle w:val="Hyperlink"/>
            <w:noProof/>
          </w:rPr>
          <w:t xml:space="preserve"> Design database</w:t>
        </w:r>
        <w:r w:rsidR="00C92A12">
          <w:rPr>
            <w:noProof/>
            <w:webHidden/>
          </w:rPr>
          <w:tab/>
        </w:r>
        <w:r w:rsidR="00C92A12">
          <w:rPr>
            <w:noProof/>
            <w:webHidden/>
          </w:rPr>
          <w:fldChar w:fldCharType="begin"/>
        </w:r>
        <w:r w:rsidR="00C92A12">
          <w:rPr>
            <w:noProof/>
            <w:webHidden/>
          </w:rPr>
          <w:instrText xml:space="preserve"> PAGEREF _Toc508095155 \h </w:instrText>
        </w:r>
        <w:r w:rsidR="00C92A12">
          <w:rPr>
            <w:noProof/>
            <w:webHidden/>
          </w:rPr>
        </w:r>
        <w:r w:rsidR="00C92A12">
          <w:rPr>
            <w:noProof/>
            <w:webHidden/>
          </w:rPr>
          <w:fldChar w:fldCharType="separate"/>
        </w:r>
        <w:r w:rsidR="0079431A">
          <w:rPr>
            <w:noProof/>
            <w:webHidden/>
          </w:rPr>
          <w:t>19</w:t>
        </w:r>
        <w:r w:rsidR="00C92A12">
          <w:rPr>
            <w:noProof/>
            <w:webHidden/>
          </w:rPr>
          <w:fldChar w:fldCharType="end"/>
        </w:r>
      </w:hyperlink>
    </w:p>
    <w:p w14:paraId="1414FFD4" w14:textId="21FB7617"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6" w:history="1">
        <w:r w:rsidR="00C92A12" w:rsidRPr="00063853">
          <w:rPr>
            <w:rStyle w:val="Hyperlink"/>
            <w:b/>
            <w:noProof/>
          </w:rPr>
          <w:t>Fig. 10.</w:t>
        </w:r>
        <w:r w:rsidR="00C92A12" w:rsidRPr="00063853">
          <w:rPr>
            <w:rStyle w:val="Hyperlink"/>
            <w:noProof/>
          </w:rPr>
          <w:t xml:space="preserve"> Basic Rest</w:t>
        </w:r>
        <w:r w:rsidR="00C92A12">
          <w:rPr>
            <w:noProof/>
            <w:webHidden/>
          </w:rPr>
          <w:tab/>
        </w:r>
        <w:r w:rsidR="00C92A12">
          <w:rPr>
            <w:noProof/>
            <w:webHidden/>
          </w:rPr>
          <w:fldChar w:fldCharType="begin"/>
        </w:r>
        <w:r w:rsidR="00C92A12">
          <w:rPr>
            <w:noProof/>
            <w:webHidden/>
          </w:rPr>
          <w:instrText xml:space="preserve"> PAGEREF _Toc508095156 \h </w:instrText>
        </w:r>
        <w:r w:rsidR="00C92A12">
          <w:rPr>
            <w:noProof/>
            <w:webHidden/>
          </w:rPr>
        </w:r>
        <w:r w:rsidR="00C92A12">
          <w:rPr>
            <w:noProof/>
            <w:webHidden/>
          </w:rPr>
          <w:fldChar w:fldCharType="separate"/>
        </w:r>
        <w:r w:rsidR="0079431A">
          <w:rPr>
            <w:noProof/>
            <w:webHidden/>
          </w:rPr>
          <w:t>20</w:t>
        </w:r>
        <w:r w:rsidR="00C92A12">
          <w:rPr>
            <w:noProof/>
            <w:webHidden/>
          </w:rPr>
          <w:fldChar w:fldCharType="end"/>
        </w:r>
      </w:hyperlink>
    </w:p>
    <w:p w14:paraId="04A716ED" w14:textId="35DEDF7D"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7" w:history="1">
        <w:r w:rsidR="00C92A12" w:rsidRPr="00063853">
          <w:rPr>
            <w:rStyle w:val="Hyperlink"/>
            <w:b/>
            <w:noProof/>
          </w:rPr>
          <w:t>Fig. 11.</w:t>
        </w:r>
        <w:r w:rsidR="00C92A12" w:rsidRPr="00063853">
          <w:rPr>
            <w:rStyle w:val="Hyperlink"/>
            <w:noProof/>
          </w:rPr>
          <w:t xml:space="preserve"> Deploy Joomla website - Configuration</w:t>
        </w:r>
        <w:r w:rsidR="00C92A12">
          <w:rPr>
            <w:noProof/>
            <w:webHidden/>
          </w:rPr>
          <w:tab/>
        </w:r>
        <w:r w:rsidR="00C92A12">
          <w:rPr>
            <w:noProof/>
            <w:webHidden/>
          </w:rPr>
          <w:fldChar w:fldCharType="begin"/>
        </w:r>
        <w:r w:rsidR="00C92A12">
          <w:rPr>
            <w:noProof/>
            <w:webHidden/>
          </w:rPr>
          <w:instrText xml:space="preserve"> PAGEREF _Toc508095157 \h </w:instrText>
        </w:r>
        <w:r w:rsidR="00C92A12">
          <w:rPr>
            <w:noProof/>
            <w:webHidden/>
          </w:rPr>
        </w:r>
        <w:r w:rsidR="00C92A12">
          <w:rPr>
            <w:noProof/>
            <w:webHidden/>
          </w:rPr>
          <w:fldChar w:fldCharType="separate"/>
        </w:r>
        <w:r w:rsidR="0079431A">
          <w:rPr>
            <w:noProof/>
            <w:webHidden/>
          </w:rPr>
          <w:t>23</w:t>
        </w:r>
        <w:r w:rsidR="00C92A12">
          <w:rPr>
            <w:noProof/>
            <w:webHidden/>
          </w:rPr>
          <w:fldChar w:fldCharType="end"/>
        </w:r>
      </w:hyperlink>
    </w:p>
    <w:p w14:paraId="19272A56" w14:textId="5CC68700"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8" w:history="1">
        <w:r w:rsidR="00C92A12" w:rsidRPr="00063853">
          <w:rPr>
            <w:rStyle w:val="Hyperlink"/>
            <w:b/>
            <w:noProof/>
          </w:rPr>
          <w:t>Fig. 12.</w:t>
        </w:r>
        <w:r w:rsidR="00C92A12" w:rsidRPr="00063853">
          <w:rPr>
            <w:rStyle w:val="Hyperlink"/>
            <w:noProof/>
          </w:rPr>
          <w:t xml:space="preserve"> Deploy Joomla website - Database</w:t>
        </w:r>
        <w:r w:rsidR="00C92A12">
          <w:rPr>
            <w:noProof/>
            <w:webHidden/>
          </w:rPr>
          <w:tab/>
        </w:r>
        <w:r w:rsidR="00C92A12">
          <w:rPr>
            <w:noProof/>
            <w:webHidden/>
          </w:rPr>
          <w:fldChar w:fldCharType="begin"/>
        </w:r>
        <w:r w:rsidR="00C92A12">
          <w:rPr>
            <w:noProof/>
            <w:webHidden/>
          </w:rPr>
          <w:instrText xml:space="preserve"> PAGEREF _Toc508095158 \h </w:instrText>
        </w:r>
        <w:r w:rsidR="00C92A12">
          <w:rPr>
            <w:noProof/>
            <w:webHidden/>
          </w:rPr>
        </w:r>
        <w:r w:rsidR="00C92A12">
          <w:rPr>
            <w:noProof/>
            <w:webHidden/>
          </w:rPr>
          <w:fldChar w:fldCharType="separate"/>
        </w:r>
        <w:r w:rsidR="0079431A">
          <w:rPr>
            <w:noProof/>
            <w:webHidden/>
          </w:rPr>
          <w:t>23</w:t>
        </w:r>
        <w:r w:rsidR="00C92A12">
          <w:rPr>
            <w:noProof/>
            <w:webHidden/>
          </w:rPr>
          <w:fldChar w:fldCharType="end"/>
        </w:r>
      </w:hyperlink>
    </w:p>
    <w:p w14:paraId="0E8FED7A" w14:textId="79CF7B51"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9" w:history="1">
        <w:r w:rsidR="00C92A12" w:rsidRPr="00063853">
          <w:rPr>
            <w:rStyle w:val="Hyperlink"/>
            <w:b/>
            <w:noProof/>
          </w:rPr>
          <w:t>Fig. 13.</w:t>
        </w:r>
        <w:r w:rsidR="00C92A12" w:rsidRPr="00063853">
          <w:rPr>
            <w:rStyle w:val="Hyperlink"/>
            <w:noProof/>
          </w:rPr>
          <w:t xml:space="preserve"> Deploy Joomla website - Overview</w:t>
        </w:r>
        <w:r w:rsidR="00C92A12">
          <w:rPr>
            <w:noProof/>
            <w:webHidden/>
          </w:rPr>
          <w:tab/>
        </w:r>
        <w:r w:rsidR="00C92A12">
          <w:rPr>
            <w:noProof/>
            <w:webHidden/>
          </w:rPr>
          <w:fldChar w:fldCharType="begin"/>
        </w:r>
        <w:r w:rsidR="00C92A12">
          <w:rPr>
            <w:noProof/>
            <w:webHidden/>
          </w:rPr>
          <w:instrText xml:space="preserve"> PAGEREF _Toc508095159 \h </w:instrText>
        </w:r>
        <w:r w:rsidR="00C92A12">
          <w:rPr>
            <w:noProof/>
            <w:webHidden/>
          </w:rPr>
        </w:r>
        <w:r w:rsidR="00C92A12">
          <w:rPr>
            <w:noProof/>
            <w:webHidden/>
          </w:rPr>
          <w:fldChar w:fldCharType="separate"/>
        </w:r>
        <w:r w:rsidR="0079431A">
          <w:rPr>
            <w:noProof/>
            <w:webHidden/>
          </w:rPr>
          <w:t>24</w:t>
        </w:r>
        <w:r w:rsidR="00C92A12">
          <w:rPr>
            <w:noProof/>
            <w:webHidden/>
          </w:rPr>
          <w:fldChar w:fldCharType="end"/>
        </w:r>
      </w:hyperlink>
    </w:p>
    <w:p w14:paraId="429618B1" w14:textId="44E19FA7"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0" w:history="1">
        <w:r w:rsidR="00C92A12" w:rsidRPr="00063853">
          <w:rPr>
            <w:rStyle w:val="Hyperlink"/>
            <w:b/>
            <w:noProof/>
          </w:rPr>
          <w:t>Fig. 14.</w:t>
        </w:r>
        <w:r w:rsidR="00C92A12" w:rsidRPr="00063853">
          <w:rPr>
            <w:rStyle w:val="Hyperlink"/>
            <w:noProof/>
          </w:rPr>
          <w:t xml:space="preserve"> Deploy Joomla website - Congratulations</w:t>
        </w:r>
        <w:r w:rsidR="00C92A12">
          <w:rPr>
            <w:noProof/>
            <w:webHidden/>
          </w:rPr>
          <w:tab/>
        </w:r>
        <w:r w:rsidR="00C92A12">
          <w:rPr>
            <w:noProof/>
            <w:webHidden/>
          </w:rPr>
          <w:fldChar w:fldCharType="begin"/>
        </w:r>
        <w:r w:rsidR="00C92A12">
          <w:rPr>
            <w:noProof/>
            <w:webHidden/>
          </w:rPr>
          <w:instrText xml:space="preserve"> PAGEREF _Toc508095160 \h </w:instrText>
        </w:r>
        <w:r w:rsidR="00C92A12">
          <w:rPr>
            <w:noProof/>
            <w:webHidden/>
          </w:rPr>
        </w:r>
        <w:r w:rsidR="00C92A12">
          <w:rPr>
            <w:noProof/>
            <w:webHidden/>
          </w:rPr>
          <w:fldChar w:fldCharType="separate"/>
        </w:r>
        <w:r w:rsidR="0079431A">
          <w:rPr>
            <w:noProof/>
            <w:webHidden/>
          </w:rPr>
          <w:t>24</w:t>
        </w:r>
        <w:r w:rsidR="00C92A12">
          <w:rPr>
            <w:noProof/>
            <w:webHidden/>
          </w:rPr>
          <w:fldChar w:fldCharType="end"/>
        </w:r>
      </w:hyperlink>
    </w:p>
    <w:p w14:paraId="133E210F" w14:textId="5F07AB45"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1" w:history="1">
        <w:r w:rsidR="00C92A12" w:rsidRPr="00063853">
          <w:rPr>
            <w:rStyle w:val="Hyperlink"/>
            <w:b/>
            <w:noProof/>
          </w:rPr>
          <w:t>Fig. 15.</w:t>
        </w:r>
        <w:r w:rsidR="00C92A12" w:rsidRPr="00063853">
          <w:rPr>
            <w:rStyle w:val="Hyperlink"/>
            <w:noProof/>
          </w:rPr>
          <w:t xml:space="preserve"> Login Heroku</w:t>
        </w:r>
        <w:r w:rsidR="00C92A12">
          <w:rPr>
            <w:noProof/>
            <w:webHidden/>
          </w:rPr>
          <w:tab/>
        </w:r>
        <w:r w:rsidR="00C92A12">
          <w:rPr>
            <w:noProof/>
            <w:webHidden/>
          </w:rPr>
          <w:fldChar w:fldCharType="begin"/>
        </w:r>
        <w:r w:rsidR="00C92A12">
          <w:rPr>
            <w:noProof/>
            <w:webHidden/>
          </w:rPr>
          <w:instrText xml:space="preserve"> PAGEREF _Toc508095161 \h </w:instrText>
        </w:r>
        <w:r w:rsidR="00C92A12">
          <w:rPr>
            <w:noProof/>
            <w:webHidden/>
          </w:rPr>
        </w:r>
        <w:r w:rsidR="00C92A12">
          <w:rPr>
            <w:noProof/>
            <w:webHidden/>
          </w:rPr>
          <w:fldChar w:fldCharType="separate"/>
        </w:r>
        <w:r w:rsidR="0079431A">
          <w:rPr>
            <w:noProof/>
            <w:webHidden/>
          </w:rPr>
          <w:t>25</w:t>
        </w:r>
        <w:r w:rsidR="00C92A12">
          <w:rPr>
            <w:noProof/>
            <w:webHidden/>
          </w:rPr>
          <w:fldChar w:fldCharType="end"/>
        </w:r>
      </w:hyperlink>
    </w:p>
    <w:p w14:paraId="5186FF5C" w14:textId="3FA42195"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2" w:history="1">
        <w:r w:rsidR="00C92A12" w:rsidRPr="00063853">
          <w:rPr>
            <w:rStyle w:val="Hyperlink"/>
            <w:b/>
            <w:noProof/>
          </w:rPr>
          <w:t>Fig. 16.</w:t>
        </w:r>
        <w:r w:rsidR="00C92A12" w:rsidRPr="00063853">
          <w:rPr>
            <w:rStyle w:val="Hyperlink"/>
            <w:noProof/>
          </w:rPr>
          <w:t xml:space="preserve"> Create a new app on Heroku</w:t>
        </w:r>
        <w:r w:rsidR="00C92A12">
          <w:rPr>
            <w:noProof/>
            <w:webHidden/>
          </w:rPr>
          <w:tab/>
        </w:r>
        <w:r w:rsidR="00C92A12">
          <w:rPr>
            <w:noProof/>
            <w:webHidden/>
          </w:rPr>
          <w:fldChar w:fldCharType="begin"/>
        </w:r>
        <w:r w:rsidR="00C92A12">
          <w:rPr>
            <w:noProof/>
            <w:webHidden/>
          </w:rPr>
          <w:instrText xml:space="preserve"> PAGEREF _Toc508095162 \h </w:instrText>
        </w:r>
        <w:r w:rsidR="00C92A12">
          <w:rPr>
            <w:noProof/>
            <w:webHidden/>
          </w:rPr>
        </w:r>
        <w:r w:rsidR="00C92A12">
          <w:rPr>
            <w:noProof/>
            <w:webHidden/>
          </w:rPr>
          <w:fldChar w:fldCharType="separate"/>
        </w:r>
        <w:r w:rsidR="0079431A">
          <w:rPr>
            <w:noProof/>
            <w:webHidden/>
          </w:rPr>
          <w:t>25</w:t>
        </w:r>
        <w:r w:rsidR="00C92A12">
          <w:rPr>
            <w:noProof/>
            <w:webHidden/>
          </w:rPr>
          <w:fldChar w:fldCharType="end"/>
        </w:r>
      </w:hyperlink>
    </w:p>
    <w:p w14:paraId="42FF4E21" w14:textId="721BE6B0"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3" w:history="1">
        <w:r w:rsidR="00C92A12" w:rsidRPr="00063853">
          <w:rPr>
            <w:rStyle w:val="Hyperlink"/>
            <w:b/>
            <w:noProof/>
          </w:rPr>
          <w:t>Fig. 17.</w:t>
        </w:r>
        <w:r w:rsidR="00C92A12" w:rsidRPr="00063853">
          <w:rPr>
            <w:rStyle w:val="Hyperlink"/>
            <w:noProof/>
          </w:rPr>
          <w:t xml:space="preserve"> Add MySQL to the API</w:t>
        </w:r>
        <w:r w:rsidR="00C92A12">
          <w:rPr>
            <w:noProof/>
            <w:webHidden/>
          </w:rPr>
          <w:tab/>
        </w:r>
        <w:r w:rsidR="00C92A12">
          <w:rPr>
            <w:noProof/>
            <w:webHidden/>
          </w:rPr>
          <w:fldChar w:fldCharType="begin"/>
        </w:r>
        <w:r w:rsidR="00C92A12">
          <w:rPr>
            <w:noProof/>
            <w:webHidden/>
          </w:rPr>
          <w:instrText xml:space="preserve"> PAGEREF _Toc508095163 \h </w:instrText>
        </w:r>
        <w:r w:rsidR="00C92A12">
          <w:rPr>
            <w:noProof/>
            <w:webHidden/>
          </w:rPr>
        </w:r>
        <w:r w:rsidR="00C92A12">
          <w:rPr>
            <w:noProof/>
            <w:webHidden/>
          </w:rPr>
          <w:fldChar w:fldCharType="separate"/>
        </w:r>
        <w:r w:rsidR="0079431A">
          <w:rPr>
            <w:noProof/>
            <w:webHidden/>
          </w:rPr>
          <w:t>25</w:t>
        </w:r>
        <w:r w:rsidR="00C92A12">
          <w:rPr>
            <w:noProof/>
            <w:webHidden/>
          </w:rPr>
          <w:fldChar w:fldCharType="end"/>
        </w:r>
      </w:hyperlink>
    </w:p>
    <w:p w14:paraId="57651C6E" w14:textId="17E33475"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4" w:history="1">
        <w:r w:rsidR="00C92A12" w:rsidRPr="00063853">
          <w:rPr>
            <w:rStyle w:val="Hyperlink"/>
            <w:b/>
            <w:noProof/>
          </w:rPr>
          <w:t>Fig. 18.</w:t>
        </w:r>
        <w:r w:rsidR="00C92A12" w:rsidRPr="00063853">
          <w:rPr>
            <w:rStyle w:val="Hyperlink"/>
            <w:noProof/>
          </w:rPr>
          <w:t xml:space="preserve"> JawsDB – Settings</w:t>
        </w:r>
        <w:r w:rsidR="00C92A12">
          <w:rPr>
            <w:noProof/>
            <w:webHidden/>
          </w:rPr>
          <w:tab/>
        </w:r>
        <w:r w:rsidR="00C92A12">
          <w:rPr>
            <w:noProof/>
            <w:webHidden/>
          </w:rPr>
          <w:fldChar w:fldCharType="begin"/>
        </w:r>
        <w:r w:rsidR="00C92A12">
          <w:rPr>
            <w:noProof/>
            <w:webHidden/>
          </w:rPr>
          <w:instrText xml:space="preserve"> PAGEREF _Toc508095164 \h </w:instrText>
        </w:r>
        <w:r w:rsidR="00C92A12">
          <w:rPr>
            <w:noProof/>
            <w:webHidden/>
          </w:rPr>
        </w:r>
        <w:r w:rsidR="00C92A12">
          <w:rPr>
            <w:noProof/>
            <w:webHidden/>
          </w:rPr>
          <w:fldChar w:fldCharType="separate"/>
        </w:r>
        <w:r w:rsidR="0079431A">
          <w:rPr>
            <w:noProof/>
            <w:webHidden/>
          </w:rPr>
          <w:t>26</w:t>
        </w:r>
        <w:r w:rsidR="00C92A12">
          <w:rPr>
            <w:noProof/>
            <w:webHidden/>
          </w:rPr>
          <w:fldChar w:fldCharType="end"/>
        </w:r>
      </w:hyperlink>
    </w:p>
    <w:p w14:paraId="5D009CFF" w14:textId="3C86D40E"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5" w:history="1">
        <w:r w:rsidR="00C92A12" w:rsidRPr="00063853">
          <w:rPr>
            <w:rStyle w:val="Hyperlink"/>
            <w:b/>
            <w:noProof/>
          </w:rPr>
          <w:t>Fig. 19.</w:t>
        </w:r>
        <w:r w:rsidR="00C92A12" w:rsidRPr="00063853">
          <w:rPr>
            <w:rStyle w:val="Hyperlink"/>
            <w:noProof/>
          </w:rPr>
          <w:t xml:space="preserve"> Database profile on API</w:t>
        </w:r>
        <w:r w:rsidR="00C92A12">
          <w:rPr>
            <w:noProof/>
            <w:webHidden/>
          </w:rPr>
          <w:tab/>
        </w:r>
        <w:r w:rsidR="00C92A12">
          <w:rPr>
            <w:noProof/>
            <w:webHidden/>
          </w:rPr>
          <w:fldChar w:fldCharType="begin"/>
        </w:r>
        <w:r w:rsidR="00C92A12">
          <w:rPr>
            <w:noProof/>
            <w:webHidden/>
          </w:rPr>
          <w:instrText xml:space="preserve"> PAGEREF _Toc508095165 \h </w:instrText>
        </w:r>
        <w:r w:rsidR="00C92A12">
          <w:rPr>
            <w:noProof/>
            <w:webHidden/>
          </w:rPr>
        </w:r>
        <w:r w:rsidR="00C92A12">
          <w:rPr>
            <w:noProof/>
            <w:webHidden/>
          </w:rPr>
          <w:fldChar w:fldCharType="separate"/>
        </w:r>
        <w:r w:rsidR="0079431A">
          <w:rPr>
            <w:noProof/>
            <w:webHidden/>
          </w:rPr>
          <w:t>26</w:t>
        </w:r>
        <w:r w:rsidR="00C92A12">
          <w:rPr>
            <w:noProof/>
            <w:webHidden/>
          </w:rPr>
          <w:fldChar w:fldCharType="end"/>
        </w:r>
      </w:hyperlink>
    </w:p>
    <w:p w14:paraId="7B93D832" w14:textId="62D9B70E"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6" w:history="1">
        <w:r w:rsidR="00C92A12" w:rsidRPr="00063853">
          <w:rPr>
            <w:rStyle w:val="Hyperlink"/>
            <w:b/>
            <w:noProof/>
          </w:rPr>
          <w:t>Fig. 20.</w:t>
        </w:r>
        <w:r w:rsidR="00C92A12" w:rsidRPr="00063853">
          <w:rPr>
            <w:rStyle w:val="Hyperlink"/>
            <w:noProof/>
          </w:rPr>
          <w:t xml:space="preserve"> Deploy – Commit API and Push to master</w:t>
        </w:r>
        <w:r w:rsidR="00C92A12">
          <w:rPr>
            <w:noProof/>
            <w:webHidden/>
          </w:rPr>
          <w:tab/>
        </w:r>
        <w:r w:rsidR="00C92A12">
          <w:rPr>
            <w:noProof/>
            <w:webHidden/>
          </w:rPr>
          <w:fldChar w:fldCharType="begin"/>
        </w:r>
        <w:r w:rsidR="00C92A12">
          <w:rPr>
            <w:noProof/>
            <w:webHidden/>
          </w:rPr>
          <w:instrText xml:space="preserve"> PAGEREF _Toc508095166 \h </w:instrText>
        </w:r>
        <w:r w:rsidR="00C92A12">
          <w:rPr>
            <w:noProof/>
            <w:webHidden/>
          </w:rPr>
        </w:r>
        <w:r w:rsidR="00C92A12">
          <w:rPr>
            <w:noProof/>
            <w:webHidden/>
          </w:rPr>
          <w:fldChar w:fldCharType="separate"/>
        </w:r>
        <w:r w:rsidR="0079431A">
          <w:rPr>
            <w:noProof/>
            <w:webHidden/>
          </w:rPr>
          <w:t>27</w:t>
        </w:r>
        <w:r w:rsidR="00C92A12">
          <w:rPr>
            <w:noProof/>
            <w:webHidden/>
          </w:rPr>
          <w:fldChar w:fldCharType="end"/>
        </w:r>
      </w:hyperlink>
    </w:p>
    <w:p w14:paraId="71D9F624" w14:textId="0F166F67"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7" w:history="1">
        <w:r w:rsidR="00C92A12" w:rsidRPr="00063853">
          <w:rPr>
            <w:rStyle w:val="Hyperlink"/>
            <w:b/>
            <w:noProof/>
          </w:rPr>
          <w:t>Fig. 21.</w:t>
        </w:r>
        <w:r w:rsidR="00C92A12" w:rsidRPr="00063853">
          <w:rPr>
            <w:rStyle w:val="Hyperlink"/>
            <w:noProof/>
          </w:rPr>
          <w:t xml:space="preserve"> Deploy process</w:t>
        </w:r>
        <w:r w:rsidR="00C92A12">
          <w:rPr>
            <w:noProof/>
            <w:webHidden/>
          </w:rPr>
          <w:tab/>
        </w:r>
        <w:r w:rsidR="00C92A12">
          <w:rPr>
            <w:noProof/>
            <w:webHidden/>
          </w:rPr>
          <w:fldChar w:fldCharType="begin"/>
        </w:r>
        <w:r w:rsidR="00C92A12">
          <w:rPr>
            <w:noProof/>
            <w:webHidden/>
          </w:rPr>
          <w:instrText xml:space="preserve"> PAGEREF _Toc508095167 \h </w:instrText>
        </w:r>
        <w:r w:rsidR="00C92A12">
          <w:rPr>
            <w:noProof/>
            <w:webHidden/>
          </w:rPr>
        </w:r>
        <w:r w:rsidR="00C92A12">
          <w:rPr>
            <w:noProof/>
            <w:webHidden/>
          </w:rPr>
          <w:fldChar w:fldCharType="separate"/>
        </w:r>
        <w:r w:rsidR="0079431A">
          <w:rPr>
            <w:noProof/>
            <w:webHidden/>
          </w:rPr>
          <w:t>27</w:t>
        </w:r>
        <w:r w:rsidR="00C92A12">
          <w:rPr>
            <w:noProof/>
            <w:webHidden/>
          </w:rPr>
          <w:fldChar w:fldCharType="end"/>
        </w:r>
      </w:hyperlink>
    </w:p>
    <w:p w14:paraId="51C4A635" w14:textId="5D090C95"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8" w:history="1">
        <w:r w:rsidR="00C92A12" w:rsidRPr="00063853">
          <w:rPr>
            <w:rStyle w:val="Hyperlink"/>
            <w:b/>
            <w:noProof/>
          </w:rPr>
          <w:t>Fig. 22.</w:t>
        </w:r>
        <w:r w:rsidR="00C92A12" w:rsidRPr="00063853">
          <w:rPr>
            <w:rStyle w:val="Hyperlink"/>
            <w:noProof/>
          </w:rPr>
          <w:t xml:space="preserve"> Heroku print the log</w:t>
        </w:r>
        <w:r w:rsidR="00C92A12">
          <w:rPr>
            <w:noProof/>
            <w:webHidden/>
          </w:rPr>
          <w:tab/>
        </w:r>
        <w:r w:rsidR="00C92A12">
          <w:rPr>
            <w:noProof/>
            <w:webHidden/>
          </w:rPr>
          <w:fldChar w:fldCharType="begin"/>
        </w:r>
        <w:r w:rsidR="00C92A12">
          <w:rPr>
            <w:noProof/>
            <w:webHidden/>
          </w:rPr>
          <w:instrText xml:space="preserve"> PAGEREF _Toc508095168 \h </w:instrText>
        </w:r>
        <w:r w:rsidR="00C92A12">
          <w:rPr>
            <w:noProof/>
            <w:webHidden/>
          </w:rPr>
        </w:r>
        <w:r w:rsidR="00C92A12">
          <w:rPr>
            <w:noProof/>
            <w:webHidden/>
          </w:rPr>
          <w:fldChar w:fldCharType="separate"/>
        </w:r>
        <w:r w:rsidR="0079431A">
          <w:rPr>
            <w:noProof/>
            <w:webHidden/>
          </w:rPr>
          <w:t>28</w:t>
        </w:r>
        <w:r w:rsidR="00C92A12">
          <w:rPr>
            <w:noProof/>
            <w:webHidden/>
          </w:rPr>
          <w:fldChar w:fldCharType="end"/>
        </w:r>
      </w:hyperlink>
    </w:p>
    <w:p w14:paraId="00292516" w14:textId="615DD592"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9" w:history="1">
        <w:r w:rsidR="00C92A12" w:rsidRPr="00063853">
          <w:rPr>
            <w:rStyle w:val="Hyperlink"/>
            <w:b/>
            <w:noProof/>
          </w:rPr>
          <w:t>Fig. 23.</w:t>
        </w:r>
        <w:r w:rsidR="00C92A12" w:rsidRPr="00063853">
          <w:rPr>
            <w:rStyle w:val="Hyperlink"/>
            <w:noProof/>
          </w:rPr>
          <w:t xml:space="preserve">  Add Authorization on Headers to request token</w:t>
        </w:r>
        <w:r w:rsidR="00C92A12">
          <w:rPr>
            <w:noProof/>
            <w:webHidden/>
          </w:rPr>
          <w:tab/>
        </w:r>
        <w:r w:rsidR="00C92A12">
          <w:rPr>
            <w:noProof/>
            <w:webHidden/>
          </w:rPr>
          <w:fldChar w:fldCharType="begin"/>
        </w:r>
        <w:r w:rsidR="00C92A12">
          <w:rPr>
            <w:noProof/>
            <w:webHidden/>
          </w:rPr>
          <w:instrText xml:space="preserve"> PAGEREF _Toc508095169 \h </w:instrText>
        </w:r>
        <w:r w:rsidR="00C92A12">
          <w:rPr>
            <w:noProof/>
            <w:webHidden/>
          </w:rPr>
        </w:r>
        <w:r w:rsidR="00C92A12">
          <w:rPr>
            <w:noProof/>
            <w:webHidden/>
          </w:rPr>
          <w:fldChar w:fldCharType="separate"/>
        </w:r>
        <w:r w:rsidR="0079431A">
          <w:rPr>
            <w:noProof/>
            <w:webHidden/>
          </w:rPr>
          <w:t>29</w:t>
        </w:r>
        <w:r w:rsidR="00C92A12">
          <w:rPr>
            <w:noProof/>
            <w:webHidden/>
          </w:rPr>
          <w:fldChar w:fldCharType="end"/>
        </w:r>
      </w:hyperlink>
    </w:p>
    <w:p w14:paraId="45806AB3" w14:textId="42F6512B"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0" w:history="1">
        <w:r w:rsidR="00C92A12" w:rsidRPr="00063853">
          <w:rPr>
            <w:rStyle w:val="Hyperlink"/>
            <w:b/>
            <w:noProof/>
          </w:rPr>
          <w:t>Fig. 24.</w:t>
        </w:r>
        <w:r w:rsidR="00C92A12" w:rsidRPr="00063853">
          <w:rPr>
            <w:rStyle w:val="Hyperlink"/>
            <w:noProof/>
          </w:rPr>
          <w:t xml:space="preserve"> Decode Authorization value</w:t>
        </w:r>
        <w:r w:rsidR="00C92A12">
          <w:rPr>
            <w:noProof/>
            <w:webHidden/>
          </w:rPr>
          <w:tab/>
        </w:r>
        <w:r w:rsidR="00C92A12">
          <w:rPr>
            <w:noProof/>
            <w:webHidden/>
          </w:rPr>
          <w:fldChar w:fldCharType="begin"/>
        </w:r>
        <w:r w:rsidR="00C92A12">
          <w:rPr>
            <w:noProof/>
            <w:webHidden/>
          </w:rPr>
          <w:instrText xml:space="preserve"> PAGEREF _Toc508095170 \h </w:instrText>
        </w:r>
        <w:r w:rsidR="00C92A12">
          <w:rPr>
            <w:noProof/>
            <w:webHidden/>
          </w:rPr>
        </w:r>
        <w:r w:rsidR="00C92A12">
          <w:rPr>
            <w:noProof/>
            <w:webHidden/>
          </w:rPr>
          <w:fldChar w:fldCharType="separate"/>
        </w:r>
        <w:r w:rsidR="0079431A">
          <w:rPr>
            <w:noProof/>
            <w:webHidden/>
          </w:rPr>
          <w:t>29</w:t>
        </w:r>
        <w:r w:rsidR="00C92A12">
          <w:rPr>
            <w:noProof/>
            <w:webHidden/>
          </w:rPr>
          <w:fldChar w:fldCharType="end"/>
        </w:r>
      </w:hyperlink>
    </w:p>
    <w:p w14:paraId="6A8A2739" w14:textId="2A4D1A5A"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1" w:history="1">
        <w:r w:rsidR="00C92A12" w:rsidRPr="00063853">
          <w:rPr>
            <w:rStyle w:val="Hyperlink"/>
            <w:b/>
            <w:noProof/>
          </w:rPr>
          <w:t>Fig. 25.</w:t>
        </w:r>
        <w:r w:rsidR="00C92A12" w:rsidRPr="00063853">
          <w:rPr>
            <w:rStyle w:val="Hyperlink"/>
            <w:noProof/>
          </w:rPr>
          <w:t xml:space="preserve"> Add body, key and value to request token</w:t>
        </w:r>
        <w:r w:rsidR="00C92A12">
          <w:rPr>
            <w:noProof/>
            <w:webHidden/>
          </w:rPr>
          <w:tab/>
        </w:r>
        <w:r w:rsidR="00C92A12">
          <w:rPr>
            <w:noProof/>
            <w:webHidden/>
          </w:rPr>
          <w:fldChar w:fldCharType="begin"/>
        </w:r>
        <w:r w:rsidR="00C92A12">
          <w:rPr>
            <w:noProof/>
            <w:webHidden/>
          </w:rPr>
          <w:instrText xml:space="preserve"> PAGEREF _Toc508095171 \h </w:instrText>
        </w:r>
        <w:r w:rsidR="00C92A12">
          <w:rPr>
            <w:noProof/>
            <w:webHidden/>
          </w:rPr>
        </w:r>
        <w:r w:rsidR="00C92A12">
          <w:rPr>
            <w:noProof/>
            <w:webHidden/>
          </w:rPr>
          <w:fldChar w:fldCharType="separate"/>
        </w:r>
        <w:r w:rsidR="0079431A">
          <w:rPr>
            <w:noProof/>
            <w:webHidden/>
          </w:rPr>
          <w:t>30</w:t>
        </w:r>
        <w:r w:rsidR="00C92A12">
          <w:rPr>
            <w:noProof/>
            <w:webHidden/>
          </w:rPr>
          <w:fldChar w:fldCharType="end"/>
        </w:r>
      </w:hyperlink>
    </w:p>
    <w:p w14:paraId="510FA7E6" w14:textId="6246A310"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2" w:history="1">
        <w:r w:rsidR="00C92A12" w:rsidRPr="00063853">
          <w:rPr>
            <w:rStyle w:val="Hyperlink"/>
            <w:b/>
            <w:noProof/>
          </w:rPr>
          <w:t>Fig. 26.</w:t>
        </w:r>
        <w:r w:rsidR="00C92A12" w:rsidRPr="00063853">
          <w:rPr>
            <w:rStyle w:val="Hyperlink"/>
            <w:noProof/>
          </w:rPr>
          <w:t xml:space="preserve">  Get JSON Web Token with Postman</w:t>
        </w:r>
        <w:r w:rsidR="00C92A12">
          <w:rPr>
            <w:noProof/>
            <w:webHidden/>
          </w:rPr>
          <w:tab/>
        </w:r>
        <w:r w:rsidR="00C92A12">
          <w:rPr>
            <w:noProof/>
            <w:webHidden/>
          </w:rPr>
          <w:fldChar w:fldCharType="begin"/>
        </w:r>
        <w:r w:rsidR="00C92A12">
          <w:rPr>
            <w:noProof/>
            <w:webHidden/>
          </w:rPr>
          <w:instrText xml:space="preserve"> PAGEREF _Toc508095172 \h </w:instrText>
        </w:r>
        <w:r w:rsidR="00C92A12">
          <w:rPr>
            <w:noProof/>
            <w:webHidden/>
          </w:rPr>
        </w:r>
        <w:r w:rsidR="00C92A12">
          <w:rPr>
            <w:noProof/>
            <w:webHidden/>
          </w:rPr>
          <w:fldChar w:fldCharType="separate"/>
        </w:r>
        <w:r w:rsidR="0079431A">
          <w:rPr>
            <w:noProof/>
            <w:webHidden/>
          </w:rPr>
          <w:t>30</w:t>
        </w:r>
        <w:r w:rsidR="00C92A12">
          <w:rPr>
            <w:noProof/>
            <w:webHidden/>
          </w:rPr>
          <w:fldChar w:fldCharType="end"/>
        </w:r>
      </w:hyperlink>
    </w:p>
    <w:p w14:paraId="60A8F580" w14:textId="2523794D"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3" w:history="1">
        <w:r w:rsidR="00C92A12" w:rsidRPr="00063853">
          <w:rPr>
            <w:rStyle w:val="Hyperlink"/>
            <w:b/>
            <w:noProof/>
          </w:rPr>
          <w:t>Fig. 27.</w:t>
        </w:r>
        <w:r w:rsidR="00C92A12" w:rsidRPr="00063853">
          <w:rPr>
            <w:rStyle w:val="Hyperlink"/>
            <w:noProof/>
          </w:rPr>
          <w:t xml:space="preserve"> Decode JSON web Token with JWT</w:t>
        </w:r>
        <w:r w:rsidR="00C92A12">
          <w:rPr>
            <w:noProof/>
            <w:webHidden/>
          </w:rPr>
          <w:tab/>
        </w:r>
        <w:r w:rsidR="00C92A12">
          <w:rPr>
            <w:noProof/>
            <w:webHidden/>
          </w:rPr>
          <w:fldChar w:fldCharType="begin"/>
        </w:r>
        <w:r w:rsidR="00C92A12">
          <w:rPr>
            <w:noProof/>
            <w:webHidden/>
          </w:rPr>
          <w:instrText xml:space="preserve"> PAGEREF _Toc508095173 \h </w:instrText>
        </w:r>
        <w:r w:rsidR="00C92A12">
          <w:rPr>
            <w:noProof/>
            <w:webHidden/>
          </w:rPr>
        </w:r>
        <w:r w:rsidR="00C92A12">
          <w:rPr>
            <w:noProof/>
            <w:webHidden/>
          </w:rPr>
          <w:fldChar w:fldCharType="separate"/>
        </w:r>
        <w:r w:rsidR="0079431A">
          <w:rPr>
            <w:noProof/>
            <w:webHidden/>
          </w:rPr>
          <w:t>31</w:t>
        </w:r>
        <w:r w:rsidR="00C92A12">
          <w:rPr>
            <w:noProof/>
            <w:webHidden/>
          </w:rPr>
          <w:fldChar w:fldCharType="end"/>
        </w:r>
      </w:hyperlink>
    </w:p>
    <w:p w14:paraId="4CDF0C43" w14:textId="2DCCE492" w:rsidR="00C92A12" w:rsidRDefault="007676DC">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4" w:history="1">
        <w:r w:rsidR="00C92A12" w:rsidRPr="00063853">
          <w:rPr>
            <w:rStyle w:val="Hyperlink"/>
            <w:b/>
            <w:noProof/>
          </w:rPr>
          <w:t>Fig. 28.</w:t>
        </w:r>
        <w:r w:rsidR="00C92A12" w:rsidRPr="00063853">
          <w:rPr>
            <w:rStyle w:val="Hyperlink"/>
            <w:noProof/>
          </w:rPr>
          <w:t xml:space="preserve"> Request applicants</w:t>
        </w:r>
        <w:r w:rsidR="00C92A12">
          <w:rPr>
            <w:noProof/>
            <w:webHidden/>
          </w:rPr>
          <w:tab/>
        </w:r>
        <w:r w:rsidR="00C92A12">
          <w:rPr>
            <w:noProof/>
            <w:webHidden/>
          </w:rPr>
          <w:fldChar w:fldCharType="begin"/>
        </w:r>
        <w:r w:rsidR="00C92A12">
          <w:rPr>
            <w:noProof/>
            <w:webHidden/>
          </w:rPr>
          <w:instrText xml:space="preserve"> PAGEREF _Toc508095174 \h </w:instrText>
        </w:r>
        <w:r w:rsidR="00C92A12">
          <w:rPr>
            <w:noProof/>
            <w:webHidden/>
          </w:rPr>
        </w:r>
        <w:r w:rsidR="00C92A12">
          <w:rPr>
            <w:noProof/>
            <w:webHidden/>
          </w:rPr>
          <w:fldChar w:fldCharType="separate"/>
        </w:r>
        <w:r w:rsidR="0079431A">
          <w:rPr>
            <w:noProof/>
            <w:webHidden/>
          </w:rPr>
          <w:t>31</w:t>
        </w:r>
        <w:r w:rsidR="00C92A12">
          <w:rPr>
            <w:noProof/>
            <w:webHidden/>
          </w:rPr>
          <w:fldChar w:fldCharType="end"/>
        </w:r>
      </w:hyperlink>
    </w:p>
    <w:p w14:paraId="6F472040" w14:textId="0005904D"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64BA6B04" w14:textId="1B8C741E" w:rsidR="00C670EF" w:rsidRPr="00C670EF" w:rsidRDefault="00C670EF" w:rsidP="0069766A">
      <w:pPr>
        <w:pStyle w:val="abstract"/>
        <w:ind w:firstLine="0"/>
        <w:rPr>
          <w:color w:val="FF0000"/>
          <w:sz w:val="32"/>
          <w:szCs w:val="32"/>
        </w:rPr>
      </w:pPr>
      <w:r w:rsidRPr="00C670EF">
        <w:rPr>
          <w:color w:val="FF0000"/>
          <w:sz w:val="32"/>
          <w:szCs w:val="32"/>
        </w:rPr>
        <w:t>To Complete</w:t>
      </w:r>
    </w:p>
    <w:p w14:paraId="58E3F490" w14:textId="77777777" w:rsidR="0069766A" w:rsidRDefault="0069766A">
      <w:pPr>
        <w:overflowPunct/>
        <w:autoSpaceDE/>
        <w:autoSpaceDN/>
        <w:adjustRightInd/>
        <w:spacing w:after="200" w:line="276" w:lineRule="auto"/>
        <w:ind w:firstLine="0"/>
        <w:jc w:val="left"/>
        <w:textAlignment w:val="auto"/>
        <w:rPr>
          <w:sz w:val="18"/>
        </w:rPr>
      </w:pPr>
      <w:r>
        <w:br w:type="page"/>
      </w:r>
    </w:p>
    <w:p w14:paraId="63F22F2B" w14:textId="7622B873" w:rsidR="009A678B" w:rsidRDefault="009A678B" w:rsidP="00E86D77">
      <w:pPr>
        <w:pStyle w:val="heading1"/>
      </w:pPr>
      <w:bookmarkStart w:id="0" w:name="_Toc508095175"/>
      <w:r w:rsidRPr="009A678B">
        <w:lastRenderedPageBreak/>
        <w:t>Introduction</w:t>
      </w:r>
      <w:bookmarkEnd w:id="0"/>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p>
    <w:p w14:paraId="70EF7B93" w14:textId="77777777" w:rsidR="007676DC" w:rsidRPr="007676DC" w:rsidRDefault="007676DC" w:rsidP="007676DC"/>
    <w:p w14:paraId="45D36B49" w14:textId="5014F26A" w:rsidR="00C670EF" w:rsidRDefault="00C670EF" w:rsidP="00C670EF"/>
    <w:p w14:paraId="1DE5922A"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4EA49C9B" w14:textId="77777777" w:rsidR="00C670EF" w:rsidRPr="00C670EF" w:rsidRDefault="00C670EF" w:rsidP="00C670EF"/>
    <w:p w14:paraId="3E19101E" w14:textId="630BAE7F" w:rsidR="00E86D77" w:rsidRDefault="00E86D77" w:rsidP="00E86D77">
      <w:pPr>
        <w:pStyle w:val="heading2"/>
        <w:spacing w:before="0"/>
      </w:pPr>
      <w:bookmarkStart w:id="1" w:name="_Toc508095176"/>
      <w:r>
        <w:t>The Idea</w:t>
      </w:r>
      <w:bookmarkEnd w:id="1"/>
    </w:p>
    <w:p w14:paraId="52323C77" w14:textId="6BFC6E9B" w:rsidR="0037443C" w:rsidRDefault="0037443C" w:rsidP="0037443C">
      <w:pPr>
        <w:jc w:val="center"/>
      </w:pPr>
      <w:r>
        <w:rPr>
          <w:noProof/>
        </w:rPr>
        <w:drawing>
          <wp:inline distT="0" distB="0" distL="0" distR="0" wp14:anchorId="0511768B" wp14:editId="0FA13B39">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E2C190F" w14:textId="3080D66A" w:rsidR="0037443C" w:rsidRDefault="0037443C" w:rsidP="0037443C">
      <w:pPr>
        <w:pStyle w:val="figurecaption"/>
      </w:pPr>
      <w:bookmarkStart w:id="2" w:name="_Toc508095147"/>
      <w:r>
        <w:rPr>
          <w:b/>
        </w:rPr>
        <w:t xml:space="preserve">Fig. </w:t>
      </w:r>
      <w:r>
        <w:rPr>
          <w:b/>
        </w:rPr>
        <w:fldChar w:fldCharType="begin"/>
      </w:r>
      <w:r>
        <w:rPr>
          <w:b/>
        </w:rPr>
        <w:instrText xml:space="preserve"> SEQ "Figure" \* MERGEFORMAT </w:instrText>
      </w:r>
      <w:r>
        <w:rPr>
          <w:b/>
        </w:rPr>
        <w:fldChar w:fldCharType="separate"/>
      </w:r>
      <w:r w:rsidR="00C670EF">
        <w:rPr>
          <w:b/>
          <w:noProof/>
        </w:rPr>
        <w:t>1</w:t>
      </w:r>
      <w:r>
        <w:rPr>
          <w:b/>
        </w:rPr>
        <w:fldChar w:fldCharType="end"/>
      </w:r>
      <w:r>
        <w:rPr>
          <w:b/>
        </w:rPr>
        <w:t>.</w:t>
      </w:r>
      <w:r>
        <w:t xml:space="preserve"> Initial page of Project</w:t>
      </w:r>
      <w:bookmarkEnd w:id="2"/>
    </w:p>
    <w:p w14:paraId="59AE7B78" w14:textId="02898F7D" w:rsidR="00C670EF" w:rsidRDefault="00C670EF" w:rsidP="00C670EF"/>
    <w:p w14:paraId="5BE6831E" w14:textId="77777777" w:rsidR="00C670EF" w:rsidRPr="00C670EF" w:rsidRDefault="00C670EF" w:rsidP="00C670EF">
      <w:pPr>
        <w:pStyle w:val="abstract"/>
        <w:ind w:firstLine="0"/>
        <w:rPr>
          <w:color w:val="FF0000"/>
          <w:sz w:val="32"/>
          <w:szCs w:val="32"/>
        </w:rPr>
      </w:pPr>
      <w:r w:rsidRPr="00C670EF">
        <w:rPr>
          <w:color w:val="FF0000"/>
          <w:sz w:val="32"/>
          <w:szCs w:val="32"/>
        </w:rPr>
        <w:lastRenderedPageBreak/>
        <w:t>To Complete</w:t>
      </w:r>
    </w:p>
    <w:p w14:paraId="72526089" w14:textId="77777777" w:rsidR="00C670EF" w:rsidRPr="00C670EF" w:rsidRDefault="00C670EF" w:rsidP="00C670EF"/>
    <w:p w14:paraId="2C5703FA" w14:textId="67560636" w:rsidR="00E903ED" w:rsidRDefault="00E903ED" w:rsidP="00E903ED">
      <w:pPr>
        <w:pStyle w:val="heading2"/>
      </w:pPr>
      <w:bookmarkStart w:id="3" w:name="_Toc508095177"/>
      <w:r>
        <w:t>The Application</w:t>
      </w:r>
      <w:bookmarkEnd w:id="3"/>
    </w:p>
    <w:p w14:paraId="6A3942F8" w14:textId="21C3246B" w:rsidR="00C670EF" w:rsidRDefault="00C670EF" w:rsidP="00C670EF"/>
    <w:p w14:paraId="5658F1FD" w14:textId="57825C74" w:rsidR="00C670EF" w:rsidRDefault="00C670EF" w:rsidP="00C670EF"/>
    <w:p w14:paraId="23CF5F3F"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F21C0B5" w14:textId="77777777" w:rsidR="00C670EF" w:rsidRPr="00C670EF" w:rsidRDefault="00C670EF" w:rsidP="00C670EF"/>
    <w:p w14:paraId="300DEBEF" w14:textId="7927810F" w:rsidR="00E903ED" w:rsidRDefault="00E903ED" w:rsidP="00E903ED">
      <w:pPr>
        <w:pStyle w:val="heading2"/>
      </w:pPr>
      <w:bookmarkStart w:id="4" w:name="_Toc508095178"/>
      <w:r>
        <w:t>Project Scope</w:t>
      </w:r>
      <w:bookmarkEnd w:id="4"/>
      <w:r>
        <w:t xml:space="preserve"> </w:t>
      </w:r>
    </w:p>
    <w:p w14:paraId="7B8F1754" w14:textId="036D2C66" w:rsidR="00EE787C" w:rsidRDefault="00EE787C" w:rsidP="00EE787C">
      <w:r w:rsidRPr="00EE787C">
        <w:t xml:space="preserve">As this is a 4th and final year software development project, it was felt that this project would demonstrate many learning outcomes. </w:t>
      </w:r>
    </w:p>
    <w:p w14:paraId="0E4CF889" w14:textId="3AC95462" w:rsidR="00C670EF" w:rsidRDefault="00C670EF" w:rsidP="00EE787C"/>
    <w:p w14:paraId="32AC998F" w14:textId="7A47A10C"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58B70832" w14:textId="77777777" w:rsidR="00C670EF" w:rsidRPr="00EE787C" w:rsidRDefault="00C670EF" w:rsidP="00EE787C"/>
    <w:p w14:paraId="67562CC3" w14:textId="10BDB3F4" w:rsidR="00C1192A" w:rsidRDefault="00C1192A" w:rsidP="00C1192A">
      <w:pPr>
        <w:pStyle w:val="heading2"/>
      </w:pPr>
      <w:bookmarkStart w:id="5" w:name="_Toc508095179"/>
      <w:r w:rsidRPr="00C1192A">
        <w:t>Summary</w:t>
      </w:r>
      <w:bookmarkEnd w:id="5"/>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ADD81FB" w:rsidR="00C1192A" w:rsidRDefault="00C1192A" w:rsidP="00C1192A"/>
    <w:p w14:paraId="1F1AF0AC" w14:textId="77777777"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1ED081E2" w14:textId="77777777" w:rsidR="00C670EF" w:rsidRPr="00C1192A" w:rsidRDefault="00C670EF" w:rsidP="00C1192A"/>
    <w:p w14:paraId="769D050D" w14:textId="67718465" w:rsidR="00985C80" w:rsidRDefault="00985C80" w:rsidP="00985C80"/>
    <w:p w14:paraId="1B0C7410" w14:textId="46D31479" w:rsidR="0069766A" w:rsidRDefault="0069766A" w:rsidP="0069766A"/>
    <w:p w14:paraId="3F7721D0"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0B224EB9" w14:textId="76BB633E" w:rsidR="009A678B" w:rsidRDefault="009A678B" w:rsidP="009A678B">
      <w:pPr>
        <w:pStyle w:val="heading1"/>
      </w:pPr>
      <w:bookmarkStart w:id="6" w:name="_Toc508095180"/>
      <w:r w:rsidRPr="009A678B">
        <w:lastRenderedPageBreak/>
        <w:t>Methodology</w:t>
      </w:r>
      <w:bookmarkEnd w:id="6"/>
    </w:p>
    <w:p w14:paraId="0DDB4B8B" w14:textId="30EDDD74" w:rsidR="007676DC" w:rsidRDefault="007676DC" w:rsidP="007676DC"/>
    <w:p w14:paraId="30556955" w14:textId="34F77601" w:rsidR="007676DC" w:rsidRDefault="007676DC" w:rsidP="007676DC">
      <w:r>
        <w:rPr>
          <w:noProof/>
        </w:rPr>
        <w:drawing>
          <wp:inline distT="0" distB="0" distL="0" distR="0" wp14:anchorId="53B64621" wp14:editId="78282120">
            <wp:extent cx="2595061" cy="19105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2245" cy="1915801"/>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7" w:name="_Toc508095181"/>
      <w:r>
        <w:t>Planning</w:t>
      </w:r>
      <w:bookmarkEnd w:id="7"/>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77777777" w:rsidR="001D4484" w:rsidRDefault="001D4484" w:rsidP="00380236"/>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4"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5"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6" o:title=""/>
                  <v:shadow on="t" color="#333" opacity="42598f" origin="-.5,-.5" offset="2.74397mm,2.74397mm"/>
                </v:shape>
                <w10:anchorlock/>
              </v:group>
            </w:pict>
          </mc:Fallback>
        </mc:AlternateContent>
      </w:r>
    </w:p>
    <w:p w14:paraId="5B85814B" w14:textId="411EC9F5" w:rsidR="001D4484" w:rsidRDefault="001D4484" w:rsidP="001D4484">
      <w:pPr>
        <w:pStyle w:val="figurecaption"/>
      </w:pPr>
      <w:bookmarkStart w:id="8" w:name="_Toc508095148"/>
      <w:r>
        <w:rPr>
          <w:b/>
        </w:rPr>
        <w:t xml:space="preserve">Fig. </w:t>
      </w:r>
      <w:r>
        <w:rPr>
          <w:b/>
        </w:rPr>
        <w:fldChar w:fldCharType="begin"/>
      </w:r>
      <w:r>
        <w:rPr>
          <w:b/>
        </w:rPr>
        <w:instrText xml:space="preserve"> SEQ "Figure" \* MERGEFORMAT </w:instrText>
      </w:r>
      <w:r>
        <w:rPr>
          <w:b/>
        </w:rPr>
        <w:fldChar w:fldCharType="separate"/>
      </w:r>
      <w:r w:rsidR="00C670EF">
        <w:rPr>
          <w:b/>
          <w:noProof/>
        </w:rPr>
        <w:t>2</w:t>
      </w:r>
      <w:r>
        <w:rPr>
          <w:b/>
        </w:rPr>
        <w:fldChar w:fldCharType="end"/>
      </w:r>
      <w:r>
        <w:rPr>
          <w:b/>
        </w:rPr>
        <w:t>.</w:t>
      </w:r>
      <w:r>
        <w:t xml:space="preserve"> Slides for presentation of project.</w:t>
      </w:r>
      <w:bookmarkEnd w:id="8"/>
    </w:p>
    <w:p w14:paraId="16BC233B" w14:textId="77777777" w:rsidR="00E961CF" w:rsidRDefault="00E961CF" w:rsidP="00E961CF">
      <w:r>
        <w:t>These are the key parts of the Software Development process, that were focused on.</w:t>
      </w:r>
    </w:p>
    <w:p w14:paraId="4AA041FC" w14:textId="2238E8A9"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3625AB0E" w14:textId="77777777" w:rsidR="001D4484" w:rsidRDefault="001D4484" w:rsidP="00380236"/>
    <w:p w14:paraId="715092E6" w14:textId="093F43C2" w:rsidR="001D4484" w:rsidRDefault="001D4484" w:rsidP="00380236"/>
    <w:p w14:paraId="7F63FFC5" w14:textId="1AE712BF" w:rsidR="001D4484" w:rsidRDefault="001D4484" w:rsidP="00380236"/>
    <w:p w14:paraId="1ECF1133" w14:textId="77777777"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28228808" w:rsidR="001D4484" w:rsidRPr="001D4484" w:rsidRDefault="001D4484" w:rsidP="001D4484">
      <w:pPr>
        <w:pStyle w:val="figurecaption"/>
      </w:pPr>
      <w:bookmarkStart w:id="9" w:name="_Toc508095149"/>
      <w:r>
        <w:rPr>
          <w:b/>
        </w:rPr>
        <w:t xml:space="preserve">Fig. </w:t>
      </w:r>
      <w:r>
        <w:rPr>
          <w:b/>
        </w:rPr>
        <w:fldChar w:fldCharType="begin"/>
      </w:r>
      <w:r>
        <w:rPr>
          <w:b/>
        </w:rPr>
        <w:instrText xml:space="preserve"> SEQ "Figure" \* MERGEFORMAT </w:instrText>
      </w:r>
      <w:r>
        <w:rPr>
          <w:b/>
        </w:rPr>
        <w:fldChar w:fldCharType="separate"/>
      </w:r>
      <w:r w:rsidR="00C670EF">
        <w:rPr>
          <w:b/>
          <w:noProof/>
        </w:rPr>
        <w:t>3</w:t>
      </w:r>
      <w:r>
        <w:rPr>
          <w:b/>
        </w:rPr>
        <w:fldChar w:fldCharType="end"/>
      </w:r>
      <w:r>
        <w:rPr>
          <w:b/>
        </w:rPr>
        <w:t>.</w:t>
      </w:r>
      <w:r>
        <w:t xml:space="preserve"> Microsoft Access, planning for database</w:t>
      </w:r>
      <w:bookmarkEnd w:id="9"/>
    </w:p>
    <w:p w14:paraId="24FAC4A2" w14:textId="214AA47D" w:rsidR="00C1192A" w:rsidRDefault="00C1192A" w:rsidP="00C1192A">
      <w:pPr>
        <w:pStyle w:val="heading2"/>
      </w:pPr>
      <w:bookmarkStart w:id="10" w:name="_Toc508095182"/>
      <w:r>
        <w:t>Methodology</w:t>
      </w:r>
      <w:bookmarkEnd w:id="10"/>
      <w:r>
        <w:t xml:space="preserve"> </w:t>
      </w:r>
    </w:p>
    <w:p w14:paraId="456ECFA6" w14:textId="77777777" w:rsidR="00466CB0" w:rsidRDefault="00466CB0" w:rsidP="00466CB0">
      <w:r>
        <w:t xml:space="preserve">As students, the feeling was that the best way to do this was by using </w:t>
      </w:r>
      <w:proofErr w:type="spellStart"/>
      <w:r>
        <w:t>flavours</w:t>
      </w:r>
      <w:proofErr w:type="spellEnd"/>
      <w:r>
        <w:t xml:space="preserve"> of the Agile methodology and its associated subsets such as RAD (Rapid Application Development), Kanban and XP Programming.</w:t>
      </w:r>
    </w:p>
    <w:p w14:paraId="47951D69" w14:textId="4720DA09" w:rsidR="00466CB0" w:rsidRPr="00466CB0" w:rsidRDefault="00466CB0" w:rsidP="00466CB0">
      <w:r>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11" w:name="_Toc508095183"/>
      <w:r>
        <w:t>Project Management</w:t>
      </w:r>
      <w:bookmarkEnd w:id="11"/>
    </w:p>
    <w:p w14:paraId="0B9D9342" w14:textId="1C18DCC9" w:rsidR="00C670EF" w:rsidRDefault="00C670EF" w:rsidP="00C670EF"/>
    <w:p w14:paraId="00DAD008" w14:textId="11DE38C0" w:rsidR="00C670EF" w:rsidRDefault="00C670EF" w:rsidP="00C670EF"/>
    <w:p w14:paraId="559D66A5"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1533C9BC" w14:textId="77777777" w:rsidR="00C670EF" w:rsidRPr="00C670EF" w:rsidRDefault="00C670EF" w:rsidP="00C670EF"/>
    <w:p w14:paraId="69DD445E" w14:textId="4C4C11BC" w:rsidR="00C1192A" w:rsidRDefault="00C1192A" w:rsidP="003D51C3">
      <w:pPr>
        <w:pStyle w:val="heading2"/>
        <w:numPr>
          <w:ilvl w:val="2"/>
          <w:numId w:val="8"/>
        </w:numPr>
        <w:rPr>
          <w:rStyle w:val="heading30"/>
        </w:rPr>
      </w:pPr>
      <w:bookmarkStart w:id="12" w:name="_Toc508095184"/>
      <w:r w:rsidRPr="003D51C3">
        <w:rPr>
          <w:rStyle w:val="heading30"/>
        </w:rPr>
        <w:lastRenderedPageBreak/>
        <w:t>GitHub</w:t>
      </w:r>
      <w:r w:rsidR="003D51C3" w:rsidRPr="003D51C3">
        <w:rPr>
          <w:rStyle w:val="heading30"/>
        </w:rPr>
        <w:t>.</w:t>
      </w:r>
      <w:bookmarkEnd w:id="12"/>
      <w:r w:rsidR="003D51C3" w:rsidRPr="003D51C3">
        <w:rPr>
          <w:rStyle w:val="heading30"/>
        </w:rPr>
        <w:t xml:space="preserve"> </w:t>
      </w:r>
    </w:p>
    <w:p w14:paraId="1D513BB8" w14:textId="264C8183" w:rsidR="00C670EF" w:rsidRDefault="00C670EF" w:rsidP="00C670EF"/>
    <w:p w14:paraId="601146E5" w14:textId="65A672BB" w:rsidR="00C670EF" w:rsidRDefault="00C670EF" w:rsidP="00C670EF"/>
    <w:p w14:paraId="5D5FF55E"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D8C66D8" w14:textId="77777777" w:rsidR="00C670EF" w:rsidRPr="00C670EF" w:rsidRDefault="00C670EF" w:rsidP="00C670EF"/>
    <w:p w14:paraId="2AD12E51"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13" w:name="_Toc508095185"/>
      <w:r w:rsidRPr="009A678B">
        <w:lastRenderedPageBreak/>
        <w:t>Technology Review</w:t>
      </w:r>
      <w:bookmarkEnd w:id="13"/>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7A863657" w14:textId="77777777" w:rsidR="007676DC" w:rsidRPr="007676DC" w:rsidRDefault="007676DC" w:rsidP="007676DC"/>
    <w:p w14:paraId="48215243" w14:textId="0E5FC663" w:rsidR="001F0968" w:rsidRDefault="001F0968" w:rsidP="001F0968">
      <w:r>
        <w:t xml:space="preserve">MyCareer </w:t>
      </w:r>
      <w:r w:rsidRPr="001F0968">
        <w:t>is an enterprise web application and several technologies were used to build the applications;</w:t>
      </w:r>
    </w:p>
    <w:p w14:paraId="0B4A8C46" w14:textId="7FDE2C9B" w:rsidR="00C670EF" w:rsidRDefault="00C670EF" w:rsidP="001F0968"/>
    <w:p w14:paraId="72730F40" w14:textId="54AF43C5"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09622D39" w14:textId="77777777" w:rsidR="00C670EF" w:rsidRDefault="00C670EF" w:rsidP="001F0968"/>
    <w:p w14:paraId="06722521" w14:textId="24F97771" w:rsidR="009C0295" w:rsidRDefault="009C0295" w:rsidP="001F0968"/>
    <w:p w14:paraId="1167E373" w14:textId="342AA91D" w:rsidR="00876633" w:rsidRDefault="00876633" w:rsidP="00876633">
      <w:pPr>
        <w:pStyle w:val="heading2"/>
      </w:pPr>
      <w:bookmarkStart w:id="14" w:name="_Toc508095186"/>
      <w:r>
        <w:t>Java</w:t>
      </w:r>
      <w:bookmarkEnd w:id="14"/>
    </w:p>
    <w:p w14:paraId="63A69653" w14:textId="158E8CF7" w:rsidR="00876633" w:rsidRDefault="00876633" w:rsidP="00876633">
      <w:r w:rsidRPr="00876633">
        <w:t>Java is a general-purpose computer-programming language that is concurrent, class-based, object-oriented, and specifically designed to have as few implementation dependencies as possible. It is intended to let application developers "write once, run anywhere" (WORA), meaning that compiled Java code can run on all platforms that support Java without the need for recompilation. Java applications are typically compiled to bytecode that can run on any Java virtual machine (JVM) regardless of computer architecture.</w:t>
      </w:r>
    </w:p>
    <w:p w14:paraId="18C28FE9" w14:textId="5EF66365" w:rsidR="00876633" w:rsidRDefault="00876633" w:rsidP="00876633">
      <w:pPr>
        <w:jc w:val="center"/>
      </w:pPr>
      <w:r>
        <w:rPr>
          <w:noProof/>
        </w:rPr>
        <w:drawing>
          <wp:inline distT="0" distB="0" distL="0" distR="0" wp14:anchorId="647F46E0" wp14:editId="0C4AC514">
            <wp:extent cx="954063" cy="1749717"/>
            <wp:effectExtent l="0" t="0" r="0" b="3175"/>
            <wp:docPr id="17" name="Picture 17" descr="Java programming languag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 programming language logo.sv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65234" cy="1770205"/>
                    </a:xfrm>
                    <a:prstGeom prst="rect">
                      <a:avLst/>
                    </a:prstGeom>
                    <a:noFill/>
                    <a:ln>
                      <a:noFill/>
                    </a:ln>
                  </pic:spPr>
                </pic:pic>
              </a:graphicData>
            </a:graphic>
          </wp:inline>
        </w:drawing>
      </w:r>
    </w:p>
    <w:p w14:paraId="2D4FFC4C" w14:textId="3B3CC301" w:rsidR="005A4239" w:rsidRDefault="005A4239" w:rsidP="00876633">
      <w:pPr>
        <w:jc w:val="center"/>
      </w:pPr>
      <w:r w:rsidRPr="005A4239">
        <w:t>https://java.com/</w:t>
      </w:r>
    </w:p>
    <w:p w14:paraId="3DCA6D31" w14:textId="2CA29D09" w:rsidR="00810DE2" w:rsidRDefault="00810DE2" w:rsidP="00810DE2">
      <w:pPr>
        <w:pStyle w:val="heading2"/>
      </w:pPr>
      <w:bookmarkStart w:id="15" w:name="_Toc508095187"/>
      <w:r>
        <w:t>Hibernate</w:t>
      </w:r>
      <w:bookmarkEnd w:id="15"/>
    </w:p>
    <w:p w14:paraId="45DC6B7F" w14:textId="646B4D52" w:rsidR="00810DE2" w:rsidRDefault="00810DE2" w:rsidP="00810DE2">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p>
    <w:p w14:paraId="03824132" w14:textId="14658183" w:rsidR="00810DE2" w:rsidRDefault="00810DE2" w:rsidP="00810DE2">
      <w:pPr>
        <w:jc w:val="center"/>
      </w:pPr>
      <w:r>
        <w:rPr>
          <w:noProof/>
        </w:rPr>
        <w:lastRenderedPageBreak/>
        <w:drawing>
          <wp:inline distT="0" distB="0" distL="0" distR="0" wp14:anchorId="7D7FA2FD" wp14:editId="3BBEA40B">
            <wp:extent cx="2995277" cy="831359"/>
            <wp:effectExtent l="0" t="0" r="0" b="0"/>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10679" cy="835634"/>
                    </a:xfrm>
                    <a:prstGeom prst="rect">
                      <a:avLst/>
                    </a:prstGeom>
                    <a:noFill/>
                    <a:ln>
                      <a:noFill/>
                    </a:ln>
                  </pic:spPr>
                </pic:pic>
              </a:graphicData>
            </a:graphic>
          </wp:inline>
        </w:drawing>
      </w:r>
    </w:p>
    <w:p w14:paraId="152638BD" w14:textId="5F24E132" w:rsidR="005A4239" w:rsidRPr="00810DE2" w:rsidRDefault="005A4239" w:rsidP="00810DE2">
      <w:pPr>
        <w:jc w:val="center"/>
      </w:pPr>
      <w:r w:rsidRPr="005A4239">
        <w:t>http://hibernate.org/orm/</w:t>
      </w:r>
    </w:p>
    <w:p w14:paraId="756F1B5D" w14:textId="77777777" w:rsidR="00810DE2" w:rsidRPr="00810DE2" w:rsidRDefault="00810DE2" w:rsidP="00810DE2"/>
    <w:p w14:paraId="016591A3" w14:textId="50FE6BC7" w:rsidR="000A579C" w:rsidRDefault="000A579C" w:rsidP="00810DE2">
      <w:pPr>
        <w:pStyle w:val="heading2"/>
        <w:spacing w:before="0"/>
      </w:pPr>
      <w:bookmarkStart w:id="16" w:name="_Toc508095188"/>
      <w:r>
        <w:t>JWT</w:t>
      </w:r>
      <w:bookmarkEnd w:id="16"/>
      <w:r>
        <w:t xml:space="preserve"> </w:t>
      </w:r>
    </w:p>
    <w:p w14:paraId="4B798357" w14:textId="1E598CAE" w:rsidR="000A579C" w:rsidRDefault="000A579C" w:rsidP="000A579C">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p>
    <w:p w14:paraId="6C76A9E1" w14:textId="77777777" w:rsidR="000A579C" w:rsidRDefault="000A579C" w:rsidP="000A579C"/>
    <w:p w14:paraId="21B64363" w14:textId="4D84FCBC" w:rsidR="000A579C" w:rsidRDefault="000A579C" w:rsidP="000A579C">
      <w:pPr>
        <w:jc w:val="center"/>
      </w:pPr>
      <w:r>
        <w:rPr>
          <w:noProof/>
        </w:rPr>
        <w:drawing>
          <wp:inline distT="0" distB="0" distL="0" distR="0" wp14:anchorId="0D3786D2" wp14:editId="7BE9FE0F">
            <wp:extent cx="1972138" cy="87416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0298" cy="882211"/>
                    </a:xfrm>
                    <a:prstGeom prst="rect">
                      <a:avLst/>
                    </a:prstGeom>
                  </pic:spPr>
                </pic:pic>
              </a:graphicData>
            </a:graphic>
          </wp:inline>
        </w:drawing>
      </w:r>
    </w:p>
    <w:p w14:paraId="01E08B65" w14:textId="469D2090" w:rsidR="005A4239" w:rsidRPr="000A579C" w:rsidRDefault="005A4239" w:rsidP="000A579C">
      <w:pPr>
        <w:jc w:val="center"/>
      </w:pPr>
      <w:r w:rsidRPr="005A4239">
        <w:t>https://jwt.io/</w:t>
      </w:r>
    </w:p>
    <w:p w14:paraId="4C390CCD" w14:textId="5470AB39" w:rsidR="009C0295" w:rsidRDefault="009C0295" w:rsidP="009C0295">
      <w:pPr>
        <w:pStyle w:val="heading2"/>
      </w:pPr>
      <w:bookmarkStart w:id="17" w:name="_Toc508095189"/>
      <w:r>
        <w:t>Angular 4</w:t>
      </w:r>
      <w:bookmarkEnd w:id="17"/>
    </w:p>
    <w:p w14:paraId="57C75197" w14:textId="10551ACC" w:rsidR="009C0295" w:rsidRDefault="009C0295" w:rsidP="009C0295">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sidR="00BF65F5">
        <w:rPr>
          <w:noProof/>
        </w:rPr>
        <w:t>of</w:t>
      </w:r>
      <w:r w:rsidRPr="009C0295">
        <w:t xml:space="preserve"> the same team that built AngularJS.</w:t>
      </w:r>
    </w:p>
    <w:p w14:paraId="654CBC44" w14:textId="277F9F16" w:rsidR="009C0295" w:rsidRDefault="009C0295" w:rsidP="009C0295">
      <w:pPr>
        <w:jc w:val="center"/>
      </w:pPr>
      <w:r>
        <w:rPr>
          <w:noProof/>
        </w:rPr>
        <w:drawing>
          <wp:inline distT="0" distB="0" distL="0" distR="0" wp14:anchorId="771CD8F6" wp14:editId="3E9D2877">
            <wp:extent cx="1655806" cy="1655806"/>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68014" cy="1668014"/>
                    </a:xfrm>
                    <a:prstGeom prst="rect">
                      <a:avLst/>
                    </a:prstGeom>
                    <a:noFill/>
                    <a:ln>
                      <a:noFill/>
                    </a:ln>
                  </pic:spPr>
                </pic:pic>
              </a:graphicData>
            </a:graphic>
          </wp:inline>
        </w:drawing>
      </w:r>
    </w:p>
    <w:p w14:paraId="6606E515" w14:textId="2D566448" w:rsidR="005A4239" w:rsidRPr="009C0295" w:rsidRDefault="005A4239" w:rsidP="009C0295">
      <w:pPr>
        <w:jc w:val="center"/>
      </w:pPr>
      <w:r w:rsidRPr="005A4239">
        <w:t>https://angular.io/</w:t>
      </w:r>
    </w:p>
    <w:p w14:paraId="70D04A51" w14:textId="5870DA1C" w:rsidR="009C0295" w:rsidRDefault="009C0295" w:rsidP="009C0295">
      <w:pPr>
        <w:pStyle w:val="heading2"/>
      </w:pPr>
      <w:bookmarkStart w:id="18" w:name="_Toc508095190"/>
      <w:r>
        <w:t>Joomla</w:t>
      </w:r>
      <w:bookmarkEnd w:id="18"/>
    </w:p>
    <w:p w14:paraId="36DE2765" w14:textId="77777777" w:rsidR="009C0295" w:rsidRDefault="009C0295" w:rsidP="009C0295">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039A0BD0" w14:textId="77777777" w:rsidR="009C0295" w:rsidRDefault="009C0295" w:rsidP="009C0295"/>
    <w:p w14:paraId="47C3CDEE" w14:textId="4C13C926" w:rsidR="009C0295" w:rsidRDefault="009C0295" w:rsidP="009C0295">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sidR="00BF65F5">
        <w:rPr>
          <w:noProof/>
        </w:rPr>
        <w:t>-</w:t>
      </w:r>
      <w:r w:rsidRPr="00BF65F5">
        <w:rPr>
          <w:noProof/>
        </w:rPr>
        <w:t>friendly</w:t>
      </w:r>
      <w:r>
        <w:t>, extendable, multilingual, accessible, responsive, search engine optimized and so much more.</w:t>
      </w:r>
    </w:p>
    <w:p w14:paraId="3DBFF31C" w14:textId="77777777" w:rsidR="009C0295" w:rsidRDefault="009C0295" w:rsidP="009C0295"/>
    <w:p w14:paraId="07DE563D" w14:textId="77777777" w:rsidR="009C0295" w:rsidRDefault="009C0295" w:rsidP="009C0295">
      <w:r>
        <w:t>Joomla! can be used for:</w:t>
      </w:r>
    </w:p>
    <w:p w14:paraId="779F0633" w14:textId="77777777" w:rsidR="009C0295" w:rsidRDefault="009C0295" w:rsidP="009C0295"/>
    <w:p w14:paraId="2ABDBA88" w14:textId="77777777" w:rsidR="009C0295" w:rsidRDefault="009C0295" w:rsidP="009C0295">
      <w:pPr>
        <w:pStyle w:val="ListParagraph"/>
        <w:numPr>
          <w:ilvl w:val="0"/>
          <w:numId w:val="22"/>
        </w:numPr>
      </w:pPr>
      <w:r>
        <w:t>Corporate websites or portals, intranets and extranets</w:t>
      </w:r>
    </w:p>
    <w:p w14:paraId="4BA9AB61" w14:textId="77777777" w:rsidR="009C0295" w:rsidRDefault="009C0295" w:rsidP="009C0295">
      <w:pPr>
        <w:pStyle w:val="ListParagraph"/>
        <w:numPr>
          <w:ilvl w:val="0"/>
          <w:numId w:val="22"/>
        </w:numPr>
      </w:pPr>
      <w:r>
        <w:t>Small business websites</w:t>
      </w:r>
    </w:p>
    <w:p w14:paraId="47207604" w14:textId="77777777" w:rsidR="009C0295" w:rsidRDefault="009C0295" w:rsidP="009C0295">
      <w:pPr>
        <w:pStyle w:val="ListParagraph"/>
        <w:numPr>
          <w:ilvl w:val="0"/>
          <w:numId w:val="22"/>
        </w:numPr>
      </w:pPr>
      <w:r>
        <w:t>Online magazines, newspapers, and publications</w:t>
      </w:r>
    </w:p>
    <w:p w14:paraId="435C3FC2" w14:textId="77777777" w:rsidR="009C0295" w:rsidRDefault="009C0295" w:rsidP="009C0295">
      <w:pPr>
        <w:pStyle w:val="ListParagraph"/>
        <w:numPr>
          <w:ilvl w:val="0"/>
          <w:numId w:val="22"/>
        </w:numPr>
      </w:pPr>
      <w:r>
        <w:t>E-commerce and online reservations</w:t>
      </w:r>
    </w:p>
    <w:p w14:paraId="4506DA2E" w14:textId="77777777" w:rsidR="009C0295" w:rsidRDefault="009C0295" w:rsidP="009C0295">
      <w:pPr>
        <w:pStyle w:val="ListParagraph"/>
        <w:numPr>
          <w:ilvl w:val="0"/>
          <w:numId w:val="22"/>
        </w:numPr>
      </w:pPr>
      <w:r>
        <w:t xml:space="preserve">Government, non-profit and </w:t>
      </w:r>
      <w:proofErr w:type="spellStart"/>
      <w:r>
        <w:t>organisational</w:t>
      </w:r>
      <w:proofErr w:type="spellEnd"/>
      <w:r>
        <w:t xml:space="preserve"> websites</w:t>
      </w:r>
    </w:p>
    <w:p w14:paraId="32ECF559" w14:textId="77777777" w:rsidR="009C0295" w:rsidRDefault="009C0295" w:rsidP="009C0295">
      <w:pPr>
        <w:pStyle w:val="ListParagraph"/>
        <w:numPr>
          <w:ilvl w:val="0"/>
          <w:numId w:val="22"/>
        </w:numPr>
      </w:pPr>
      <w:r>
        <w:t>Community-based, school and church websites or portals</w:t>
      </w:r>
    </w:p>
    <w:p w14:paraId="7C6C3CA9" w14:textId="03A29776" w:rsidR="009C0295" w:rsidRDefault="009C0295" w:rsidP="009C0295">
      <w:pPr>
        <w:pStyle w:val="ListParagraph"/>
        <w:numPr>
          <w:ilvl w:val="0"/>
          <w:numId w:val="22"/>
        </w:numPr>
      </w:pPr>
      <w:r>
        <w:lastRenderedPageBreak/>
        <w:t>Personal or family homepages ...</w:t>
      </w:r>
    </w:p>
    <w:p w14:paraId="0F9949DC" w14:textId="38994BDD" w:rsidR="009C0295" w:rsidRDefault="009C0295" w:rsidP="009C0295">
      <w:pPr>
        <w:jc w:val="center"/>
      </w:pPr>
      <w:r>
        <w:rPr>
          <w:noProof/>
        </w:rPr>
        <w:drawing>
          <wp:inline distT="0" distB="0" distL="0" distR="0" wp14:anchorId="1F2D888E" wp14:editId="37A4DB24">
            <wp:extent cx="2436427" cy="2023815"/>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9219" cy="2042747"/>
                    </a:xfrm>
                    <a:prstGeom prst="rect">
                      <a:avLst/>
                    </a:prstGeom>
                    <a:noFill/>
                    <a:ln>
                      <a:noFill/>
                    </a:ln>
                  </pic:spPr>
                </pic:pic>
              </a:graphicData>
            </a:graphic>
          </wp:inline>
        </w:drawing>
      </w:r>
    </w:p>
    <w:p w14:paraId="6C003CD1" w14:textId="1CB44D48" w:rsidR="005A4239" w:rsidRPr="009C0295" w:rsidRDefault="005A4239" w:rsidP="009C0295">
      <w:pPr>
        <w:jc w:val="center"/>
      </w:pPr>
      <w:r w:rsidRPr="005A4239">
        <w:t>https://www.joomla.org/</w:t>
      </w:r>
    </w:p>
    <w:p w14:paraId="3128BE8E" w14:textId="1B8B9BC8" w:rsidR="009C0295" w:rsidRDefault="009C0295" w:rsidP="009C0295">
      <w:pPr>
        <w:pStyle w:val="heading2"/>
      </w:pPr>
      <w:bookmarkStart w:id="19" w:name="_Toc508095191"/>
      <w:r>
        <w:t>MySQL</w:t>
      </w:r>
      <w:bookmarkEnd w:id="19"/>
    </w:p>
    <w:p w14:paraId="0725CCCD" w14:textId="32F66CAB" w:rsidR="002651BB" w:rsidRDefault="002651BB" w:rsidP="002651BB">
      <w:r>
        <w:t xml:space="preserve">MySQL is an open-source relational database management system (RDBMS). Its name is a combination of "My", the name of co-founder Michael </w:t>
      </w:r>
      <w:proofErr w:type="spellStart"/>
      <w:r>
        <w:t>Widenius's</w:t>
      </w:r>
      <w:proofErr w:type="spellEnd"/>
      <w:r>
        <w:t xml:space="preserve">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502E8759" w14:textId="77777777" w:rsidR="002651BB" w:rsidRDefault="002651BB" w:rsidP="002651BB"/>
    <w:p w14:paraId="55E402D9" w14:textId="25F308CE" w:rsidR="002651BB" w:rsidRDefault="002651BB" w:rsidP="002651BB">
      <w:r>
        <w:t xml:space="preserve">MySQL is a central component of the LAMP open-source web application software stack (and other "AMP" stacks). </w:t>
      </w:r>
      <w:r w:rsidRPr="001C40B6">
        <w:rPr>
          <w:noProof/>
        </w:rPr>
        <w:t>LAMP</w:t>
      </w:r>
      <w:r>
        <w:t xml:space="preserve"> is an acronym for "Linux, Apache, MySQL, Perl/PHP/Python". Applications that use the MySQL database </w:t>
      </w:r>
      <w:r w:rsidRPr="00BF65F5">
        <w:rPr>
          <w:noProof/>
        </w:rPr>
        <w:t>include</w:t>
      </w:r>
      <w:r>
        <w:t xml:space="preserve"> TYPO3, </w:t>
      </w:r>
      <w:proofErr w:type="spellStart"/>
      <w:r>
        <w:t>MODx</w:t>
      </w:r>
      <w:proofErr w:type="spellEnd"/>
      <w:r>
        <w:t xml:space="preserve">, Joomla, WordPress, Simple Machines Forum, </w:t>
      </w:r>
      <w:proofErr w:type="spellStart"/>
      <w:r>
        <w:t>phpBB</w:t>
      </w:r>
      <w:proofErr w:type="spellEnd"/>
      <w:r>
        <w:t xml:space="preserve">, </w:t>
      </w:r>
      <w:proofErr w:type="spellStart"/>
      <w:r>
        <w:t>MyBB</w:t>
      </w:r>
      <w:proofErr w:type="spellEnd"/>
      <w:r>
        <w:t>, and Drupal. MySQL is also used in many high-profile, large-scale websites, including Google, Facebook</w:t>
      </w:r>
      <w:r w:rsidRPr="00BF65F5">
        <w:rPr>
          <w:noProof/>
        </w:rPr>
        <w:t>,</w:t>
      </w:r>
      <w:r w:rsidR="00BF65F5">
        <w:rPr>
          <w:noProof/>
        </w:rPr>
        <w:t xml:space="preserve"> </w:t>
      </w:r>
      <w:r w:rsidRPr="00BF65F5">
        <w:rPr>
          <w:noProof/>
        </w:rPr>
        <w:t>Twitter</w:t>
      </w:r>
      <w:r>
        <w:t>, Flickr, and YouTube.</w:t>
      </w:r>
    </w:p>
    <w:p w14:paraId="18407B79" w14:textId="180A4009" w:rsidR="002651BB" w:rsidRDefault="002651BB" w:rsidP="002651BB">
      <w:pPr>
        <w:jc w:val="center"/>
      </w:pPr>
      <w:r>
        <w:rPr>
          <w:noProof/>
        </w:rPr>
        <w:drawing>
          <wp:inline distT="0" distB="0" distL="0" distR="0" wp14:anchorId="1940FA5D" wp14:editId="330F067F">
            <wp:extent cx="2278586" cy="1178140"/>
            <wp:effectExtent l="0" t="0" r="7620" b="3175"/>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6781" cy="1187548"/>
                    </a:xfrm>
                    <a:prstGeom prst="rect">
                      <a:avLst/>
                    </a:prstGeom>
                    <a:noFill/>
                    <a:ln>
                      <a:noFill/>
                    </a:ln>
                  </pic:spPr>
                </pic:pic>
              </a:graphicData>
            </a:graphic>
          </wp:inline>
        </w:drawing>
      </w:r>
    </w:p>
    <w:p w14:paraId="5C475DC1" w14:textId="1B4448AF" w:rsidR="005A4239" w:rsidRPr="002651BB" w:rsidRDefault="007676DC" w:rsidP="002651BB">
      <w:pPr>
        <w:jc w:val="center"/>
      </w:pPr>
      <w:hyperlink r:id="rId35" w:history="1">
        <w:r w:rsidR="005A4239" w:rsidRPr="00DC5DEA">
          <w:rPr>
            <w:rStyle w:val="Hyperlink"/>
          </w:rPr>
          <w:t>https://www.mysql.com/</w:t>
        </w:r>
      </w:hyperlink>
      <w:r w:rsidR="005A4239">
        <w:t xml:space="preserve"> </w:t>
      </w:r>
    </w:p>
    <w:p w14:paraId="17362BB6" w14:textId="62101015" w:rsidR="009C0295" w:rsidRDefault="009C0295" w:rsidP="009C0295">
      <w:pPr>
        <w:pStyle w:val="heading2"/>
      </w:pPr>
      <w:bookmarkStart w:id="20" w:name="_Toc508095192"/>
      <w:r>
        <w:t>Heroku</w:t>
      </w:r>
      <w:bookmarkEnd w:id="20"/>
    </w:p>
    <w:p w14:paraId="1D45D983" w14:textId="3394E981" w:rsidR="002651BB" w:rsidRDefault="002651BB" w:rsidP="002651BB">
      <w:r w:rsidRPr="002651BB">
        <w:t xml:space="preserve">Heroku is a cloud platform as a service (PaaS) supporting several programming languages that </w:t>
      </w:r>
      <w:r w:rsidRPr="001C40B6">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p>
    <w:p w14:paraId="0A964A60" w14:textId="77777777" w:rsidR="002651BB" w:rsidRDefault="002651BB" w:rsidP="002651BB"/>
    <w:p w14:paraId="60CF75A1" w14:textId="024ECA7D" w:rsidR="002651BB" w:rsidRDefault="002651BB" w:rsidP="002651BB">
      <w:pPr>
        <w:jc w:val="center"/>
      </w:pPr>
      <w:r>
        <w:rPr>
          <w:noProof/>
        </w:rPr>
        <w:drawing>
          <wp:inline distT="0" distB="0" distL="0" distR="0" wp14:anchorId="4A80E4C7" wp14:editId="25A74EAE">
            <wp:extent cx="2095500" cy="692150"/>
            <wp:effectExtent l="0" t="0" r="0" b="0"/>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5500" cy="692150"/>
                    </a:xfrm>
                    <a:prstGeom prst="rect">
                      <a:avLst/>
                    </a:prstGeom>
                    <a:noFill/>
                    <a:ln>
                      <a:noFill/>
                    </a:ln>
                  </pic:spPr>
                </pic:pic>
              </a:graphicData>
            </a:graphic>
          </wp:inline>
        </w:drawing>
      </w:r>
    </w:p>
    <w:p w14:paraId="23BADC21" w14:textId="54665621" w:rsidR="005A4239" w:rsidRPr="002651BB" w:rsidRDefault="005A4239" w:rsidP="002651BB">
      <w:pPr>
        <w:jc w:val="center"/>
      </w:pPr>
      <w:r w:rsidRPr="005A4239">
        <w:t>https://www.heroku.com/</w:t>
      </w:r>
    </w:p>
    <w:p w14:paraId="75E930D8" w14:textId="2877206F" w:rsidR="009C0295" w:rsidRDefault="009C0295" w:rsidP="009C0295">
      <w:pPr>
        <w:pStyle w:val="heading2"/>
      </w:pPr>
      <w:bookmarkStart w:id="21" w:name="_Toc508095193"/>
      <w:r>
        <w:lastRenderedPageBreak/>
        <w:t>Amazon AWS</w:t>
      </w:r>
      <w:bookmarkEnd w:id="21"/>
    </w:p>
    <w:p w14:paraId="7D240E5F" w14:textId="74B6B7E7" w:rsidR="002651BB" w:rsidRDefault="002651BB" w:rsidP="002651BB">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p>
    <w:p w14:paraId="20BA11DB" w14:textId="77777777" w:rsidR="002651BB" w:rsidRDefault="002651BB" w:rsidP="002651BB"/>
    <w:p w14:paraId="2999B3E2" w14:textId="0D02C5B5" w:rsidR="002651BB" w:rsidRDefault="002651BB" w:rsidP="002651BB">
      <w:pPr>
        <w:jc w:val="center"/>
      </w:pPr>
      <w:r>
        <w:rPr>
          <w:noProof/>
        </w:rPr>
        <w:drawing>
          <wp:inline distT="0" distB="0" distL="0" distR="0" wp14:anchorId="5BB3D98D" wp14:editId="3E324211">
            <wp:extent cx="1828800" cy="1096852"/>
            <wp:effectExtent l="0" t="0" r="0" b="8255"/>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6386" cy="1101402"/>
                    </a:xfrm>
                    <a:prstGeom prst="rect">
                      <a:avLst/>
                    </a:prstGeom>
                    <a:noFill/>
                    <a:ln>
                      <a:noFill/>
                    </a:ln>
                  </pic:spPr>
                </pic:pic>
              </a:graphicData>
            </a:graphic>
          </wp:inline>
        </w:drawing>
      </w:r>
    </w:p>
    <w:p w14:paraId="3E67741D" w14:textId="20787BDE" w:rsidR="005A4239" w:rsidRPr="002651BB" w:rsidRDefault="005A4239" w:rsidP="002651BB">
      <w:pPr>
        <w:jc w:val="center"/>
      </w:pPr>
      <w:r w:rsidRPr="005A4239">
        <w:t>https://aws.amazon.com/</w:t>
      </w:r>
    </w:p>
    <w:p w14:paraId="14D471E7" w14:textId="2E1EE589" w:rsidR="009C0295" w:rsidRDefault="009C0295" w:rsidP="009C0295">
      <w:pPr>
        <w:pStyle w:val="heading2"/>
      </w:pPr>
      <w:bookmarkStart w:id="22" w:name="_Toc508095194"/>
      <w:r>
        <w:t>Spring</w:t>
      </w:r>
      <w:r w:rsidR="002651BB">
        <w:t xml:space="preserve"> </w:t>
      </w:r>
      <w:r w:rsidR="002651BB" w:rsidRPr="002651BB">
        <w:t>Framework</w:t>
      </w:r>
      <w:bookmarkEnd w:id="22"/>
    </w:p>
    <w:p w14:paraId="61A2E797" w14:textId="1EB04F21" w:rsidR="002651BB" w:rsidRDefault="002651BB" w:rsidP="002651BB">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p>
    <w:p w14:paraId="48E71861" w14:textId="00C9A9F1" w:rsidR="002651BB" w:rsidRDefault="002651BB" w:rsidP="002651BB">
      <w:pPr>
        <w:jc w:val="center"/>
      </w:pPr>
      <w:r>
        <w:rPr>
          <w:noProof/>
        </w:rPr>
        <w:drawing>
          <wp:inline distT="0" distB="0" distL="0" distR="0" wp14:anchorId="44948D75" wp14:editId="34C8225D">
            <wp:extent cx="2659174" cy="864000"/>
            <wp:effectExtent l="0" t="0" r="825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4513" cy="872233"/>
                    </a:xfrm>
                    <a:prstGeom prst="rect">
                      <a:avLst/>
                    </a:prstGeom>
                    <a:noFill/>
                    <a:ln>
                      <a:noFill/>
                    </a:ln>
                  </pic:spPr>
                </pic:pic>
              </a:graphicData>
            </a:graphic>
          </wp:inline>
        </w:drawing>
      </w:r>
    </w:p>
    <w:p w14:paraId="53893FFE" w14:textId="651AF872" w:rsidR="005A4239" w:rsidRPr="002651BB" w:rsidRDefault="005A4239" w:rsidP="002651BB">
      <w:pPr>
        <w:jc w:val="center"/>
      </w:pPr>
      <w:r w:rsidRPr="005A4239">
        <w:t>https://spring.io/</w:t>
      </w:r>
    </w:p>
    <w:p w14:paraId="29332C32" w14:textId="71B0BABF" w:rsidR="005A4239" w:rsidRDefault="005A4239" w:rsidP="009C0295">
      <w:pPr>
        <w:pStyle w:val="heading2"/>
      </w:pPr>
      <w:bookmarkStart w:id="23" w:name="_Toc508095195"/>
      <w:r>
        <w:t>Flyway</w:t>
      </w:r>
      <w:bookmarkEnd w:id="23"/>
    </w:p>
    <w:p w14:paraId="1794C86B" w14:textId="77777777" w:rsidR="005A4239" w:rsidRDefault="005A4239" w:rsidP="005A4239">
      <w:r>
        <w:t>Flyway is an open source database migration tool. It strongly favors simplicity and convention over configuration.</w:t>
      </w:r>
    </w:p>
    <w:p w14:paraId="41D95F07" w14:textId="77777777" w:rsidR="005A4239" w:rsidRDefault="005A4239" w:rsidP="005A4239">
      <w:r>
        <w:t>It is based around 7 basic commands: Migrate, Clean, Info, Validate, Undo, Baseline and Repair.</w:t>
      </w:r>
    </w:p>
    <w:p w14:paraId="4B1F6530" w14:textId="77777777" w:rsidR="005A4239" w:rsidRDefault="005A4239" w:rsidP="005A4239">
      <w:r>
        <w:t>Migrations can be written in SQL (database-specific syntax (such as PL/SQL, T-SQL, ...) is supported) or Java (for advanced data transformations or dealing with LOBs).</w:t>
      </w:r>
    </w:p>
    <w:p w14:paraId="0E79AD85" w14:textId="77777777" w:rsidR="005A4239" w:rsidRDefault="005A4239" w:rsidP="005A4239">
      <w:r>
        <w:t>It has a Command-line client, a Java API (also works on Android) for migrating the database on application startup, a Maven plugin and a Gradle plugin.</w:t>
      </w:r>
    </w:p>
    <w:p w14:paraId="6D027AF1" w14:textId="77777777" w:rsidR="005A4239" w:rsidRDefault="005A4239" w:rsidP="005A4239">
      <w:r>
        <w:t xml:space="preserve">Plugins are available for Spring Boot, </w:t>
      </w:r>
      <w:proofErr w:type="spellStart"/>
      <w:r>
        <w:t>Dropwizard</w:t>
      </w:r>
      <w:proofErr w:type="spellEnd"/>
      <w:r>
        <w:t>, Grails, Play, SBT, Ant, Griffon, Grunt, Ninja and more.</w:t>
      </w:r>
    </w:p>
    <w:p w14:paraId="2AAA6078" w14:textId="535CD192" w:rsidR="005A4239" w:rsidRDefault="005A4239" w:rsidP="005A4239">
      <w:r>
        <w:t xml:space="preserve">Supported databases are Oracle, SQL Server, DB2, MySQL (including Amazon RDS), MariaDB, PostgreSQL (including Amazon RDS and Heroku), </w:t>
      </w:r>
      <w:proofErr w:type="spellStart"/>
      <w:r>
        <w:t>CockroachDB</w:t>
      </w:r>
      <w:proofErr w:type="spellEnd"/>
      <w:r>
        <w:t xml:space="preserve">, Redshift, H2, </w:t>
      </w:r>
      <w:proofErr w:type="spellStart"/>
      <w:r>
        <w:t>Hsql</w:t>
      </w:r>
      <w:proofErr w:type="spellEnd"/>
      <w:r>
        <w:t>, Derby, SQLite, SAP HANA, Sybase ASE and Phoenix.</w:t>
      </w:r>
    </w:p>
    <w:p w14:paraId="2AE0AE53" w14:textId="14D30B14" w:rsidR="005A4239" w:rsidRDefault="005A4239" w:rsidP="005A4239">
      <w:pPr>
        <w:jc w:val="center"/>
      </w:pPr>
      <w:r>
        <w:rPr>
          <w:noProof/>
        </w:rPr>
        <w:lastRenderedPageBreak/>
        <w:drawing>
          <wp:inline distT="0" distB="0" distL="0" distR="0" wp14:anchorId="61104339" wp14:editId="6ABE1057">
            <wp:extent cx="2387326" cy="1898006"/>
            <wp:effectExtent l="0" t="0" r="0" b="762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4031" cy="1903337"/>
                    </a:xfrm>
                    <a:prstGeom prst="rect">
                      <a:avLst/>
                    </a:prstGeom>
                    <a:noFill/>
                    <a:ln>
                      <a:noFill/>
                    </a:ln>
                  </pic:spPr>
                </pic:pic>
              </a:graphicData>
            </a:graphic>
          </wp:inline>
        </w:drawing>
      </w:r>
    </w:p>
    <w:p w14:paraId="7F5CC60B" w14:textId="62AB3D92" w:rsidR="005A4239" w:rsidRPr="005A4239" w:rsidRDefault="007676DC" w:rsidP="005A4239">
      <w:pPr>
        <w:jc w:val="center"/>
      </w:pPr>
      <w:hyperlink r:id="rId40" w:history="1">
        <w:r w:rsidR="005A4239" w:rsidRPr="00DC5DEA">
          <w:rPr>
            <w:rStyle w:val="Hyperlink"/>
          </w:rPr>
          <w:t>https://flywaydb.org/</w:t>
        </w:r>
      </w:hyperlink>
      <w:r w:rsidR="005A4239">
        <w:t xml:space="preserve"> </w:t>
      </w:r>
    </w:p>
    <w:p w14:paraId="7ED9D546" w14:textId="53928893" w:rsidR="002325C5" w:rsidRDefault="002325C5" w:rsidP="009C0295">
      <w:pPr>
        <w:pStyle w:val="heading2"/>
      </w:pPr>
      <w:bookmarkStart w:id="24" w:name="_Toc508095196"/>
      <w:r>
        <w:t>Postman</w:t>
      </w:r>
      <w:bookmarkEnd w:id="24"/>
    </w:p>
    <w:p w14:paraId="378E5A40" w14:textId="72A770F1" w:rsidR="002325C5" w:rsidRDefault="002325C5" w:rsidP="002325C5">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p>
    <w:p w14:paraId="1CA4B1E2" w14:textId="5605266E" w:rsidR="002325C5" w:rsidRDefault="002325C5" w:rsidP="002325C5"/>
    <w:p w14:paraId="1EA01B1C" w14:textId="6A62A989" w:rsidR="002325C5" w:rsidRDefault="002325C5" w:rsidP="002325C5">
      <w:pPr>
        <w:jc w:val="center"/>
      </w:pPr>
      <w:r>
        <w:rPr>
          <w:noProof/>
        </w:rPr>
        <w:drawing>
          <wp:inline distT="0" distB="0" distL="0" distR="0" wp14:anchorId="24EDB87F" wp14:editId="5EB53FEF">
            <wp:extent cx="1912620" cy="1912620"/>
            <wp:effectExtent l="0" t="0" r="0" b="0"/>
            <wp:docPr id="31" name="Picture 31"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14:paraId="1E1F5B9B" w14:textId="3A1D6944" w:rsidR="002325C5" w:rsidRPr="002325C5" w:rsidRDefault="002325C5" w:rsidP="002325C5">
      <w:pPr>
        <w:jc w:val="center"/>
      </w:pPr>
      <w:r w:rsidRPr="002325C5">
        <w:t>https://www.getpostman.com/</w:t>
      </w:r>
    </w:p>
    <w:p w14:paraId="2FCB896D" w14:textId="38ED3367" w:rsidR="00DE70D9" w:rsidRDefault="00DE70D9" w:rsidP="009C0295">
      <w:pPr>
        <w:pStyle w:val="heading2"/>
      </w:pPr>
      <w:bookmarkStart w:id="25" w:name="_Toc508095197"/>
      <w:r w:rsidRPr="00DE70D9">
        <w:t>Swagger UI</w:t>
      </w:r>
      <w:bookmarkEnd w:id="25"/>
    </w:p>
    <w:p w14:paraId="0C892AA0" w14:textId="3BED27B5" w:rsidR="00DE70D9" w:rsidRDefault="00DE70D9" w:rsidP="00DE70D9">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back end implementation and </w:t>
      </w:r>
      <w:proofErr w:type="gramStart"/>
      <w:r w:rsidRPr="00DE70D9">
        <w:t>client side</w:t>
      </w:r>
      <w:proofErr w:type="gramEnd"/>
      <w:r w:rsidRPr="00DE70D9">
        <w:t xml:space="preserve"> consumption.</w:t>
      </w:r>
    </w:p>
    <w:p w14:paraId="141925A5" w14:textId="77777777" w:rsidR="00DE70D9" w:rsidRDefault="00DE70D9" w:rsidP="00DE70D9"/>
    <w:p w14:paraId="73D52AA1" w14:textId="5B718945" w:rsidR="00DE70D9" w:rsidRDefault="00DE70D9" w:rsidP="00DE70D9">
      <w:pPr>
        <w:jc w:val="center"/>
      </w:pPr>
      <w:r>
        <w:rPr>
          <w:noProof/>
        </w:rPr>
        <w:drawing>
          <wp:inline distT="0" distB="0" distL="0" distR="0" wp14:anchorId="4F7BC9C8" wp14:editId="7BC8068A">
            <wp:extent cx="2585033" cy="968167"/>
            <wp:effectExtent l="0" t="0" r="6350" b="3810"/>
            <wp:docPr id="19" name="Picture 19"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4383" cy="975414"/>
                    </a:xfrm>
                    <a:prstGeom prst="rect">
                      <a:avLst/>
                    </a:prstGeom>
                    <a:noFill/>
                    <a:ln>
                      <a:noFill/>
                    </a:ln>
                  </pic:spPr>
                </pic:pic>
              </a:graphicData>
            </a:graphic>
          </wp:inline>
        </w:drawing>
      </w:r>
    </w:p>
    <w:p w14:paraId="2DABFB7D" w14:textId="25303DB8" w:rsidR="005A4239" w:rsidRPr="00DE70D9" w:rsidRDefault="007676DC" w:rsidP="00DE70D9">
      <w:pPr>
        <w:jc w:val="center"/>
      </w:pPr>
      <w:hyperlink r:id="rId43" w:history="1">
        <w:r w:rsidR="005A4239" w:rsidRPr="00DC5DEA">
          <w:rPr>
            <w:rStyle w:val="Hyperlink"/>
          </w:rPr>
          <w:t>https://swagger.io/</w:t>
        </w:r>
      </w:hyperlink>
      <w:r w:rsidR="005A4239">
        <w:t xml:space="preserve"> </w:t>
      </w:r>
    </w:p>
    <w:p w14:paraId="3EDC3041" w14:textId="26DAB7D7" w:rsidR="009C0295" w:rsidRDefault="009C0295" w:rsidP="009C0295">
      <w:pPr>
        <w:pStyle w:val="heading2"/>
      </w:pPr>
      <w:bookmarkStart w:id="26" w:name="_Toc508095198"/>
      <w:r>
        <w:t>GitHub</w:t>
      </w:r>
      <w:bookmarkEnd w:id="26"/>
    </w:p>
    <w:p w14:paraId="06D3769F" w14:textId="77777777" w:rsidR="0043344B" w:rsidRDefault="0043344B" w:rsidP="0043344B">
      <w:r>
        <w:t xml:space="preserve">GitHub (originally known as Logical Awesome LLC) is a web-based hosting service for version control using git. It is mostly used for computer code. It offers </w:t>
      </w:r>
      <w:proofErr w:type="gramStart"/>
      <w:r>
        <w:t>all of</w:t>
      </w:r>
      <w:proofErr w:type="gramEnd"/>
      <w:r>
        <w:t xml:space="preserve"> the distributed version control and source code management (SCM) functionality of Git as well as adding its own features. It provides access control and </w:t>
      </w:r>
      <w:r>
        <w:lastRenderedPageBreak/>
        <w:t>several collaboration features such as bug tracking, feature requests, task management, and wikis for every project.</w:t>
      </w:r>
    </w:p>
    <w:p w14:paraId="797A586C" w14:textId="77777777" w:rsidR="0043344B" w:rsidRDefault="0043344B" w:rsidP="0043344B"/>
    <w:p w14:paraId="5747DD1B" w14:textId="2163F336" w:rsidR="0043344B" w:rsidRDefault="0043344B" w:rsidP="0043344B">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p>
    <w:p w14:paraId="12762A73" w14:textId="538F66D2" w:rsidR="0043344B" w:rsidRDefault="0043344B" w:rsidP="0043344B">
      <w:pPr>
        <w:jc w:val="center"/>
      </w:pPr>
      <w:r>
        <w:rPr>
          <w:noProof/>
        </w:rPr>
        <w:drawing>
          <wp:inline distT="0" distB="0" distL="0" distR="0" wp14:anchorId="5C1AAC90" wp14:editId="0D0C2AC6">
            <wp:extent cx="2856865" cy="1665605"/>
            <wp:effectExtent l="0" t="0" r="635"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6865" cy="1665605"/>
                    </a:xfrm>
                    <a:prstGeom prst="rect">
                      <a:avLst/>
                    </a:prstGeom>
                    <a:noFill/>
                    <a:ln>
                      <a:noFill/>
                    </a:ln>
                  </pic:spPr>
                </pic:pic>
              </a:graphicData>
            </a:graphic>
          </wp:inline>
        </w:drawing>
      </w:r>
    </w:p>
    <w:p w14:paraId="3F686CDE" w14:textId="7513140A" w:rsidR="005A4239" w:rsidRPr="0043344B" w:rsidRDefault="005A4239" w:rsidP="0043344B">
      <w:pPr>
        <w:jc w:val="center"/>
      </w:pPr>
      <w:r w:rsidRPr="005A4239">
        <w:t>https://github.com/</w:t>
      </w:r>
    </w:p>
    <w:p w14:paraId="7BBBBA87" w14:textId="4A497055" w:rsidR="00C1192A" w:rsidRDefault="009C0295" w:rsidP="00C1192A">
      <w:pPr>
        <w:pStyle w:val="heading2"/>
      </w:pPr>
      <w:bookmarkStart w:id="27" w:name="_Toc508095199"/>
      <w:proofErr w:type="spellStart"/>
      <w:r>
        <w:t>PrimeNG</w:t>
      </w:r>
      <w:bookmarkEnd w:id="27"/>
      <w:proofErr w:type="spellEnd"/>
    </w:p>
    <w:p w14:paraId="1B89C041" w14:textId="77777777" w:rsidR="00BD094B" w:rsidRDefault="0043344B">
      <w:pPr>
        <w:overflowPunct/>
        <w:autoSpaceDE/>
        <w:autoSpaceDN/>
        <w:adjustRightInd/>
        <w:spacing w:after="200" w:line="276" w:lineRule="auto"/>
        <w:ind w:firstLine="0"/>
        <w:jc w:val="left"/>
        <w:textAlignment w:val="auto"/>
      </w:pPr>
      <w:r w:rsidRPr="00BF65F5">
        <w:rPr>
          <w:noProof/>
        </w:rPr>
        <w:t>PrimeNG</w:t>
      </w:r>
      <w:r w:rsidRPr="0043344B">
        <w:t xml:space="preserve"> is a collection of rich UI components for Angular. All widgets are open source and free to use under MIT License. </w:t>
      </w:r>
      <w:r w:rsidRPr="00BF65F5">
        <w:rPr>
          <w:noProof/>
        </w:rPr>
        <w:t>PrimeNG</w:t>
      </w:r>
      <w:r w:rsidRPr="0043344B">
        <w:t xml:space="preserve"> is developed by </w:t>
      </w:r>
      <w:proofErr w:type="spellStart"/>
      <w:r w:rsidRPr="0043344B">
        <w:t>PrimeTek</w:t>
      </w:r>
      <w:proofErr w:type="spellEnd"/>
      <w:r w:rsidRPr="0043344B">
        <w:t xml:space="preserve"> Informatics, a vendor with years of expertise in developing open source UI solutions. </w:t>
      </w:r>
    </w:p>
    <w:p w14:paraId="76443F30" w14:textId="1933C8B0" w:rsidR="00876633" w:rsidRDefault="00BD094B" w:rsidP="00BD094B">
      <w:pPr>
        <w:overflowPunct/>
        <w:autoSpaceDE/>
        <w:autoSpaceDN/>
        <w:adjustRightInd/>
        <w:spacing w:after="200" w:line="276" w:lineRule="auto"/>
        <w:ind w:firstLine="0"/>
        <w:jc w:val="center"/>
        <w:textAlignment w:val="auto"/>
      </w:pPr>
      <w:r>
        <w:rPr>
          <w:noProof/>
        </w:rPr>
        <w:drawing>
          <wp:inline distT="0" distB="0" distL="0" distR="0" wp14:anchorId="39C478BC" wp14:editId="12920E68">
            <wp:extent cx="2333299" cy="1675576"/>
            <wp:effectExtent l="0" t="0" r="0" b="127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3096" cy="1689793"/>
                    </a:xfrm>
                    <a:prstGeom prst="rect">
                      <a:avLst/>
                    </a:prstGeom>
                    <a:noFill/>
                    <a:ln>
                      <a:noFill/>
                    </a:ln>
                  </pic:spPr>
                </pic:pic>
              </a:graphicData>
            </a:graphic>
          </wp:inline>
        </w:drawing>
      </w:r>
    </w:p>
    <w:p w14:paraId="72A6C261" w14:textId="119575F8" w:rsidR="005A4239" w:rsidRDefault="005A4239" w:rsidP="00BD094B">
      <w:pPr>
        <w:overflowPunct/>
        <w:autoSpaceDE/>
        <w:autoSpaceDN/>
        <w:adjustRightInd/>
        <w:spacing w:after="200" w:line="276" w:lineRule="auto"/>
        <w:ind w:firstLine="0"/>
        <w:jc w:val="center"/>
        <w:textAlignment w:val="auto"/>
      </w:pPr>
      <w:r w:rsidRPr="005A4239">
        <w:t>https://www.primefaces.org/primeng/</w:t>
      </w:r>
    </w:p>
    <w:p w14:paraId="1A66861F" w14:textId="60A46AA9" w:rsidR="00876633" w:rsidRDefault="00876633" w:rsidP="00876633">
      <w:pPr>
        <w:pStyle w:val="heading2"/>
      </w:pPr>
      <w:bookmarkStart w:id="28" w:name="_Toc508095200"/>
      <w:r>
        <w:t>Node.js</w:t>
      </w:r>
      <w:bookmarkEnd w:id="28"/>
    </w:p>
    <w:p w14:paraId="59692DEB" w14:textId="039332CF" w:rsidR="00876633" w:rsidRDefault="00876633" w:rsidP="00876633">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p>
    <w:p w14:paraId="0F2BEF87" w14:textId="77777777" w:rsidR="005A4239" w:rsidRDefault="00876633" w:rsidP="0019353E">
      <w:pPr>
        <w:jc w:val="center"/>
      </w:pPr>
      <w:r>
        <w:rPr>
          <w:noProof/>
        </w:rPr>
        <w:drawing>
          <wp:inline distT="0" distB="0" distL="0" distR="0" wp14:anchorId="4721AF08" wp14:editId="02A65933">
            <wp:extent cx="2145133" cy="1311319"/>
            <wp:effectExtent l="0" t="0" r="7620" b="3175"/>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57981" cy="1319173"/>
                    </a:xfrm>
                    <a:prstGeom prst="rect">
                      <a:avLst/>
                    </a:prstGeom>
                    <a:noFill/>
                    <a:ln>
                      <a:noFill/>
                    </a:ln>
                  </pic:spPr>
                </pic:pic>
              </a:graphicData>
            </a:graphic>
          </wp:inline>
        </w:drawing>
      </w:r>
    </w:p>
    <w:p w14:paraId="4F8C0960" w14:textId="3EB6939E" w:rsidR="009A678B" w:rsidRDefault="007676DC" w:rsidP="0019353E">
      <w:pPr>
        <w:jc w:val="center"/>
        <w:rPr>
          <w:sz w:val="24"/>
        </w:rPr>
      </w:pPr>
      <w:hyperlink r:id="rId47" w:history="1">
        <w:r w:rsidR="005A4239" w:rsidRPr="00DC5DEA">
          <w:rPr>
            <w:rStyle w:val="Hyperlink"/>
          </w:rPr>
          <w:t>https://nodejs.org/</w:t>
        </w:r>
      </w:hyperlink>
      <w:r w:rsidR="005A4239">
        <w:t xml:space="preserve"> </w:t>
      </w:r>
      <w:r w:rsidR="009A678B">
        <w:br w:type="page"/>
      </w:r>
    </w:p>
    <w:p w14:paraId="65AA8E92" w14:textId="66CAEA2C" w:rsidR="009A678B" w:rsidRDefault="009A678B" w:rsidP="009A678B">
      <w:pPr>
        <w:pStyle w:val="heading1"/>
      </w:pPr>
      <w:bookmarkStart w:id="29" w:name="_Toc508095201"/>
      <w:r w:rsidRPr="009A678B">
        <w:lastRenderedPageBreak/>
        <w:t>System Design</w:t>
      </w:r>
      <w:bookmarkEnd w:id="29"/>
    </w:p>
    <w:p w14:paraId="11867999" w14:textId="439D16EC" w:rsidR="007676DC" w:rsidRDefault="007676DC" w:rsidP="007676DC"/>
    <w:p w14:paraId="7C853425" w14:textId="00694EA5" w:rsidR="007676DC" w:rsidRDefault="007676DC" w:rsidP="007676DC"/>
    <w:p w14:paraId="62FAB6FA" w14:textId="200193EB" w:rsidR="007676DC" w:rsidRPr="007676DC" w:rsidRDefault="007676DC" w:rsidP="007676DC">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68292" cy="1780317"/>
                    </a:xfrm>
                    <a:prstGeom prst="rect">
                      <a:avLst/>
                    </a:prstGeom>
                  </pic:spPr>
                </pic:pic>
              </a:graphicData>
            </a:graphic>
          </wp:inline>
        </w:drawing>
      </w:r>
    </w:p>
    <w:p w14:paraId="07B21164" w14:textId="5C075D5C" w:rsidR="00C670EF" w:rsidRDefault="00C670EF" w:rsidP="00C670EF"/>
    <w:p w14:paraId="0BC600E8"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21957435" w14:textId="77777777" w:rsidR="00C670EF" w:rsidRPr="00C670EF" w:rsidRDefault="00C670EF" w:rsidP="00C670EF"/>
    <w:p w14:paraId="2B9BD8F4" w14:textId="14A0AB7B" w:rsidR="00C1192A" w:rsidRDefault="00C1192A" w:rsidP="00C1192A">
      <w:pPr>
        <w:pStyle w:val="heading2"/>
        <w:spacing w:before="0"/>
      </w:pPr>
      <w:bookmarkStart w:id="30" w:name="_Toc508095202"/>
      <w:r>
        <w:t>System Architecture</w:t>
      </w:r>
      <w:bookmarkEnd w:id="30"/>
    </w:p>
    <w:p w14:paraId="72DF38C4" w14:textId="0B995858" w:rsidR="00E77180" w:rsidRDefault="00E77180" w:rsidP="00E77180">
      <w:r w:rsidRPr="00E77180">
        <w:t>The MyCareer application has been completely created from the ground up using a methodical and structured approach.</w:t>
      </w:r>
    </w:p>
    <w:p w14:paraId="14DEDED2" w14:textId="02B1C14D" w:rsidR="00C670EF" w:rsidRDefault="00C670EF" w:rsidP="00E77180"/>
    <w:p w14:paraId="112AD0D5" w14:textId="2A703297"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78515C05" w14:textId="77777777" w:rsidR="00C670EF" w:rsidRPr="00E77180" w:rsidRDefault="00C670EF" w:rsidP="00E77180"/>
    <w:p w14:paraId="14726B82" w14:textId="544DA529" w:rsidR="00836060" w:rsidRDefault="00836060" w:rsidP="00836060"/>
    <w:p w14:paraId="41C5F0C8" w14:textId="2073AB42" w:rsidR="00836060" w:rsidRDefault="00836060" w:rsidP="00836060">
      <w:r>
        <w:rPr>
          <w:noProof/>
        </w:rPr>
        <w:lastRenderedPageBreak/>
        <w:drawing>
          <wp:inline distT="0" distB="0" distL="0" distR="0" wp14:anchorId="2199CCA4" wp14:editId="710AA6C3">
            <wp:extent cx="5399405" cy="2959100"/>
            <wp:effectExtent l="152400" t="152400" r="3536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DC43E" w14:textId="7E9374ED" w:rsidR="00F42381" w:rsidRPr="00F42381" w:rsidRDefault="00F42381" w:rsidP="00F42381">
      <w:pPr>
        <w:pStyle w:val="figurecaption"/>
      </w:pPr>
      <w:bookmarkStart w:id="31" w:name="_Toc508095150"/>
      <w:r>
        <w:rPr>
          <w:b/>
        </w:rPr>
        <w:t xml:space="preserve">Fig. </w:t>
      </w:r>
      <w:r>
        <w:rPr>
          <w:b/>
        </w:rPr>
        <w:fldChar w:fldCharType="begin"/>
      </w:r>
      <w:r>
        <w:rPr>
          <w:b/>
        </w:rPr>
        <w:instrText xml:space="preserve"> SEQ "Figure" \* MERGEFORMAT </w:instrText>
      </w:r>
      <w:r>
        <w:rPr>
          <w:b/>
        </w:rPr>
        <w:fldChar w:fldCharType="separate"/>
      </w:r>
      <w:r w:rsidR="00C670EF">
        <w:rPr>
          <w:b/>
          <w:noProof/>
        </w:rPr>
        <w:t>4</w:t>
      </w:r>
      <w:r>
        <w:rPr>
          <w:b/>
        </w:rPr>
        <w:fldChar w:fldCharType="end"/>
      </w:r>
      <w:r>
        <w:rPr>
          <w:b/>
        </w:rPr>
        <w:t>.</w:t>
      </w:r>
      <w:r>
        <w:t xml:space="preserve"> System Architecture</w:t>
      </w:r>
      <w:bookmarkEnd w:id="31"/>
    </w:p>
    <w:p w14:paraId="447685A2" w14:textId="7F359F17" w:rsidR="00E77180" w:rsidRDefault="00E77180" w:rsidP="00E77180">
      <w:pPr>
        <w:pStyle w:val="heading2"/>
        <w:numPr>
          <w:ilvl w:val="2"/>
          <w:numId w:val="8"/>
        </w:numPr>
      </w:pPr>
      <w:bookmarkStart w:id="32" w:name="_Toc508095203"/>
      <w:r w:rsidRPr="00BF65F5">
        <w:rPr>
          <w:noProof/>
        </w:rPr>
        <w:t>Website</w:t>
      </w:r>
      <w:bookmarkEnd w:id="32"/>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7777777" w:rsidR="001725B6" w:rsidRDefault="001725B6" w:rsidP="00E2615B"/>
    <w:p w14:paraId="472520BA" w14:textId="01C8CEE7" w:rsidR="00E2615B" w:rsidRDefault="00E2615B" w:rsidP="00E2615B">
      <w:r>
        <w:t>The system also demonstrates how the system can also be used on the company's current website, in which case it has been used by CMS Joomla, a powerful web site development tool that allows users to manage website content from a backend.</w:t>
      </w:r>
    </w:p>
    <w:p w14:paraId="0FB615B7" w14:textId="187367FF" w:rsidR="00C670EF" w:rsidRDefault="00C670EF" w:rsidP="00E2615B"/>
    <w:p w14:paraId="3B23FD05" w14:textId="486B3303"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790B0BAE" w:rsidR="003A1854" w:rsidRDefault="003A1854" w:rsidP="003A1854">
      <w:pPr>
        <w:pStyle w:val="figurecaption"/>
      </w:pPr>
      <w:bookmarkStart w:id="33" w:name="_Toc508095151"/>
      <w:r>
        <w:rPr>
          <w:b/>
        </w:rPr>
        <w:t xml:space="preserve">Fig. </w:t>
      </w:r>
      <w:r>
        <w:rPr>
          <w:b/>
        </w:rPr>
        <w:fldChar w:fldCharType="begin"/>
      </w:r>
      <w:r>
        <w:rPr>
          <w:b/>
        </w:rPr>
        <w:instrText xml:space="preserve"> SEQ "Figure" \* MERGEFORMAT </w:instrText>
      </w:r>
      <w:r>
        <w:rPr>
          <w:b/>
        </w:rPr>
        <w:fldChar w:fldCharType="separate"/>
      </w:r>
      <w:r w:rsidR="00C670EF">
        <w:rPr>
          <w:b/>
          <w:noProof/>
        </w:rPr>
        <w:t>5</w:t>
      </w:r>
      <w:r>
        <w:rPr>
          <w:b/>
        </w:rPr>
        <w:fldChar w:fldCharType="end"/>
      </w:r>
      <w:r>
        <w:rPr>
          <w:b/>
        </w:rPr>
        <w:t>.</w:t>
      </w:r>
      <w:r>
        <w:t xml:space="preserve"> Website – frontend</w:t>
      </w:r>
      <w:bookmarkEnd w:id="33"/>
    </w:p>
    <w:p w14:paraId="40C4047D" w14:textId="0DE50344" w:rsidR="0073041A" w:rsidRDefault="006B72F4" w:rsidP="0073041A">
      <w:r w:rsidRPr="006B72F4">
        <w:t>The backend or administration area of the website allows users to be able to maintain content, menus, images, videos or change the template.</w:t>
      </w:r>
    </w:p>
    <w:p w14:paraId="7A6CCC83" w14:textId="1016503B" w:rsidR="0073041A" w:rsidRDefault="0073041A" w:rsidP="009717B5">
      <w:pPr>
        <w:jc w:val="center"/>
      </w:pPr>
      <w:r>
        <w:rPr>
          <w:noProof/>
        </w:rPr>
        <w:drawing>
          <wp:inline distT="0" distB="0" distL="0" distR="0" wp14:anchorId="6BD164C7" wp14:editId="09D8D5E5">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10AC11" w14:textId="2A614477" w:rsidR="0073041A" w:rsidRPr="0073041A" w:rsidRDefault="0073041A" w:rsidP="0073041A">
      <w:pPr>
        <w:pStyle w:val="figurecaption"/>
      </w:pPr>
      <w:bookmarkStart w:id="34" w:name="_Toc508095152"/>
      <w:r>
        <w:rPr>
          <w:b/>
        </w:rPr>
        <w:t xml:space="preserve">Fig. </w:t>
      </w:r>
      <w:r>
        <w:rPr>
          <w:b/>
        </w:rPr>
        <w:fldChar w:fldCharType="begin"/>
      </w:r>
      <w:r>
        <w:rPr>
          <w:b/>
        </w:rPr>
        <w:instrText xml:space="preserve"> SEQ "Figure" \* MERGEFORMAT </w:instrText>
      </w:r>
      <w:r>
        <w:rPr>
          <w:b/>
        </w:rPr>
        <w:fldChar w:fldCharType="separate"/>
      </w:r>
      <w:r w:rsidR="00C670EF">
        <w:rPr>
          <w:b/>
          <w:noProof/>
        </w:rPr>
        <w:t>6</w:t>
      </w:r>
      <w:r>
        <w:rPr>
          <w:b/>
        </w:rPr>
        <w:fldChar w:fldCharType="end"/>
      </w:r>
      <w:r>
        <w:rPr>
          <w:b/>
        </w:rPr>
        <w:t>.</w:t>
      </w:r>
      <w:r>
        <w:t xml:space="preserve"> Website – backend</w:t>
      </w:r>
      <w:bookmarkEnd w:id="34"/>
      <w:r>
        <w:t xml:space="preserve"> </w:t>
      </w:r>
    </w:p>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7479ACCC" w:rsidR="00E77180" w:rsidRDefault="00E77180" w:rsidP="00E77180">
      <w:pPr>
        <w:pStyle w:val="heading2"/>
        <w:numPr>
          <w:ilvl w:val="2"/>
          <w:numId w:val="8"/>
        </w:numPr>
      </w:pPr>
      <w:bookmarkStart w:id="35" w:name="_Toc508095204"/>
      <w:r>
        <w:lastRenderedPageBreak/>
        <w:t>Frontend (Applicants)</w:t>
      </w:r>
      <w:bookmarkEnd w:id="35"/>
    </w:p>
    <w:p w14:paraId="7AE705C4" w14:textId="16EBCA2B" w:rsidR="00C670EF" w:rsidRDefault="00C670EF" w:rsidP="00C670EF"/>
    <w:p w14:paraId="1F430116"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6EB79029" w14:textId="77777777" w:rsidR="00C670EF" w:rsidRPr="00C670EF" w:rsidRDefault="00C670EF" w:rsidP="00C670EF"/>
    <w:p w14:paraId="4FEC5075" w14:textId="5E21B06D" w:rsidR="00E77180" w:rsidRDefault="00E77180" w:rsidP="00E77180">
      <w:pPr>
        <w:pStyle w:val="heading2"/>
        <w:numPr>
          <w:ilvl w:val="2"/>
          <w:numId w:val="8"/>
        </w:numPr>
      </w:pPr>
      <w:bookmarkStart w:id="36" w:name="_Toc508095205"/>
      <w:r w:rsidRPr="00BF65F5">
        <w:rPr>
          <w:noProof/>
        </w:rPr>
        <w:t>Backend</w:t>
      </w:r>
      <w:r>
        <w:t xml:space="preserve"> (Applicants)</w:t>
      </w:r>
      <w:bookmarkEnd w:id="36"/>
    </w:p>
    <w:p w14:paraId="4D7A3A09" w14:textId="7A7017A0" w:rsidR="00C670EF" w:rsidRDefault="00C670EF" w:rsidP="00C670EF"/>
    <w:p w14:paraId="521A643C"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94750C2" w14:textId="77777777" w:rsidR="00C670EF" w:rsidRPr="00C670EF" w:rsidRDefault="00C670EF" w:rsidP="00C670EF"/>
    <w:p w14:paraId="21D46FDA" w14:textId="3DCFE524" w:rsidR="00E77180" w:rsidRDefault="00E77180" w:rsidP="00E77180">
      <w:pPr>
        <w:pStyle w:val="heading2"/>
        <w:numPr>
          <w:ilvl w:val="2"/>
          <w:numId w:val="8"/>
        </w:numPr>
      </w:pPr>
      <w:bookmarkStart w:id="37" w:name="_Toc508095206"/>
      <w:r>
        <w:t>Security</w:t>
      </w:r>
      <w:bookmarkEnd w:id="37"/>
    </w:p>
    <w:p w14:paraId="6B96772F" w14:textId="2F768396"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70A2D4A0" w14:textId="68B6B099" w:rsidR="00C670EF" w:rsidRDefault="00C670EF" w:rsidP="00337241"/>
    <w:p w14:paraId="24E09154" w14:textId="7CDBC21B"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43A1C13D" w14:textId="77777777" w:rsidR="00C670EF" w:rsidRDefault="00C670EF" w:rsidP="00337241"/>
    <w:p w14:paraId="04D2585A" w14:textId="274C96C9" w:rsidR="00337241" w:rsidRDefault="00337241" w:rsidP="00337241"/>
    <w:p w14:paraId="4041719D" w14:textId="569CD595" w:rsidR="00F25534" w:rsidRPr="00337241" w:rsidRDefault="00F25534" w:rsidP="00F25534">
      <w:pPr>
        <w:pStyle w:val="heading2"/>
        <w:numPr>
          <w:ilvl w:val="3"/>
          <w:numId w:val="8"/>
        </w:numPr>
      </w:pPr>
      <w:bookmarkStart w:id="38" w:name="_Toc508095207"/>
      <w:r>
        <w:t>JSON Web Tokens</w:t>
      </w:r>
      <w:bookmarkEnd w:id="38"/>
    </w:p>
    <w:p w14:paraId="64B76F2B" w14:textId="77777777" w:rsidR="00970019" w:rsidRDefault="00970019" w:rsidP="00970019">
      <w:r>
        <w:t xml:space="preserve">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w:t>
      </w:r>
      <w:proofErr w:type="gramStart"/>
      <w:r>
        <w:t>have to</w:t>
      </w:r>
      <w:proofErr w:type="gramEnd"/>
      <w:r>
        <w:t xml:space="preserve">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lastRenderedPageBreak/>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42FC4DF0" w:rsidR="00556A98" w:rsidRDefault="001725B6" w:rsidP="001D01DA">
      <w:pPr>
        <w:pStyle w:val="figurecaption"/>
      </w:pPr>
      <w:bookmarkStart w:id="39" w:name="_Toc508095153"/>
      <w:r>
        <w:rPr>
          <w:b/>
        </w:rPr>
        <w:t xml:space="preserve">Fig. </w:t>
      </w:r>
      <w:r>
        <w:rPr>
          <w:b/>
        </w:rPr>
        <w:fldChar w:fldCharType="begin"/>
      </w:r>
      <w:r>
        <w:rPr>
          <w:b/>
        </w:rPr>
        <w:instrText xml:space="preserve"> SEQ "Figure" \* MERGEFORMAT </w:instrText>
      </w:r>
      <w:r>
        <w:rPr>
          <w:b/>
        </w:rPr>
        <w:fldChar w:fldCharType="separate"/>
      </w:r>
      <w:r w:rsidR="00C670EF">
        <w:rPr>
          <w:b/>
          <w:noProof/>
        </w:rPr>
        <w:t>7</w:t>
      </w:r>
      <w:r>
        <w:rPr>
          <w:b/>
        </w:rPr>
        <w:fldChar w:fldCharType="end"/>
      </w:r>
      <w:r>
        <w:rPr>
          <w:b/>
        </w:rPr>
        <w:t>.</w:t>
      </w:r>
      <w:r>
        <w:t xml:space="preserve"> JWT requesting JSON web token</w:t>
      </w:r>
      <w:bookmarkEnd w:id="39"/>
    </w:p>
    <w:p w14:paraId="6446D39E" w14:textId="0C312FAA" w:rsidR="00C670EF" w:rsidRDefault="00C670EF" w:rsidP="00C670EF"/>
    <w:p w14:paraId="55FE4960" w14:textId="1751BFB2" w:rsidR="00C670EF" w:rsidRDefault="00C670EF" w:rsidP="00C670EF"/>
    <w:p w14:paraId="4B5CC8D6" w14:textId="483CC0F8"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3633BEA5" w14:textId="77777777" w:rsidR="00C670EF" w:rsidRPr="00C670EF" w:rsidRDefault="00C670EF" w:rsidP="00C670EF"/>
    <w:p w14:paraId="307BFF2A" w14:textId="387D7312" w:rsidR="00031FF4" w:rsidRDefault="00031FF4" w:rsidP="00031FF4"/>
    <w:p w14:paraId="3FB45A6C" w14:textId="77777777" w:rsidR="00031FF4" w:rsidRPr="00031FF4" w:rsidRDefault="00031FF4" w:rsidP="00031FF4"/>
    <w:p w14:paraId="37D77258" w14:textId="22F4345E" w:rsidR="00E77180" w:rsidRDefault="00E77180" w:rsidP="00E77180">
      <w:pPr>
        <w:pStyle w:val="heading2"/>
        <w:numPr>
          <w:ilvl w:val="2"/>
          <w:numId w:val="8"/>
        </w:numPr>
      </w:pPr>
      <w:bookmarkStart w:id="40" w:name="_Toc508095208"/>
      <w:r>
        <w:t>API</w:t>
      </w:r>
      <w:bookmarkEnd w:id="40"/>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45AEDAC3" w:rsidR="00B675B0" w:rsidRDefault="00B675B0" w:rsidP="00B675B0">
      <w:pPr>
        <w:pStyle w:val="figurecaption"/>
      </w:pPr>
      <w:bookmarkStart w:id="41" w:name="_Toc508095154"/>
      <w:r>
        <w:rPr>
          <w:b/>
        </w:rPr>
        <w:t xml:space="preserve">Fig. </w:t>
      </w:r>
      <w:r>
        <w:rPr>
          <w:b/>
        </w:rPr>
        <w:fldChar w:fldCharType="begin"/>
      </w:r>
      <w:r>
        <w:rPr>
          <w:b/>
        </w:rPr>
        <w:instrText xml:space="preserve"> SEQ "Figure" \* MERGEFORMAT </w:instrText>
      </w:r>
      <w:r>
        <w:rPr>
          <w:b/>
        </w:rPr>
        <w:fldChar w:fldCharType="separate"/>
      </w:r>
      <w:r w:rsidR="00C670EF">
        <w:rPr>
          <w:b/>
          <w:noProof/>
        </w:rPr>
        <w:t>8</w:t>
      </w:r>
      <w:r>
        <w:rPr>
          <w:b/>
        </w:rPr>
        <w:fldChar w:fldCharType="end"/>
      </w:r>
      <w:r>
        <w:rPr>
          <w:b/>
        </w:rPr>
        <w:t>.</w:t>
      </w:r>
      <w:r>
        <w:t xml:space="preserve"> </w:t>
      </w:r>
      <w:r w:rsidR="00CB764D">
        <w:t>UML API</w:t>
      </w:r>
      <w:bookmarkEnd w:id="41"/>
      <w:r w:rsidR="00CB764D">
        <w:t xml:space="preserve"> </w:t>
      </w:r>
    </w:p>
    <w:p w14:paraId="600B3BB0" w14:textId="00360125" w:rsidR="00AC4E5D" w:rsidRDefault="00AC4E5D" w:rsidP="00AC4E5D"/>
    <w:p w14:paraId="468C273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2D691A8" w14:textId="77777777" w:rsidR="00AC4E5D" w:rsidRPr="00AC4E5D" w:rsidRDefault="00AC4E5D" w:rsidP="00AC4E5D"/>
    <w:p w14:paraId="60AB6EB5" w14:textId="01831728" w:rsidR="00E77180" w:rsidRDefault="00E77180" w:rsidP="00E77180">
      <w:pPr>
        <w:pStyle w:val="heading2"/>
        <w:numPr>
          <w:ilvl w:val="2"/>
          <w:numId w:val="8"/>
        </w:numPr>
      </w:pPr>
      <w:bookmarkStart w:id="42" w:name="_Toc508095209"/>
      <w:r>
        <w:t>Database</w:t>
      </w:r>
      <w:bookmarkEnd w:id="42"/>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01CD159E" w:rsidR="00571E41" w:rsidRPr="00571E41" w:rsidRDefault="00571E41" w:rsidP="00571E41">
      <w:pPr>
        <w:pStyle w:val="figurecaption"/>
      </w:pPr>
      <w:bookmarkStart w:id="43" w:name="_Toc508095155"/>
      <w:r>
        <w:rPr>
          <w:b/>
        </w:rPr>
        <w:t xml:space="preserve">Fig. </w:t>
      </w:r>
      <w:r>
        <w:rPr>
          <w:b/>
        </w:rPr>
        <w:fldChar w:fldCharType="begin"/>
      </w:r>
      <w:r>
        <w:rPr>
          <w:b/>
        </w:rPr>
        <w:instrText xml:space="preserve"> SEQ "Figure" \* MERGEFORMAT </w:instrText>
      </w:r>
      <w:r>
        <w:rPr>
          <w:b/>
        </w:rPr>
        <w:fldChar w:fldCharType="separate"/>
      </w:r>
      <w:r w:rsidR="00C670EF">
        <w:rPr>
          <w:b/>
          <w:noProof/>
        </w:rPr>
        <w:t>9</w:t>
      </w:r>
      <w:r>
        <w:rPr>
          <w:b/>
        </w:rPr>
        <w:fldChar w:fldCharType="end"/>
      </w:r>
      <w:r>
        <w:rPr>
          <w:b/>
        </w:rPr>
        <w:t>.</w:t>
      </w:r>
      <w:r>
        <w:t xml:space="preserve"> Design database</w:t>
      </w:r>
      <w:bookmarkEnd w:id="43"/>
    </w:p>
    <w:p w14:paraId="55B4BF5F"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7CFF9E86" w14:textId="77777777" w:rsidR="00E77180" w:rsidRDefault="00E77180" w:rsidP="00E77180">
      <w:pPr>
        <w:pStyle w:val="heading2"/>
        <w:numPr>
          <w:ilvl w:val="0"/>
          <w:numId w:val="0"/>
        </w:numPr>
      </w:pPr>
    </w:p>
    <w:p w14:paraId="5E7442F4" w14:textId="2242F00B" w:rsidR="00C1192A" w:rsidRDefault="00C1192A" w:rsidP="00C1192A">
      <w:pPr>
        <w:pStyle w:val="heading2"/>
      </w:pPr>
      <w:bookmarkStart w:id="44" w:name="_Toc508095210"/>
      <w:r>
        <w:t>System Design</w:t>
      </w:r>
      <w:bookmarkEnd w:id="44"/>
      <w:r>
        <w:t xml:space="preserve"> </w:t>
      </w:r>
    </w:p>
    <w:p w14:paraId="17CD6C9C" w14:textId="391A338F" w:rsidR="008E43A0" w:rsidRDefault="00F47F39" w:rsidP="008E43A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3D38B623" w14:textId="3EC8227C" w:rsidR="00AC4E5D" w:rsidRDefault="00AC4E5D" w:rsidP="008E43A0"/>
    <w:p w14:paraId="3416446E" w14:textId="1D7CCEE6" w:rsidR="00AC4E5D" w:rsidRPr="00C670EF" w:rsidRDefault="00AC4E5D" w:rsidP="00AC4E5D">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1EDFBE19" w14:textId="77777777" w:rsidR="00AC4E5D" w:rsidRDefault="00AC4E5D" w:rsidP="008E43A0"/>
    <w:p w14:paraId="1A23957F" w14:textId="77777777" w:rsidR="008E43A0" w:rsidRDefault="008E43A0" w:rsidP="008E43A0">
      <w:pPr>
        <w:rPr>
          <w:rStyle w:val="heading30"/>
        </w:rPr>
      </w:pPr>
    </w:p>
    <w:p w14:paraId="0EB800E0" w14:textId="0724642C" w:rsidR="0079133C" w:rsidRPr="008E43A0" w:rsidRDefault="0079133C" w:rsidP="008E43A0">
      <w:pPr>
        <w:pStyle w:val="heading2"/>
      </w:pPr>
      <w:bookmarkStart w:id="45" w:name="_Toc508095211"/>
      <w:r w:rsidRPr="008E43A0">
        <w:rPr>
          <w:rStyle w:val="heading30"/>
          <w:b/>
        </w:rPr>
        <w:t>REST</w:t>
      </w:r>
      <w:bookmarkEnd w:id="45"/>
      <w:r w:rsidRPr="008E43A0">
        <w:t xml:space="preserve"> </w:t>
      </w:r>
    </w:p>
    <w:p w14:paraId="72FA9A1E" w14:textId="0ED8B8AE" w:rsidR="0079133C" w:rsidRDefault="0079133C" w:rsidP="0079133C">
      <w:r>
        <w:t>REST stands for Representational State Transfer</w:t>
      </w:r>
      <w:r w:rsidR="00A63C70">
        <w:t xml:space="preserve">. </w:t>
      </w:r>
      <w:r>
        <w:t>REST architecture style is mainly based on the stateless, client-server and HTTP protocol. This architectural style is a key aspect in designing network applications and distributed systems. REST does not completely rely on HTTP but mostly linked with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sub-sections explain in detail about REST.</w:t>
      </w:r>
    </w:p>
    <w:p w14:paraId="2B319FD0" w14:textId="728143A4" w:rsidR="00390610" w:rsidRDefault="00390610" w:rsidP="00390610">
      <w:pPr>
        <w:jc w:val="center"/>
      </w:pPr>
      <w:r>
        <w:rPr>
          <w:noProof/>
        </w:rPr>
        <w:drawing>
          <wp:inline distT="0" distB="0" distL="0" distR="0" wp14:anchorId="5828E32A" wp14:editId="3E842EBB">
            <wp:extent cx="4802198" cy="3014716"/>
            <wp:effectExtent l="152400" t="152400" r="360680" b="357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4890" cy="301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CF186" w14:textId="61481F76" w:rsidR="00390610" w:rsidRDefault="00390610" w:rsidP="00390610">
      <w:pPr>
        <w:pStyle w:val="figurecaption"/>
      </w:pPr>
      <w:bookmarkStart w:id="46" w:name="_Toc508095156"/>
      <w:r>
        <w:rPr>
          <w:b/>
        </w:rPr>
        <w:t xml:space="preserve">Fig. </w:t>
      </w:r>
      <w:r>
        <w:rPr>
          <w:b/>
        </w:rPr>
        <w:fldChar w:fldCharType="begin"/>
      </w:r>
      <w:r>
        <w:rPr>
          <w:b/>
        </w:rPr>
        <w:instrText xml:space="preserve"> SEQ "Figure" \* MERGEFORMAT </w:instrText>
      </w:r>
      <w:r>
        <w:rPr>
          <w:b/>
        </w:rPr>
        <w:fldChar w:fldCharType="separate"/>
      </w:r>
      <w:r w:rsidR="00C670EF">
        <w:rPr>
          <w:b/>
          <w:noProof/>
        </w:rPr>
        <w:t>10</w:t>
      </w:r>
      <w:r>
        <w:rPr>
          <w:b/>
        </w:rPr>
        <w:fldChar w:fldCharType="end"/>
      </w:r>
      <w:r>
        <w:rPr>
          <w:b/>
        </w:rPr>
        <w:t>.</w:t>
      </w:r>
      <w:r>
        <w:t xml:space="preserve"> Basic Rest</w:t>
      </w:r>
      <w:bookmarkEnd w:id="46"/>
    </w:p>
    <w:p w14:paraId="26EBD36D" w14:textId="1A6B62F0" w:rsidR="00AC4E5D" w:rsidRDefault="00AC4E5D" w:rsidP="00AC4E5D"/>
    <w:p w14:paraId="01F1DB32" w14:textId="7607023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24BF4CD5" w14:textId="77777777" w:rsidR="00AC4E5D" w:rsidRPr="00AC4E5D" w:rsidRDefault="00AC4E5D" w:rsidP="00AC4E5D"/>
    <w:p w14:paraId="2D798157" w14:textId="360F5D13" w:rsidR="00A63C70" w:rsidRDefault="00A63C70" w:rsidP="0079133C"/>
    <w:p w14:paraId="74054639" w14:textId="1E65B642" w:rsidR="00A63C70" w:rsidRDefault="00A63C70" w:rsidP="00A63C70">
      <w:pPr>
        <w:pStyle w:val="heading2"/>
        <w:numPr>
          <w:ilvl w:val="2"/>
          <w:numId w:val="8"/>
        </w:numPr>
      </w:pPr>
      <w:bookmarkStart w:id="47" w:name="_Toc508095212"/>
      <w:r>
        <w:t>Architectural constraints</w:t>
      </w:r>
      <w:bookmarkEnd w:id="47"/>
    </w:p>
    <w:p w14:paraId="0963F53E" w14:textId="6578DBD5" w:rsidR="00A63C70" w:rsidRDefault="00A63C70" w:rsidP="00A63C70">
      <w:r>
        <w:t>REST has a set of constraints to components, data elements, and connectors. The main constraints include client-server, stateless, layered system and uniform interface.</w:t>
      </w:r>
    </w:p>
    <w:p w14:paraId="2C111A17" w14:textId="77777777" w:rsidR="00A63C70" w:rsidRDefault="00A63C70" w:rsidP="00A63C70"/>
    <w:p w14:paraId="5AC3FACD" w14:textId="0C97A15D" w:rsidR="00A63C70" w:rsidRPr="00A63C70" w:rsidRDefault="00A63C70" w:rsidP="00A63C70">
      <w:pPr>
        <w:pStyle w:val="ListParagraph"/>
        <w:numPr>
          <w:ilvl w:val="0"/>
          <w:numId w:val="23"/>
        </w:numPr>
        <w:rPr>
          <w:b/>
        </w:rPr>
      </w:pPr>
      <w:r w:rsidRPr="00A63C70">
        <w:rPr>
          <w:b/>
        </w:rPr>
        <w:t>Client-server:</w:t>
      </w:r>
    </w:p>
    <w:p w14:paraId="206E982D" w14:textId="77777777" w:rsidR="00A63C70" w:rsidRDefault="00A63C70" w:rsidP="00A63C70">
      <w:pPr>
        <w:pStyle w:val="ListParagraph"/>
        <w:ind w:left="587" w:firstLine="0"/>
      </w:pPr>
    </w:p>
    <w:p w14:paraId="2B797BEA" w14:textId="2FD49C22" w:rsidR="00A63C70" w:rsidRDefault="00A63C70" w:rsidP="00A63C70">
      <w:r>
        <w:t xml:space="preserve">The client-server constraint is the most common constraint where the user-interface separates the clients from servers. Some properties or features are not mandatory for the clients, but some of those properties are important of servers. For example, some database related codes are not important to be present in client </w:t>
      </w:r>
      <w:r>
        <w:lastRenderedPageBreak/>
        <w:t>side, but it is more important for the server. Hence, portability of the code can be improved on the client side.</w:t>
      </w:r>
    </w:p>
    <w:p w14:paraId="50EB6DDE" w14:textId="77777777" w:rsidR="00A63C70" w:rsidRDefault="00A63C70" w:rsidP="00A63C70"/>
    <w:p w14:paraId="6E9399FF" w14:textId="30ECA6E9" w:rsidR="00A63C70" w:rsidRDefault="00A63C70" w:rsidP="00A63C70">
      <w:pPr>
        <w:pStyle w:val="ListParagraph"/>
        <w:numPr>
          <w:ilvl w:val="0"/>
          <w:numId w:val="23"/>
        </w:numPr>
        <w:rPr>
          <w:b/>
        </w:rPr>
      </w:pPr>
      <w:r w:rsidRPr="00A63C70">
        <w:rPr>
          <w:b/>
        </w:rPr>
        <w:t>Stateless:</w:t>
      </w:r>
    </w:p>
    <w:p w14:paraId="01A13EF6" w14:textId="77777777" w:rsidR="00A63C70" w:rsidRPr="00A63C70" w:rsidRDefault="00A63C70" w:rsidP="00A63C70">
      <w:pPr>
        <w:pStyle w:val="ListParagraph"/>
        <w:ind w:left="587" w:firstLine="0"/>
        <w:rPr>
          <w:b/>
        </w:rPr>
      </w:pPr>
    </w:p>
    <w:p w14:paraId="2F87AB3F" w14:textId="5F91E369" w:rsidR="00A63C70" w:rsidRDefault="00A63C70" w:rsidP="00A63C70">
      <w:r>
        <w:t>The client-server communication must be stateless in nature. The stateless nature is because that server must have all the information that are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7ACE0BB5" w14:textId="4B616D0B" w:rsidR="008E43A0" w:rsidRDefault="008E43A0" w:rsidP="00A63C70"/>
    <w:p w14:paraId="73A12F29" w14:textId="14135B00" w:rsidR="008E43A0" w:rsidRDefault="008E43A0" w:rsidP="00A63C70"/>
    <w:p w14:paraId="6605829A" w14:textId="6473F416" w:rsidR="008E43A0" w:rsidRDefault="008E43A0" w:rsidP="008E43A0">
      <w:pPr>
        <w:pStyle w:val="heading2"/>
        <w:numPr>
          <w:ilvl w:val="2"/>
          <w:numId w:val="8"/>
        </w:numPr>
      </w:pPr>
      <w:bookmarkStart w:id="48" w:name="_Toc508095213"/>
      <w:r>
        <w:t>HTTP methods</w:t>
      </w:r>
      <w:bookmarkEnd w:id="48"/>
    </w:p>
    <w:p w14:paraId="7C704A19" w14:textId="13BAF48D" w:rsidR="008E43A0" w:rsidRDefault="008E43A0" w:rsidP="008E43A0">
      <w:r>
        <w:t>HTTP methods are used to map CRUD operations to HTTP requests. HTTP methods are used with REST to form as a RESTful service. GET, POST, PUT, and DELETE are the four main HTTP methods.</w:t>
      </w:r>
    </w:p>
    <w:p w14:paraId="064472C8" w14:textId="77777777" w:rsidR="008E43A0" w:rsidRDefault="008E43A0" w:rsidP="008E43A0"/>
    <w:p w14:paraId="7AD7A075" w14:textId="58B89C6E" w:rsidR="008E43A0" w:rsidRDefault="008E43A0" w:rsidP="008E43A0">
      <w:pPr>
        <w:pStyle w:val="ListParagraph"/>
        <w:numPr>
          <w:ilvl w:val="0"/>
          <w:numId w:val="24"/>
        </w:numPr>
        <w:rPr>
          <w:b/>
        </w:rPr>
      </w:pPr>
      <w:r w:rsidRPr="008E43A0">
        <w:rPr>
          <w:b/>
        </w:rPr>
        <w:t>GET</w:t>
      </w:r>
    </w:p>
    <w:p w14:paraId="3D33A09D" w14:textId="41B00F81" w:rsidR="008E43A0" w:rsidRDefault="008E43A0" w:rsidP="008E43A0">
      <w:r>
        <w:t xml:space="preserve">‘GET’ is used to retrieve the data from the database. The GET requests can be partial or conditional. The partial request retrieves all the information from the </w:t>
      </w:r>
      <w:proofErr w:type="gramStart"/>
      <w:r>
        <w:t>particular table</w:t>
      </w:r>
      <w:proofErr w:type="gramEnd"/>
      <w:r>
        <w:t>. The conditional request retrieves only the specific data from the database based on the condition.</w:t>
      </w:r>
    </w:p>
    <w:p w14:paraId="1A4F9D0F" w14:textId="77777777" w:rsidR="008E43A0" w:rsidRDefault="008E43A0" w:rsidP="008E43A0"/>
    <w:p w14:paraId="00F35D49" w14:textId="77777777" w:rsidR="008E43A0" w:rsidRDefault="008E43A0" w:rsidP="008E43A0">
      <w:r w:rsidRPr="008E43A0">
        <w:rPr>
          <w:b/>
        </w:rPr>
        <w:t>Example</w:t>
      </w:r>
      <w:r>
        <w:t>:</w:t>
      </w:r>
    </w:p>
    <w:p w14:paraId="134E7A56" w14:textId="6235D955" w:rsidR="008E43A0" w:rsidRDefault="008E43A0" w:rsidP="008E43A0">
      <w:r>
        <w:t>GET /applicants – gets all the plants of the respective table</w:t>
      </w:r>
    </w:p>
    <w:p w14:paraId="44B7ED4A" w14:textId="06FF7178" w:rsidR="008E43A0" w:rsidRDefault="008E43A0" w:rsidP="008E43A0">
      <w:r>
        <w:t>GET /</w:t>
      </w:r>
      <w:r w:rsidRPr="008E43A0">
        <w:t xml:space="preserve"> </w:t>
      </w:r>
      <w:r>
        <w:t>applicants /1 – gets the plant with an ID of 1 of the respective table</w:t>
      </w:r>
    </w:p>
    <w:p w14:paraId="10B0B2EE" w14:textId="77777777" w:rsidR="008E43A0" w:rsidRDefault="008E43A0" w:rsidP="008E43A0"/>
    <w:p w14:paraId="5F171020" w14:textId="6F828974" w:rsidR="008E43A0" w:rsidRDefault="008E43A0" w:rsidP="008E43A0">
      <w:pPr>
        <w:pStyle w:val="ListParagraph"/>
        <w:numPr>
          <w:ilvl w:val="0"/>
          <w:numId w:val="24"/>
        </w:numPr>
        <w:rPr>
          <w:b/>
        </w:rPr>
      </w:pPr>
      <w:r w:rsidRPr="008E43A0">
        <w:rPr>
          <w:b/>
        </w:rPr>
        <w:t>POST</w:t>
      </w:r>
    </w:p>
    <w:p w14:paraId="12D294DD" w14:textId="368E30F8" w:rsidR="008E43A0" w:rsidRDefault="008E43A0" w:rsidP="008E43A0">
      <w:r>
        <w:t xml:space="preserve">This HTTP method is mainly used to create a new entity in the table. However, it can also be used for </w:t>
      </w:r>
      <w:proofErr w:type="gramStart"/>
      <w:r>
        <w:t>update</w:t>
      </w:r>
      <w:proofErr w:type="gramEnd"/>
      <w:r>
        <w:t xml:space="preserve"> an existing entity.</w:t>
      </w:r>
    </w:p>
    <w:p w14:paraId="07F96B18" w14:textId="77777777" w:rsidR="008E43A0" w:rsidRDefault="008E43A0" w:rsidP="008E43A0"/>
    <w:p w14:paraId="33A591B7" w14:textId="77777777" w:rsidR="008E43A0" w:rsidRDefault="008E43A0" w:rsidP="008E43A0">
      <w:r w:rsidRPr="008E43A0">
        <w:rPr>
          <w:b/>
        </w:rPr>
        <w:t>Example</w:t>
      </w:r>
      <w:r>
        <w:t>:</w:t>
      </w:r>
    </w:p>
    <w:p w14:paraId="71D3F27E" w14:textId="7A739351" w:rsidR="008E43A0" w:rsidRDefault="008E43A0" w:rsidP="008E43A0">
      <w:r>
        <w:t>POST /</w:t>
      </w:r>
      <w:r w:rsidRPr="008E43A0">
        <w:t xml:space="preserve"> </w:t>
      </w:r>
      <w:r>
        <w:t>applicants – creates a new plant</w:t>
      </w:r>
    </w:p>
    <w:p w14:paraId="3EE77905" w14:textId="77777777" w:rsidR="008E43A0" w:rsidRDefault="008E43A0" w:rsidP="008E43A0"/>
    <w:p w14:paraId="6B0AC3E2" w14:textId="60C93841" w:rsidR="008E43A0" w:rsidRDefault="008E43A0" w:rsidP="008E43A0">
      <w:pPr>
        <w:pStyle w:val="ListParagraph"/>
        <w:numPr>
          <w:ilvl w:val="0"/>
          <w:numId w:val="24"/>
        </w:numPr>
        <w:rPr>
          <w:b/>
        </w:rPr>
      </w:pPr>
      <w:r w:rsidRPr="008E43A0">
        <w:rPr>
          <w:b/>
        </w:rPr>
        <w:t>PUT</w:t>
      </w:r>
    </w:p>
    <w:p w14:paraId="17099589" w14:textId="6F29D65A" w:rsidR="008E43A0" w:rsidRDefault="008E43A0" w:rsidP="008E43A0">
      <w:r>
        <w:t xml:space="preserve">Like POST, ‘PUT’ can be used to create a new entity </w:t>
      </w:r>
      <w:proofErr w:type="gramStart"/>
      <w:r>
        <w:t>and also</w:t>
      </w:r>
      <w:proofErr w:type="gramEnd"/>
      <w:r>
        <w:t xml:space="preserve"> used to update an existing entity in the table. PUT is idempotent.</w:t>
      </w:r>
    </w:p>
    <w:p w14:paraId="0F68CAFB" w14:textId="77777777" w:rsidR="008E43A0" w:rsidRDefault="008E43A0" w:rsidP="008E43A0"/>
    <w:p w14:paraId="65BA79EA" w14:textId="77777777" w:rsidR="008E43A0" w:rsidRDefault="008E43A0" w:rsidP="008E43A0">
      <w:r w:rsidRPr="008E43A0">
        <w:rPr>
          <w:b/>
        </w:rPr>
        <w:t>Example</w:t>
      </w:r>
      <w:r>
        <w:t>:</w:t>
      </w:r>
    </w:p>
    <w:p w14:paraId="3DE3FB59" w14:textId="09571FCF" w:rsidR="008E43A0" w:rsidRDefault="008E43A0" w:rsidP="008E43A0">
      <w:r>
        <w:t>PUT /</w:t>
      </w:r>
      <w:r w:rsidRPr="008E43A0">
        <w:rPr>
          <w:b/>
        </w:rPr>
        <w:t xml:space="preserve"> </w:t>
      </w:r>
      <w:r>
        <w:t>applicants /1 – update the plant with an ID of 1</w:t>
      </w:r>
    </w:p>
    <w:p w14:paraId="272ED111" w14:textId="77777777" w:rsidR="008E43A0" w:rsidRDefault="008E43A0" w:rsidP="008E43A0"/>
    <w:p w14:paraId="6E2E4A0A" w14:textId="5E5E4DE0" w:rsidR="008E43A0" w:rsidRPr="008E43A0" w:rsidRDefault="008E43A0" w:rsidP="008E43A0">
      <w:pPr>
        <w:pStyle w:val="ListParagraph"/>
        <w:numPr>
          <w:ilvl w:val="0"/>
          <w:numId w:val="24"/>
        </w:numPr>
        <w:rPr>
          <w:b/>
        </w:rPr>
      </w:pPr>
      <w:r w:rsidRPr="008E43A0">
        <w:rPr>
          <w:b/>
        </w:rPr>
        <w:t>DELETE</w:t>
      </w:r>
    </w:p>
    <w:p w14:paraId="00DB5121" w14:textId="402F0500" w:rsidR="008E43A0" w:rsidRDefault="008E43A0" w:rsidP="008E43A0">
      <w:r>
        <w:t xml:space="preserve">If a resource </w:t>
      </w:r>
      <w:proofErr w:type="gramStart"/>
      <w:r>
        <w:t>has to</w:t>
      </w:r>
      <w:proofErr w:type="gramEnd"/>
      <w:r>
        <w:t xml:space="preserve"> be removed, then DELETE method can be used.</w:t>
      </w:r>
    </w:p>
    <w:p w14:paraId="66DFB9D3" w14:textId="77777777" w:rsidR="008E43A0" w:rsidRDefault="008E43A0" w:rsidP="008E43A0"/>
    <w:p w14:paraId="78C41D40" w14:textId="77777777" w:rsidR="008E43A0" w:rsidRDefault="008E43A0" w:rsidP="008E43A0">
      <w:r w:rsidRPr="008E43A0">
        <w:rPr>
          <w:b/>
        </w:rPr>
        <w:t>Example</w:t>
      </w:r>
      <w:r>
        <w:t>:</w:t>
      </w:r>
    </w:p>
    <w:p w14:paraId="16A31E49" w14:textId="49DF6BE5" w:rsidR="008E43A0" w:rsidRDefault="008E43A0" w:rsidP="008E43A0">
      <w:r>
        <w:t>DELETE /</w:t>
      </w:r>
      <w:r w:rsidRPr="008E43A0">
        <w:t xml:space="preserve"> </w:t>
      </w:r>
      <w:r>
        <w:t>applicants /1 – deletes the plant with an ID of 1</w:t>
      </w:r>
    </w:p>
    <w:p w14:paraId="1B3B04F0" w14:textId="77777777" w:rsidR="00267ABE" w:rsidRDefault="00267ABE" w:rsidP="008E43A0"/>
    <w:p w14:paraId="0ACD831B" w14:textId="3F798B22" w:rsidR="008E43A0" w:rsidRDefault="008E43A0" w:rsidP="00267ABE">
      <w:pPr>
        <w:pStyle w:val="heading2"/>
        <w:numPr>
          <w:ilvl w:val="2"/>
          <w:numId w:val="8"/>
        </w:numPr>
      </w:pPr>
      <w:bookmarkStart w:id="49" w:name="_Toc508095214"/>
      <w:r>
        <w:t>HTTP status codes</w:t>
      </w:r>
      <w:bookmarkEnd w:id="49"/>
    </w:p>
    <w:p w14:paraId="092B5936" w14:textId="048126E7" w:rsidR="008E43A0" w:rsidRDefault="008E43A0" w:rsidP="008E43A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5F0A1B25" w14:textId="48019A74" w:rsidR="008E43A0" w:rsidRDefault="008E43A0" w:rsidP="00267ABE">
      <w:pPr>
        <w:pStyle w:val="ListParagraph"/>
        <w:numPr>
          <w:ilvl w:val="0"/>
          <w:numId w:val="25"/>
        </w:numPr>
      </w:pPr>
      <w:r>
        <w:t>1XX - informational</w:t>
      </w:r>
    </w:p>
    <w:p w14:paraId="21C052EE" w14:textId="73C583CB" w:rsidR="008E43A0" w:rsidRDefault="008E43A0" w:rsidP="00267ABE">
      <w:pPr>
        <w:pStyle w:val="ListParagraph"/>
        <w:numPr>
          <w:ilvl w:val="0"/>
          <w:numId w:val="25"/>
        </w:numPr>
      </w:pPr>
      <w:r>
        <w:t>2XX - success</w:t>
      </w:r>
    </w:p>
    <w:p w14:paraId="6A3A2AEE" w14:textId="4F7297DE" w:rsidR="008E43A0" w:rsidRDefault="008E43A0" w:rsidP="00267ABE">
      <w:pPr>
        <w:pStyle w:val="ListParagraph"/>
        <w:numPr>
          <w:ilvl w:val="0"/>
          <w:numId w:val="25"/>
        </w:numPr>
      </w:pPr>
      <w:r>
        <w:t>3XX - redirection</w:t>
      </w:r>
    </w:p>
    <w:p w14:paraId="548DEEAF" w14:textId="5DD185F9" w:rsidR="008E43A0" w:rsidRDefault="008E43A0" w:rsidP="00267ABE">
      <w:pPr>
        <w:pStyle w:val="ListParagraph"/>
        <w:numPr>
          <w:ilvl w:val="0"/>
          <w:numId w:val="25"/>
        </w:numPr>
      </w:pPr>
      <w:r>
        <w:t>4XX – client error</w:t>
      </w:r>
    </w:p>
    <w:p w14:paraId="4596C134" w14:textId="1B356ABA" w:rsidR="008E43A0" w:rsidRDefault="008E43A0" w:rsidP="00267ABE">
      <w:pPr>
        <w:pStyle w:val="ListParagraph"/>
        <w:numPr>
          <w:ilvl w:val="0"/>
          <w:numId w:val="25"/>
        </w:numPr>
      </w:pPr>
      <w:r>
        <w:lastRenderedPageBreak/>
        <w:t>5XX – server error</w:t>
      </w:r>
    </w:p>
    <w:p w14:paraId="19AE3367" w14:textId="77777777" w:rsidR="00A63C70" w:rsidRDefault="00A63C70" w:rsidP="00A63C70"/>
    <w:p w14:paraId="212AC062" w14:textId="40EF4AD6" w:rsidR="00C1192A" w:rsidRDefault="00C1192A" w:rsidP="00C635F7">
      <w:pPr>
        <w:pStyle w:val="heading2"/>
        <w:numPr>
          <w:ilvl w:val="2"/>
          <w:numId w:val="8"/>
        </w:numPr>
      </w:pPr>
      <w:bookmarkStart w:id="50" w:name="_Toc508095215"/>
      <w:r>
        <w:t>Design Patterns</w:t>
      </w:r>
      <w:bookmarkEnd w:id="50"/>
      <w:r>
        <w:t xml:space="preserve"> </w:t>
      </w:r>
    </w:p>
    <w:p w14:paraId="5F427374" w14:textId="29C4E6DD" w:rsidR="00657C7C" w:rsidRDefault="00657C7C" w:rsidP="00657C7C">
      <w:r>
        <w:t>Design Patterns are general reusable solutions to commonly occurring problems. Patterns are not complete code, but it can be uses as a template which can be applied to a problem. Patterns are re-</w:t>
      </w:r>
      <w:proofErr w:type="gramStart"/>
      <w:r>
        <w:t>usable</w:t>
      </w:r>
      <w:proofErr w:type="gramEnd"/>
      <w:r>
        <w:t xml:space="preserve"> and they can be applied to similar kinds of design problems regardless of the domain. A pattern used in one practical context can be re-usable in other contexts also. Here are some of the reasons to use design patterns;</w:t>
      </w:r>
    </w:p>
    <w:p w14:paraId="01D97BB7" w14:textId="77777777" w:rsidR="00506DEC" w:rsidRDefault="00506DEC" w:rsidP="00657C7C"/>
    <w:p w14:paraId="13541D82" w14:textId="6A34C58D" w:rsidR="00657C7C" w:rsidRDefault="00657C7C" w:rsidP="00657C7C">
      <w:r>
        <w:t xml:space="preserve">1. </w:t>
      </w:r>
      <w:r w:rsidRPr="00506DEC">
        <w:rPr>
          <w:b/>
        </w:rPr>
        <w:t>Flexibility</w:t>
      </w:r>
      <w:r>
        <w:t>: Using design patterns makes code flexible. It helps to provide the correct level of abstraction due to which objects become loosely coupled to each other which makes the code easy to change.</w:t>
      </w:r>
      <w:r w:rsidR="00506DEC">
        <w:t xml:space="preserve"> </w:t>
      </w:r>
    </w:p>
    <w:p w14:paraId="058BAD42" w14:textId="77777777" w:rsidR="00506DEC" w:rsidRDefault="00506DEC" w:rsidP="00657C7C"/>
    <w:p w14:paraId="1CFCBB14" w14:textId="49B22B97" w:rsidR="00657C7C" w:rsidRDefault="00657C7C" w:rsidP="00657C7C">
      <w:r>
        <w:t xml:space="preserve">2. </w:t>
      </w:r>
      <w:r w:rsidRPr="00506DEC">
        <w:rPr>
          <w:b/>
        </w:rPr>
        <w:t>Reusability</w:t>
      </w:r>
      <w:r>
        <w:t>: Loosely coupled and cohesive objects and classes can make the code more reusable. This kind of code becomes easy to be tested as compared to the highly-coupled code.</w:t>
      </w:r>
    </w:p>
    <w:p w14:paraId="533F15A6" w14:textId="77777777" w:rsidR="00506DEC" w:rsidRDefault="00506DEC" w:rsidP="00657C7C"/>
    <w:p w14:paraId="26A1A03F" w14:textId="3916EB00" w:rsidR="00657C7C" w:rsidRDefault="00657C7C" w:rsidP="00657C7C">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3F424474" w14:textId="77777777" w:rsidR="00506DEC" w:rsidRDefault="00506DEC" w:rsidP="00657C7C"/>
    <w:p w14:paraId="3716B7B4" w14:textId="218D4A49" w:rsidR="00657C7C" w:rsidRPr="00657C7C" w:rsidRDefault="00657C7C" w:rsidP="00657C7C">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1E3ACB53" w14:textId="3033C809" w:rsidR="00C1192A" w:rsidRDefault="00C1192A" w:rsidP="00810DE2">
      <w:pPr>
        <w:pStyle w:val="heading2"/>
      </w:pPr>
      <w:bookmarkStart w:id="51" w:name="_Toc508095216"/>
      <w:r>
        <w:t>System Deployment</w:t>
      </w:r>
      <w:bookmarkEnd w:id="51"/>
    </w:p>
    <w:p w14:paraId="4D8DD663" w14:textId="0BD9F8D2" w:rsidR="00F47F39" w:rsidRDefault="00F47F39" w:rsidP="00F47F39">
      <w:r w:rsidRPr="00F47F39">
        <w:t xml:space="preserve">The best practice to deploy a spring boot and angular application is to </w:t>
      </w:r>
      <w:r w:rsidR="00F614A2" w:rsidRPr="00F47F39">
        <w:t>separate</w:t>
      </w:r>
      <w:r w:rsidRPr="00F47F39">
        <w:t xml:space="preserve"> the user interface code with the business logic.</w:t>
      </w:r>
      <w:r w:rsidR="00F614A2">
        <w:t xml:space="preserve"> </w:t>
      </w:r>
      <w:r w:rsidRPr="00F47F39">
        <w:t xml:space="preserve">This provides decoupling of the client code with server code and hence the application becomes highly scalable and manageable. The fronted developer can continue with the fronted development in parallel with the </w:t>
      </w:r>
      <w:r w:rsidR="00F614A2" w:rsidRPr="00F47F39">
        <w:t>backend</w:t>
      </w:r>
      <w:r w:rsidRPr="00F47F39">
        <w:t xml:space="preserve"> developer. The backend code becomes free to use and integrate different technology stacks and it becomes available for multiple clients such as the same APIs can be re-used for building android application and same can be integrated with third party clients too.</w:t>
      </w:r>
      <w:r w:rsidR="00F614A2">
        <w:t xml:space="preserve"> </w:t>
      </w:r>
      <w:r w:rsidRPr="00F47F39">
        <w:t>It also reduces the downtime of your application. Whenever, your APIs are not available or down, your client application is still up.</w:t>
      </w:r>
    </w:p>
    <w:p w14:paraId="442B53E0" w14:textId="52C4A9D8" w:rsidR="00810DE2" w:rsidRDefault="00810DE2" w:rsidP="00F47F39"/>
    <w:p w14:paraId="5DB4948A" w14:textId="481BCD7D" w:rsidR="00810DE2" w:rsidRDefault="00810DE2" w:rsidP="00F47F39">
      <w:r w:rsidRPr="00810DE2">
        <w:t xml:space="preserve">But sometimes it becomes an overhead to manage two </w:t>
      </w:r>
      <w:proofErr w:type="gramStart"/>
      <w:r w:rsidRPr="00810DE2">
        <w:t>server</w:t>
      </w:r>
      <w:proofErr w:type="gramEnd"/>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other mobile client can reuse the same APIs.</w:t>
      </w:r>
    </w:p>
    <w:p w14:paraId="6DA702DC" w14:textId="11406EBE" w:rsidR="00810DE2" w:rsidRDefault="00810DE2" w:rsidP="00F47F39"/>
    <w:p w14:paraId="7CE703C1" w14:textId="48161D7F" w:rsidR="00810DE2" w:rsidRDefault="00810DE2" w:rsidP="00633ADE">
      <w:pPr>
        <w:pStyle w:val="heading2"/>
        <w:numPr>
          <w:ilvl w:val="2"/>
          <w:numId w:val="8"/>
        </w:numPr>
      </w:pPr>
      <w:bookmarkStart w:id="52" w:name="_Toc508095217"/>
      <w:r>
        <w:t>Deploy Joomla (AWS)</w:t>
      </w:r>
      <w:bookmarkEnd w:id="52"/>
    </w:p>
    <w:p w14:paraId="137676D1" w14:textId="3795E1AB" w:rsidR="00AC4E5D" w:rsidRDefault="00AC4E5D" w:rsidP="00AC4E5D"/>
    <w:p w14:paraId="3F119F98" w14:textId="61E86DC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0BFF3311" w14:textId="77777777" w:rsidR="00AC4E5D" w:rsidRPr="00AC4E5D" w:rsidRDefault="00AC4E5D" w:rsidP="00AC4E5D"/>
    <w:p w14:paraId="209D0964" w14:textId="3FF74F7E" w:rsidR="00633ADE" w:rsidRDefault="00633ADE" w:rsidP="00633ADE">
      <w:pPr>
        <w:jc w:val="center"/>
      </w:pPr>
      <w:r>
        <w:rPr>
          <w:noProof/>
        </w:rPr>
        <w:lastRenderedPageBreak/>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002FB121" w:rsidR="00633ADE" w:rsidRPr="00633ADE" w:rsidRDefault="00633ADE" w:rsidP="00633ADE">
      <w:pPr>
        <w:pStyle w:val="figurecaption"/>
      </w:pPr>
      <w:bookmarkStart w:id="53" w:name="_Toc508095157"/>
      <w:r>
        <w:rPr>
          <w:b/>
        </w:rPr>
        <w:t xml:space="preserve">Fig. </w:t>
      </w:r>
      <w:r>
        <w:rPr>
          <w:b/>
        </w:rPr>
        <w:fldChar w:fldCharType="begin"/>
      </w:r>
      <w:r>
        <w:rPr>
          <w:b/>
        </w:rPr>
        <w:instrText xml:space="preserve"> SEQ "Figure" \* MERGEFORMAT </w:instrText>
      </w:r>
      <w:r>
        <w:rPr>
          <w:b/>
        </w:rPr>
        <w:fldChar w:fldCharType="separate"/>
      </w:r>
      <w:r w:rsidR="00C670EF">
        <w:rPr>
          <w:b/>
          <w:noProof/>
        </w:rPr>
        <w:t>11</w:t>
      </w:r>
      <w:r>
        <w:rPr>
          <w:b/>
        </w:rPr>
        <w:fldChar w:fldCharType="end"/>
      </w:r>
      <w:r>
        <w:rPr>
          <w:b/>
        </w:rPr>
        <w:t>.</w:t>
      </w:r>
      <w:r>
        <w:t xml:space="preserve"> Deploy Joomla website - Configuration</w:t>
      </w:r>
      <w:bookmarkEnd w:id="53"/>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78A056DA" w:rsidR="00633ADE" w:rsidRPr="00633ADE" w:rsidRDefault="00633ADE" w:rsidP="00633ADE">
      <w:pPr>
        <w:pStyle w:val="figurecaption"/>
      </w:pPr>
      <w:bookmarkStart w:id="54" w:name="_Toc508095158"/>
      <w:r>
        <w:rPr>
          <w:b/>
        </w:rPr>
        <w:t xml:space="preserve">Fig. </w:t>
      </w:r>
      <w:r>
        <w:rPr>
          <w:b/>
        </w:rPr>
        <w:fldChar w:fldCharType="begin"/>
      </w:r>
      <w:r>
        <w:rPr>
          <w:b/>
        </w:rPr>
        <w:instrText xml:space="preserve"> SEQ "Figure" \* MERGEFORMAT </w:instrText>
      </w:r>
      <w:r>
        <w:rPr>
          <w:b/>
        </w:rPr>
        <w:fldChar w:fldCharType="separate"/>
      </w:r>
      <w:r w:rsidR="00C670EF">
        <w:rPr>
          <w:b/>
          <w:noProof/>
        </w:rPr>
        <w:t>12</w:t>
      </w:r>
      <w:r>
        <w:rPr>
          <w:b/>
        </w:rPr>
        <w:fldChar w:fldCharType="end"/>
      </w:r>
      <w:r>
        <w:rPr>
          <w:b/>
        </w:rPr>
        <w:t>.</w:t>
      </w:r>
      <w:r>
        <w:t xml:space="preserve"> Deploy Joomla website - Database</w:t>
      </w:r>
      <w:bookmarkEnd w:id="54"/>
    </w:p>
    <w:p w14:paraId="4363C471" w14:textId="106D88CE" w:rsidR="00633ADE" w:rsidRDefault="00633ADE" w:rsidP="00633ADE"/>
    <w:p w14:paraId="55260C4B" w14:textId="096C3D77" w:rsidR="00633ADE" w:rsidRDefault="00633ADE" w:rsidP="00633ADE">
      <w:pPr>
        <w:jc w:val="center"/>
      </w:pPr>
      <w:r>
        <w:rPr>
          <w:noProof/>
        </w:rPr>
        <w:lastRenderedPageBreak/>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7D776DD7" w:rsidR="00633ADE" w:rsidRPr="00633ADE" w:rsidRDefault="00633ADE" w:rsidP="00633ADE">
      <w:pPr>
        <w:pStyle w:val="figurecaption"/>
      </w:pPr>
      <w:bookmarkStart w:id="55" w:name="_Toc508095159"/>
      <w:r>
        <w:rPr>
          <w:b/>
        </w:rPr>
        <w:t xml:space="preserve">Fig. </w:t>
      </w:r>
      <w:r>
        <w:rPr>
          <w:b/>
        </w:rPr>
        <w:fldChar w:fldCharType="begin"/>
      </w:r>
      <w:r>
        <w:rPr>
          <w:b/>
        </w:rPr>
        <w:instrText xml:space="preserve"> SEQ "Figure" \* MERGEFORMAT </w:instrText>
      </w:r>
      <w:r>
        <w:rPr>
          <w:b/>
        </w:rPr>
        <w:fldChar w:fldCharType="separate"/>
      </w:r>
      <w:r w:rsidR="00C670EF">
        <w:rPr>
          <w:b/>
          <w:noProof/>
        </w:rPr>
        <w:t>13</w:t>
      </w:r>
      <w:r>
        <w:rPr>
          <w:b/>
        </w:rPr>
        <w:fldChar w:fldCharType="end"/>
      </w:r>
      <w:r>
        <w:rPr>
          <w:b/>
        </w:rPr>
        <w:t>.</w:t>
      </w:r>
      <w:r>
        <w:t xml:space="preserve"> Deploy Joomla website - Overview</w:t>
      </w:r>
      <w:bookmarkEnd w:id="55"/>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2EB25C73" w:rsidR="00633ADE" w:rsidRPr="00633ADE" w:rsidRDefault="00633ADE" w:rsidP="00633ADE">
      <w:pPr>
        <w:pStyle w:val="figurecaption"/>
      </w:pPr>
      <w:bookmarkStart w:id="56" w:name="_Toc508095160"/>
      <w:r>
        <w:rPr>
          <w:b/>
        </w:rPr>
        <w:t xml:space="preserve">Fig. </w:t>
      </w:r>
      <w:r>
        <w:rPr>
          <w:b/>
        </w:rPr>
        <w:fldChar w:fldCharType="begin"/>
      </w:r>
      <w:r>
        <w:rPr>
          <w:b/>
        </w:rPr>
        <w:instrText xml:space="preserve"> SEQ "Figure" \* MERGEFORMAT </w:instrText>
      </w:r>
      <w:r>
        <w:rPr>
          <w:b/>
        </w:rPr>
        <w:fldChar w:fldCharType="separate"/>
      </w:r>
      <w:r w:rsidR="00C670EF">
        <w:rPr>
          <w:b/>
          <w:noProof/>
        </w:rPr>
        <w:t>14</w:t>
      </w:r>
      <w:r>
        <w:rPr>
          <w:b/>
        </w:rPr>
        <w:fldChar w:fldCharType="end"/>
      </w:r>
      <w:r>
        <w:rPr>
          <w:b/>
        </w:rPr>
        <w:t>.</w:t>
      </w:r>
      <w:r>
        <w:t xml:space="preserve"> Deploy Joomla website - Congratulations</w:t>
      </w:r>
      <w:bookmarkEnd w:id="56"/>
    </w:p>
    <w:p w14:paraId="7DDA9AB6" w14:textId="7539E3DA" w:rsidR="00633ADE" w:rsidRDefault="00633ADE" w:rsidP="00633ADE"/>
    <w:p w14:paraId="48E71031" w14:textId="57D8946E" w:rsidR="00633ADE" w:rsidRDefault="00633ADE" w:rsidP="00633ADE">
      <w:pPr>
        <w:pStyle w:val="heading2"/>
        <w:numPr>
          <w:ilvl w:val="2"/>
          <w:numId w:val="8"/>
        </w:numPr>
      </w:pPr>
      <w:bookmarkStart w:id="57" w:name="_Toc508095218"/>
      <w:r>
        <w:t>Deploy Angular (Heroku)</w:t>
      </w:r>
      <w:bookmarkEnd w:id="57"/>
    </w:p>
    <w:p w14:paraId="2AC328B6" w14:textId="709BCDAC" w:rsidR="00F341B9" w:rsidRDefault="007676DC" w:rsidP="00F341B9">
      <w:hyperlink r:id="rId60" w:history="1">
        <w:r w:rsidR="00F341B9" w:rsidRPr="001E1C77">
          <w:rPr>
            <w:rStyle w:val="Hyperlink"/>
          </w:rPr>
          <w:t>https://medium.com/@ervib/deploy-angular-4-app-with-express-to-heroku-6113146915ca</w:t>
        </w:r>
      </w:hyperlink>
      <w:r w:rsidR="00F341B9">
        <w:t xml:space="preserve"> </w:t>
      </w:r>
    </w:p>
    <w:p w14:paraId="242E42D6" w14:textId="75663459" w:rsidR="00F341B9" w:rsidRDefault="00AC4E5D" w:rsidP="00F341B9">
      <w:hyperlink r:id="rId61" w:history="1">
        <w:r w:rsidRPr="001F1A49">
          <w:rPr>
            <w:rStyle w:val="Hyperlink"/>
          </w:rPr>
          <w:t>https://codeforgeek.com/2017/03/deploy-awesome-angular-app-heroku/</w:t>
        </w:r>
      </w:hyperlink>
    </w:p>
    <w:p w14:paraId="073D9D9E" w14:textId="6CF33B0E" w:rsidR="00AC4E5D" w:rsidRDefault="00AC4E5D" w:rsidP="00F341B9"/>
    <w:p w14:paraId="794EADE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A2D8AB0" w14:textId="77777777" w:rsidR="00AC4E5D" w:rsidRPr="00F341B9" w:rsidRDefault="00AC4E5D" w:rsidP="00F341B9"/>
    <w:p w14:paraId="2ADD53EA" w14:textId="00E156C7" w:rsidR="00F31DE6" w:rsidRDefault="00F31DE6" w:rsidP="00F31DE6">
      <w:pPr>
        <w:pStyle w:val="heading2"/>
        <w:numPr>
          <w:ilvl w:val="2"/>
          <w:numId w:val="8"/>
        </w:numPr>
      </w:pPr>
      <w:bookmarkStart w:id="58" w:name="_Toc508095219"/>
      <w:r>
        <w:t>Deploy API (Heroku)</w:t>
      </w:r>
      <w:bookmarkEnd w:id="58"/>
    </w:p>
    <w:p w14:paraId="5FCAC0C5" w14:textId="579E4C07" w:rsidR="00AC4E5D" w:rsidRDefault="00AC4E5D" w:rsidP="00AC4E5D"/>
    <w:p w14:paraId="6ED79603" w14:textId="57E41B38" w:rsidR="00AC4E5D" w:rsidRDefault="00AC4E5D" w:rsidP="00AC4E5D"/>
    <w:p w14:paraId="4A0E8AA4" w14:textId="78DB696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64F50C48" w14:textId="77777777" w:rsidR="00AC4E5D" w:rsidRPr="00AC4E5D" w:rsidRDefault="00AC4E5D" w:rsidP="00AC4E5D"/>
    <w:p w14:paraId="41F2C497" w14:textId="27D81DB6" w:rsidR="00F341B9" w:rsidRDefault="007676DC" w:rsidP="00F341B9">
      <w:hyperlink r:id="rId62" w:history="1">
        <w:r w:rsidR="00F341B9" w:rsidRPr="001E1C77">
          <w:rPr>
            <w:rStyle w:val="Hyperlink"/>
          </w:rPr>
          <w:t>https://devcenter.heroku.com/articles/deploying-spring-boot-apps-to-heroku</w:t>
        </w:r>
      </w:hyperlink>
    </w:p>
    <w:p w14:paraId="28F88DAF" w14:textId="5B7BD233" w:rsidR="00F341B9" w:rsidRDefault="007676DC" w:rsidP="00F341B9">
      <w:hyperlink r:id="rId63" w:history="1">
        <w:r w:rsidR="002C1646" w:rsidRPr="00CD77A8">
          <w:rPr>
            <w:rStyle w:val="Hyperlink"/>
          </w:rPr>
          <w:t>https://dzone.com/articles/spring-boot-heroku-and-cicd</w:t>
        </w:r>
      </w:hyperlink>
      <w:r w:rsidR="002C1646">
        <w:t xml:space="preserve"> </w:t>
      </w:r>
    </w:p>
    <w:p w14:paraId="383BCD03" w14:textId="6934C7CD" w:rsidR="00FE1DC1" w:rsidRDefault="00FE1DC1" w:rsidP="00F341B9"/>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665790E4" w:rsidR="00FE1DC1" w:rsidRPr="00FE1DC1" w:rsidRDefault="00FE1DC1" w:rsidP="00FE1DC1">
      <w:pPr>
        <w:pStyle w:val="figurecaption"/>
      </w:pPr>
      <w:bookmarkStart w:id="59" w:name="_Toc508095161"/>
      <w:r>
        <w:rPr>
          <w:b/>
        </w:rPr>
        <w:t xml:space="preserve">Fig. </w:t>
      </w:r>
      <w:r>
        <w:rPr>
          <w:b/>
        </w:rPr>
        <w:fldChar w:fldCharType="begin"/>
      </w:r>
      <w:r>
        <w:rPr>
          <w:b/>
        </w:rPr>
        <w:instrText xml:space="preserve"> SEQ "Figure" \* MERGEFORMAT </w:instrText>
      </w:r>
      <w:r>
        <w:rPr>
          <w:b/>
        </w:rPr>
        <w:fldChar w:fldCharType="separate"/>
      </w:r>
      <w:r w:rsidR="00C670EF">
        <w:rPr>
          <w:b/>
          <w:noProof/>
        </w:rPr>
        <w:t>15</w:t>
      </w:r>
      <w:r>
        <w:rPr>
          <w:b/>
        </w:rPr>
        <w:fldChar w:fldCharType="end"/>
      </w:r>
      <w:r>
        <w:rPr>
          <w:b/>
        </w:rPr>
        <w:t>.</w:t>
      </w:r>
      <w:r>
        <w:t xml:space="preserve"> Login Heroku</w:t>
      </w:r>
      <w:bookmarkEnd w:id="59"/>
    </w:p>
    <w:p w14:paraId="5B255A45" w14:textId="38982B32" w:rsidR="00FE1DC1" w:rsidRDefault="00FE1DC1" w:rsidP="00B84FFE">
      <w:pPr>
        <w:jc w:val="center"/>
      </w:pPr>
      <w:r>
        <w:rPr>
          <w:noProof/>
        </w:rPr>
        <w:drawing>
          <wp:inline distT="0" distB="0" distL="0" distR="0" wp14:anchorId="4C6A3AA2" wp14:editId="60F174EC">
            <wp:extent cx="4252279" cy="305754"/>
            <wp:effectExtent l="152400" t="152400" r="339090" b="3613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flipV="1">
                      <a:off x="0" y="0"/>
                      <a:ext cx="4292374" cy="308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6783C30A" w:rsidR="00FE1DC1" w:rsidRDefault="00FE1DC1" w:rsidP="00FE1DC1">
      <w:pPr>
        <w:pStyle w:val="figurecaption"/>
      </w:pPr>
      <w:bookmarkStart w:id="60" w:name="_Toc508095162"/>
      <w:r>
        <w:rPr>
          <w:b/>
        </w:rPr>
        <w:t xml:space="preserve">Fig. </w:t>
      </w:r>
      <w:r>
        <w:rPr>
          <w:b/>
        </w:rPr>
        <w:fldChar w:fldCharType="begin"/>
      </w:r>
      <w:r>
        <w:rPr>
          <w:b/>
        </w:rPr>
        <w:instrText xml:space="preserve"> SEQ "Figure" \* MERGEFORMAT </w:instrText>
      </w:r>
      <w:r>
        <w:rPr>
          <w:b/>
        </w:rPr>
        <w:fldChar w:fldCharType="separate"/>
      </w:r>
      <w:r w:rsidR="00C670EF">
        <w:rPr>
          <w:b/>
          <w:noProof/>
        </w:rPr>
        <w:t>16</w:t>
      </w:r>
      <w:r>
        <w:rPr>
          <w:b/>
        </w:rPr>
        <w:fldChar w:fldCharType="end"/>
      </w:r>
      <w:r>
        <w:rPr>
          <w:b/>
        </w:rPr>
        <w:t>.</w:t>
      </w:r>
      <w:r>
        <w:t xml:space="preserve"> Create a new app on Heroku</w:t>
      </w:r>
      <w:bookmarkEnd w:id="60"/>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lastRenderedPageBreak/>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1D54E858" w:rsidR="00FE1DC1" w:rsidRDefault="00FE1DC1" w:rsidP="00FE1DC1">
      <w:pPr>
        <w:pStyle w:val="figurecaption"/>
      </w:pPr>
      <w:bookmarkStart w:id="61" w:name="_Toc508095163"/>
      <w:r>
        <w:rPr>
          <w:b/>
        </w:rPr>
        <w:t xml:space="preserve">Fig. </w:t>
      </w:r>
      <w:r>
        <w:rPr>
          <w:b/>
        </w:rPr>
        <w:fldChar w:fldCharType="begin"/>
      </w:r>
      <w:r>
        <w:rPr>
          <w:b/>
        </w:rPr>
        <w:instrText xml:space="preserve"> SEQ "Figure" \* MERGEFORMAT </w:instrText>
      </w:r>
      <w:r>
        <w:rPr>
          <w:b/>
        </w:rPr>
        <w:fldChar w:fldCharType="separate"/>
      </w:r>
      <w:r w:rsidR="00C670EF">
        <w:rPr>
          <w:b/>
          <w:noProof/>
        </w:rPr>
        <w:t>17</w:t>
      </w:r>
      <w:r>
        <w:rPr>
          <w:b/>
        </w:rPr>
        <w:fldChar w:fldCharType="end"/>
      </w:r>
      <w:r>
        <w:rPr>
          <w:b/>
        </w:rPr>
        <w:t>.</w:t>
      </w:r>
      <w:r>
        <w:t xml:space="preserve"> Add MySQL to the API</w:t>
      </w:r>
      <w:bookmarkEnd w:id="61"/>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1C03D0C0" w:rsidR="00860F61" w:rsidRPr="00860F61" w:rsidRDefault="00860F61" w:rsidP="00860F61">
      <w:pPr>
        <w:pStyle w:val="figurecaption"/>
      </w:pPr>
      <w:bookmarkStart w:id="62" w:name="_Toc508095164"/>
      <w:r>
        <w:rPr>
          <w:b/>
        </w:rPr>
        <w:t xml:space="preserve">Fig. </w:t>
      </w:r>
      <w:r>
        <w:rPr>
          <w:b/>
        </w:rPr>
        <w:fldChar w:fldCharType="begin"/>
      </w:r>
      <w:r>
        <w:rPr>
          <w:b/>
        </w:rPr>
        <w:instrText xml:space="preserve"> SEQ "Figure" \* MERGEFORMAT </w:instrText>
      </w:r>
      <w:r>
        <w:rPr>
          <w:b/>
        </w:rPr>
        <w:fldChar w:fldCharType="separate"/>
      </w:r>
      <w:r w:rsidR="00C670EF">
        <w:rPr>
          <w:b/>
          <w:noProof/>
        </w:rPr>
        <w:t>18</w:t>
      </w:r>
      <w:r>
        <w:rPr>
          <w:b/>
        </w:rPr>
        <w:fldChar w:fldCharType="end"/>
      </w:r>
      <w:r>
        <w:rPr>
          <w:b/>
        </w:rPr>
        <w:t>.</w:t>
      </w:r>
      <w:r>
        <w:t xml:space="preserve"> </w:t>
      </w:r>
      <w:proofErr w:type="spellStart"/>
      <w:r>
        <w:t>JawsDB</w:t>
      </w:r>
      <w:proofErr w:type="spellEnd"/>
      <w:r>
        <w:t xml:space="preserve"> – Settings</w:t>
      </w:r>
      <w:bookmarkEnd w:id="62"/>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222ED649" w:rsidR="00860F61" w:rsidRPr="00860F61" w:rsidRDefault="00860F61" w:rsidP="00860F61">
      <w:pPr>
        <w:pStyle w:val="figurecaption"/>
      </w:pPr>
      <w:bookmarkStart w:id="63" w:name="_Toc508095165"/>
      <w:r>
        <w:rPr>
          <w:b/>
        </w:rPr>
        <w:t xml:space="preserve">Fig. </w:t>
      </w:r>
      <w:r>
        <w:rPr>
          <w:b/>
        </w:rPr>
        <w:fldChar w:fldCharType="begin"/>
      </w:r>
      <w:r>
        <w:rPr>
          <w:b/>
        </w:rPr>
        <w:instrText xml:space="preserve"> SEQ "Figure" \* MERGEFORMAT </w:instrText>
      </w:r>
      <w:r>
        <w:rPr>
          <w:b/>
        </w:rPr>
        <w:fldChar w:fldCharType="separate"/>
      </w:r>
      <w:r w:rsidR="00C670EF">
        <w:rPr>
          <w:b/>
          <w:noProof/>
        </w:rPr>
        <w:t>19</w:t>
      </w:r>
      <w:r>
        <w:rPr>
          <w:b/>
        </w:rPr>
        <w:fldChar w:fldCharType="end"/>
      </w:r>
      <w:r>
        <w:rPr>
          <w:b/>
        </w:rPr>
        <w:t>.</w:t>
      </w:r>
      <w:r>
        <w:t xml:space="preserve"> Database profile on API</w:t>
      </w:r>
      <w:bookmarkEnd w:id="63"/>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proofErr w:type="spellStart"/>
      <w:r w:rsidRPr="00860F61">
        <w:rPr>
          <w:sz w:val="16"/>
          <w:szCs w:val="16"/>
        </w:rPr>
        <w:lastRenderedPageBreak/>
        <w:t>heroku</w:t>
      </w:r>
      <w:proofErr w:type="spellEnd"/>
      <w:r w:rsidRPr="00860F61">
        <w:rPr>
          <w:sz w:val="16"/>
          <w:szCs w:val="16"/>
        </w:rPr>
        <w:t xml:space="preserve"> </w:t>
      </w:r>
      <w:proofErr w:type="spellStart"/>
      <w:proofErr w:type="gramStart"/>
      <w:r w:rsidRPr="00860F61">
        <w:rPr>
          <w:sz w:val="16"/>
          <w:szCs w:val="16"/>
        </w:rPr>
        <w:t>config:set</w:t>
      </w:r>
      <w:proofErr w:type="spellEnd"/>
      <w:proofErr w:type="gramEnd"/>
      <w:r w:rsidRPr="00860F61">
        <w:rPr>
          <w:sz w:val="16"/>
          <w:szCs w:val="16"/>
        </w:rPr>
        <w:t xml:space="preserve"> JDBC_DATABASE_URL=jdbc:mysql://z37udk8g6jiaqcbx.cbetxkdyhwsb.us-east-1.rds.amazonaws.com:3306/wkgt0lbjg7r2hj7o JDBC_DATABASE_USERNAME=kj5hcza3lok330ed JDBC_DATABASE_PASSWORD=gfo2yz94v3mhh5r8 -a </w:t>
      </w:r>
      <w:proofErr w:type="spellStart"/>
      <w:r w:rsidRPr="00860F61">
        <w:rPr>
          <w:sz w:val="16"/>
          <w:szCs w:val="16"/>
        </w:rPr>
        <w:t>mycareer-api</w:t>
      </w:r>
      <w:proofErr w:type="spellEnd"/>
    </w:p>
    <w:p w14:paraId="13A8CBF8" w14:textId="1B1A80C9" w:rsidR="00F31DE6" w:rsidRDefault="00F31DE6" w:rsidP="00F31DE6"/>
    <w:p w14:paraId="67413377" w14:textId="70E7BA74" w:rsidR="00633ADE" w:rsidRDefault="00860F61" w:rsidP="00633ADE">
      <w:r w:rsidRPr="00860F61">
        <w:t xml:space="preserve">Heroku supports AWS-style </w:t>
      </w:r>
      <w:proofErr w:type="spellStart"/>
      <w:r w:rsidRPr="00860F61">
        <w:t>Procfile</w:t>
      </w:r>
      <w:proofErr w:type="spellEnd"/>
      <w:r w:rsidRPr="00860F61">
        <w:t>. Create one in the application root directory (with capital P) and enter</w:t>
      </w:r>
      <w:r>
        <w:t>.</w:t>
      </w:r>
    </w:p>
    <w:p w14:paraId="04E8E390" w14:textId="77777777" w:rsidR="00860F61" w:rsidRDefault="00860F61" w:rsidP="00633ADE"/>
    <w:p w14:paraId="21BA50BA" w14:textId="217D850A" w:rsidR="00860F61" w:rsidRDefault="00860F61" w:rsidP="00633ADE">
      <w:r w:rsidRPr="00860F61">
        <w:t xml:space="preserve">The </w:t>
      </w:r>
      <w:proofErr w:type="spellStart"/>
      <w:r w:rsidRPr="00860F61">
        <w:t>heroku</w:t>
      </w:r>
      <w:proofErr w:type="spellEnd"/>
      <w:r w:rsidRPr="00860F61">
        <w:t xml:space="preserve"> </w:t>
      </w:r>
      <w:proofErr w:type="spellStart"/>
      <w:r w:rsidRPr="00860F61">
        <w:t>deploy:jar</w:t>
      </w:r>
      <w:proofErr w:type="spellEnd"/>
      <w:r w:rsidRPr="00860F61">
        <w:t xml:space="preserve"> command can pass additional parameters to the jar file, so it should be possible to execute.</w:t>
      </w:r>
    </w:p>
    <w:p w14:paraId="08432EC6" w14:textId="4BB596D0"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 xml:space="preserve">Before you can deploy the app to Heroku, you’ll need to create a Git repository for the application and add </w:t>
      </w:r>
      <w:proofErr w:type="gramStart"/>
      <w:r w:rsidRPr="00B73D55">
        <w:t>all of</w:t>
      </w:r>
      <w:proofErr w:type="gramEnd"/>
      <w:r w:rsidRPr="00B73D55">
        <w:t xml:space="preserve">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 xml:space="preserve">Git </w:t>
      </w:r>
      <w:proofErr w:type="spellStart"/>
      <w:r>
        <w:t>init</w:t>
      </w:r>
      <w:proofErr w:type="spellEnd"/>
    </w:p>
    <w:p w14:paraId="34207FD3" w14:textId="0B7F1353" w:rsidR="00B73D55" w:rsidRDefault="00B73D55" w:rsidP="00B73D55">
      <w:pPr>
        <w:pStyle w:val="ListParagraph"/>
        <w:numPr>
          <w:ilvl w:val="0"/>
          <w:numId w:val="29"/>
        </w:numPr>
      </w:pPr>
      <w:r>
        <w:t xml:space="preserve">Git </w:t>
      </w:r>
      <w:proofErr w:type="gramStart"/>
      <w:r>
        <w:t>add .</w:t>
      </w:r>
      <w:proofErr w:type="gramEnd"/>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0C8B051C" w:rsidR="00B73D55" w:rsidRDefault="00B73D55" w:rsidP="00B73D55">
      <w:pPr>
        <w:pStyle w:val="figurecaption"/>
      </w:pPr>
      <w:bookmarkStart w:id="64" w:name="_Toc508095166"/>
      <w:r>
        <w:rPr>
          <w:b/>
        </w:rPr>
        <w:t xml:space="preserve">Fig. </w:t>
      </w:r>
      <w:r>
        <w:rPr>
          <w:b/>
        </w:rPr>
        <w:fldChar w:fldCharType="begin"/>
      </w:r>
      <w:r>
        <w:rPr>
          <w:b/>
        </w:rPr>
        <w:instrText xml:space="preserve"> SEQ "Figure" \* MERGEFORMAT </w:instrText>
      </w:r>
      <w:r>
        <w:rPr>
          <w:b/>
        </w:rPr>
        <w:fldChar w:fldCharType="separate"/>
      </w:r>
      <w:r w:rsidR="00C670EF">
        <w:rPr>
          <w:b/>
          <w:noProof/>
        </w:rPr>
        <w:t>20</w:t>
      </w:r>
      <w:r>
        <w:rPr>
          <w:b/>
        </w:rPr>
        <w:fldChar w:fldCharType="end"/>
      </w:r>
      <w:r>
        <w:rPr>
          <w:b/>
        </w:rPr>
        <w:t>.</w:t>
      </w:r>
      <w:r>
        <w:t xml:space="preserve"> Deploy – Commit API and Push to master</w:t>
      </w:r>
      <w:bookmarkEnd w:id="64"/>
    </w:p>
    <w:p w14:paraId="1856488C" w14:textId="37FFE70A" w:rsidR="00B73D55" w:rsidRPr="00B73D55" w:rsidRDefault="00B73D55" w:rsidP="00B73D55">
      <w:r>
        <w:t>Now the API been Deploy.</w:t>
      </w:r>
    </w:p>
    <w:p w14:paraId="170E19A3" w14:textId="1384A449" w:rsidR="00F47F39" w:rsidRDefault="00B73D55" w:rsidP="00B73D55">
      <w:pPr>
        <w:jc w:val="center"/>
      </w:pPr>
      <w:r>
        <w:rPr>
          <w:noProof/>
        </w:rPr>
        <w:lastRenderedPageBreak/>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2A833FF1" w:rsidR="00D63C4A" w:rsidRPr="00D63C4A" w:rsidRDefault="00D63C4A" w:rsidP="00D63C4A">
      <w:pPr>
        <w:pStyle w:val="figurecaption"/>
      </w:pPr>
      <w:bookmarkStart w:id="65" w:name="_Toc508095167"/>
      <w:r>
        <w:rPr>
          <w:b/>
        </w:rPr>
        <w:t xml:space="preserve">Fig. </w:t>
      </w:r>
      <w:r>
        <w:rPr>
          <w:b/>
        </w:rPr>
        <w:fldChar w:fldCharType="begin"/>
      </w:r>
      <w:r>
        <w:rPr>
          <w:b/>
        </w:rPr>
        <w:instrText xml:space="preserve"> SEQ "Figure" \* MERGEFORMAT </w:instrText>
      </w:r>
      <w:r>
        <w:rPr>
          <w:b/>
        </w:rPr>
        <w:fldChar w:fldCharType="separate"/>
      </w:r>
      <w:r w:rsidR="00C670EF">
        <w:rPr>
          <w:b/>
          <w:noProof/>
        </w:rPr>
        <w:t>21</w:t>
      </w:r>
      <w:r>
        <w:rPr>
          <w:b/>
        </w:rPr>
        <w:fldChar w:fldCharType="end"/>
      </w:r>
      <w:r>
        <w:rPr>
          <w:b/>
        </w:rPr>
        <w:t>.</w:t>
      </w:r>
      <w:r>
        <w:t xml:space="preserve"> Deploy process</w:t>
      </w:r>
      <w:bookmarkEnd w:id="65"/>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 xml:space="preserve">Heroku automatically detects the application as a Maven/Java app due to the presence of a pom.xml file. It installed Java 8 by default, but you can easily configure this with a </w:t>
      </w:r>
      <w:proofErr w:type="spellStart"/>
      <w:proofErr w:type="gramStart"/>
      <w:r w:rsidRPr="00D63C4A">
        <w:t>system.properties</w:t>
      </w:r>
      <w:proofErr w:type="spellEnd"/>
      <w:proofErr w:type="gramEnd"/>
      <w:r w:rsidRPr="00D63C4A">
        <w:t xml:space="preserve">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proofErr w:type="spellStart"/>
      <w:r w:rsidRPr="005705BE">
        <w:rPr>
          <w:lang w:val="pt-BR"/>
        </w:rPr>
        <w:t>heroku</w:t>
      </w:r>
      <w:proofErr w:type="spellEnd"/>
      <w:r w:rsidRPr="005705BE">
        <w:rPr>
          <w:lang w:val="pt-BR"/>
        </w:rPr>
        <w:t xml:space="preserve"> logs </w:t>
      </w:r>
      <w:r>
        <w:rPr>
          <w:lang w:val="pt-BR"/>
        </w:rPr>
        <w:t>--</w:t>
      </w:r>
      <w:proofErr w:type="spellStart"/>
      <w:r w:rsidRPr="005705BE">
        <w:rPr>
          <w:lang w:val="pt-BR"/>
        </w:rPr>
        <w:t>tail</w:t>
      </w:r>
      <w:proofErr w:type="spellEnd"/>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063655FD" w:rsidR="00D63C4A" w:rsidRPr="00D63C4A" w:rsidRDefault="00D63C4A" w:rsidP="00D63C4A">
      <w:pPr>
        <w:pStyle w:val="figurecaption"/>
      </w:pPr>
      <w:bookmarkStart w:id="66" w:name="_Toc508095168"/>
      <w:r>
        <w:rPr>
          <w:b/>
        </w:rPr>
        <w:t xml:space="preserve">Fig. </w:t>
      </w:r>
      <w:r>
        <w:rPr>
          <w:b/>
        </w:rPr>
        <w:fldChar w:fldCharType="begin"/>
      </w:r>
      <w:r>
        <w:rPr>
          <w:b/>
        </w:rPr>
        <w:instrText xml:space="preserve"> SEQ "Figure" \* MERGEFORMAT </w:instrText>
      </w:r>
      <w:r>
        <w:rPr>
          <w:b/>
        </w:rPr>
        <w:fldChar w:fldCharType="separate"/>
      </w:r>
      <w:r w:rsidR="00C670EF">
        <w:rPr>
          <w:b/>
          <w:noProof/>
        </w:rPr>
        <w:t>22</w:t>
      </w:r>
      <w:r>
        <w:rPr>
          <w:b/>
        </w:rPr>
        <w:fldChar w:fldCharType="end"/>
      </w:r>
      <w:r>
        <w:rPr>
          <w:b/>
        </w:rPr>
        <w:t>.</w:t>
      </w:r>
      <w:r>
        <w:t xml:space="preserve"> </w:t>
      </w:r>
      <w:r w:rsidR="00BE2B28">
        <w:t>Heroku print the log</w:t>
      </w:r>
      <w:bookmarkEnd w:id="66"/>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 xml:space="preserve">Reload your application in the browser, and you’ll see another log message generated for that request. Press </w:t>
      </w:r>
      <w:proofErr w:type="spellStart"/>
      <w:r w:rsidRPr="00D63C4A">
        <w:t>Control+C</w:t>
      </w:r>
      <w:proofErr w:type="spellEnd"/>
      <w:r w:rsidRPr="00D63C4A">
        <w:t xml:space="preserve">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B84FFE" w:rsidRDefault="007676DC" w:rsidP="00B84FFE">
      <w:pPr>
        <w:rPr>
          <w:lang w:val="en-IE"/>
        </w:rPr>
      </w:pPr>
      <w:hyperlink r:id="rId73" w:history="1">
        <w:r w:rsidR="00B84FFE" w:rsidRPr="00CD77A8">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8E4A349" w:rsidR="009A678B" w:rsidRDefault="009A678B" w:rsidP="009A678B">
      <w:pPr>
        <w:pStyle w:val="heading1"/>
      </w:pPr>
      <w:bookmarkStart w:id="67" w:name="_Toc508095220"/>
      <w:r w:rsidRPr="009A678B">
        <w:lastRenderedPageBreak/>
        <w:t>System Evaluation</w:t>
      </w:r>
      <w:bookmarkEnd w:id="67"/>
    </w:p>
    <w:p w14:paraId="4658EA21" w14:textId="7774C22D" w:rsidR="007676DC" w:rsidRDefault="007676DC" w:rsidP="007676DC"/>
    <w:p w14:paraId="554A3A59" w14:textId="0DE1AADB" w:rsidR="007676DC" w:rsidRDefault="007676DC" w:rsidP="007676DC"/>
    <w:p w14:paraId="25644816" w14:textId="3122EFFF" w:rsidR="007676DC" w:rsidRPr="007676DC" w:rsidRDefault="007676DC" w:rsidP="007676DC">
      <w:r>
        <w:rPr>
          <w:noProof/>
        </w:rPr>
        <w:drawing>
          <wp:inline distT="0" distB="0" distL="0" distR="0" wp14:anchorId="245DCBBA" wp14:editId="4D4A26E0">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23262" cy="1517822"/>
                    </a:xfrm>
                    <a:prstGeom prst="rect">
                      <a:avLst/>
                    </a:prstGeom>
                  </pic:spPr>
                </pic:pic>
              </a:graphicData>
            </a:graphic>
          </wp:inline>
        </w:drawing>
      </w:r>
    </w:p>
    <w:p w14:paraId="26EA55D6" w14:textId="06EBAA58" w:rsidR="00AC4E5D" w:rsidRDefault="00AC4E5D" w:rsidP="00AC4E5D"/>
    <w:p w14:paraId="139E56B5"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19F29CE8" w14:textId="77777777" w:rsidR="00AC4E5D" w:rsidRPr="00AC4E5D" w:rsidRDefault="00AC4E5D" w:rsidP="00AC4E5D"/>
    <w:p w14:paraId="5E2E339B" w14:textId="7F0AC4D5" w:rsidR="003D51C3" w:rsidRDefault="003D51C3" w:rsidP="003D51C3">
      <w:pPr>
        <w:pStyle w:val="heading2"/>
        <w:spacing w:before="0"/>
      </w:pPr>
      <w:bookmarkStart w:id="68" w:name="_Toc508095221"/>
      <w:r>
        <w:t>Robustness &amp; Efficiency</w:t>
      </w:r>
      <w:bookmarkEnd w:id="68"/>
      <w:r>
        <w:t xml:space="preserve"> </w:t>
      </w:r>
    </w:p>
    <w:p w14:paraId="2D7EB4A0" w14:textId="65E19A18" w:rsidR="003D51C3" w:rsidRDefault="003D51C3" w:rsidP="003D51C3">
      <w:pPr>
        <w:pStyle w:val="heading2"/>
        <w:numPr>
          <w:ilvl w:val="2"/>
          <w:numId w:val="8"/>
        </w:numPr>
      </w:pPr>
      <w:bookmarkStart w:id="69" w:name="_Toc508095222"/>
      <w:r>
        <w:t>Tomcat</w:t>
      </w:r>
      <w:bookmarkEnd w:id="69"/>
      <w:r>
        <w:t xml:space="preserve"> </w:t>
      </w:r>
    </w:p>
    <w:p w14:paraId="70E42681" w14:textId="2D35A1CF" w:rsidR="003D51C3" w:rsidRDefault="00AC4E5D" w:rsidP="003D51C3">
      <w:pPr>
        <w:pStyle w:val="heading2"/>
        <w:numPr>
          <w:ilvl w:val="2"/>
          <w:numId w:val="8"/>
        </w:numPr>
      </w:pPr>
      <w:proofErr w:type="spellStart"/>
      <w:r>
        <w:t>Mysql</w:t>
      </w:r>
      <w:proofErr w:type="spellEnd"/>
      <w:r w:rsidR="003D51C3">
        <w:t xml:space="preserve"> </w:t>
      </w:r>
    </w:p>
    <w:p w14:paraId="7BA60E88" w14:textId="3625D3D5" w:rsidR="003D51C3" w:rsidRDefault="003D51C3" w:rsidP="003D51C3">
      <w:pPr>
        <w:pStyle w:val="heading2"/>
      </w:pPr>
      <w:bookmarkStart w:id="70" w:name="_Toc508095224"/>
      <w:r>
        <w:t>Space / Time Complexity</w:t>
      </w:r>
      <w:bookmarkEnd w:id="70"/>
      <w:r>
        <w:t xml:space="preserve"> </w:t>
      </w:r>
    </w:p>
    <w:p w14:paraId="03116FA4" w14:textId="77777777" w:rsidR="001D01DA" w:rsidRDefault="003D51C3" w:rsidP="003D51C3">
      <w:pPr>
        <w:pStyle w:val="heading2"/>
      </w:pPr>
      <w:bookmarkStart w:id="71" w:name="_Toc508095225"/>
      <w:r>
        <w:t>Security and Validation</w:t>
      </w:r>
      <w:bookmarkEnd w:id="71"/>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w:t>
      </w:r>
      <w:proofErr w:type="gramStart"/>
      <w:r w:rsidR="001817B0" w:rsidRPr="001817B0">
        <w:t xml:space="preserve">and </w:t>
      </w:r>
      <w:r>
        <w:t xml:space="preserve"> </w:t>
      </w:r>
      <w:r w:rsidR="001817B0" w:rsidRPr="001817B0">
        <w:t>should</w:t>
      </w:r>
      <w:proofErr w:type="gramEnd"/>
      <w:r w:rsidR="001817B0" w:rsidRPr="001817B0">
        <w:t xml:space="preserve"> get a message saying "Access Denied." To authenticate ourselves, send a POST request to https://mycareer-api.herokuapp.com/oauth/token/ with our user's credentials in the body: {"</w:t>
      </w:r>
      <w:proofErr w:type="spellStart"/>
      <w:r w:rsidR="001817B0" w:rsidRPr="001817B0">
        <w:t>username":"admin","password":"password</w:t>
      </w:r>
      <w:proofErr w:type="spellEnd"/>
      <w:r w:rsidR="001817B0" w:rsidRPr="001817B0">
        <w:t>"}.</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69A65D15" w:rsidR="001D01DA" w:rsidRPr="00031FF4" w:rsidRDefault="001D01DA" w:rsidP="001D01DA">
      <w:pPr>
        <w:pStyle w:val="figurecaption"/>
      </w:pPr>
      <w:bookmarkStart w:id="72" w:name="_Toc508095169"/>
      <w:r>
        <w:rPr>
          <w:b/>
        </w:rPr>
        <w:t xml:space="preserve">Fig. </w:t>
      </w:r>
      <w:r>
        <w:rPr>
          <w:b/>
        </w:rPr>
        <w:fldChar w:fldCharType="begin"/>
      </w:r>
      <w:r>
        <w:rPr>
          <w:b/>
        </w:rPr>
        <w:instrText xml:space="preserve"> SEQ "Figure" \* MERGEFORMAT </w:instrText>
      </w:r>
      <w:r>
        <w:rPr>
          <w:b/>
        </w:rPr>
        <w:fldChar w:fldCharType="separate"/>
      </w:r>
      <w:r w:rsidR="00C670EF">
        <w:rPr>
          <w:b/>
          <w:noProof/>
        </w:rPr>
        <w:t>23</w:t>
      </w:r>
      <w:r>
        <w:rPr>
          <w:b/>
        </w:rPr>
        <w:fldChar w:fldCharType="end"/>
      </w:r>
      <w:r>
        <w:rPr>
          <w:b/>
        </w:rPr>
        <w:t>.</w:t>
      </w:r>
      <w:r>
        <w:t xml:space="preserve">  Add Authorization on Headers to request token</w:t>
      </w:r>
      <w:bookmarkEnd w:id="72"/>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7A74E53A" w:rsidR="001D01DA" w:rsidRPr="009717B5" w:rsidRDefault="001D01DA" w:rsidP="001D01DA">
      <w:pPr>
        <w:pStyle w:val="figurecaption"/>
      </w:pPr>
      <w:bookmarkStart w:id="73" w:name="_Toc508095170"/>
      <w:r>
        <w:rPr>
          <w:b/>
        </w:rPr>
        <w:t xml:space="preserve">Fig. </w:t>
      </w:r>
      <w:r>
        <w:rPr>
          <w:b/>
        </w:rPr>
        <w:fldChar w:fldCharType="begin"/>
      </w:r>
      <w:r>
        <w:rPr>
          <w:b/>
        </w:rPr>
        <w:instrText xml:space="preserve"> SEQ "Figure" \* MERGEFORMAT </w:instrText>
      </w:r>
      <w:r>
        <w:rPr>
          <w:b/>
        </w:rPr>
        <w:fldChar w:fldCharType="separate"/>
      </w:r>
      <w:r w:rsidR="00C670EF">
        <w:rPr>
          <w:b/>
          <w:noProof/>
        </w:rPr>
        <w:t>24</w:t>
      </w:r>
      <w:r>
        <w:rPr>
          <w:b/>
        </w:rPr>
        <w:fldChar w:fldCharType="end"/>
      </w:r>
      <w:r>
        <w:rPr>
          <w:b/>
        </w:rPr>
        <w:t>.</w:t>
      </w:r>
      <w:r>
        <w:t xml:space="preserve"> Decode Authorization value</w:t>
      </w:r>
      <w:bookmarkEnd w:id="73"/>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762EBF29" w:rsidR="001D01DA" w:rsidRPr="009717B5" w:rsidRDefault="001D01DA" w:rsidP="001D01DA">
      <w:pPr>
        <w:pStyle w:val="figurecaption"/>
      </w:pPr>
      <w:bookmarkStart w:id="74" w:name="_Toc508095171"/>
      <w:r>
        <w:rPr>
          <w:b/>
        </w:rPr>
        <w:t xml:space="preserve">Fig. </w:t>
      </w:r>
      <w:r>
        <w:rPr>
          <w:b/>
        </w:rPr>
        <w:fldChar w:fldCharType="begin"/>
      </w:r>
      <w:r>
        <w:rPr>
          <w:b/>
        </w:rPr>
        <w:instrText xml:space="preserve"> SEQ "Figure" \* MERGEFORMAT </w:instrText>
      </w:r>
      <w:r>
        <w:rPr>
          <w:b/>
        </w:rPr>
        <w:fldChar w:fldCharType="separate"/>
      </w:r>
      <w:r w:rsidR="00C670EF">
        <w:rPr>
          <w:b/>
          <w:noProof/>
        </w:rPr>
        <w:t>25</w:t>
      </w:r>
      <w:r>
        <w:rPr>
          <w:b/>
        </w:rPr>
        <w:fldChar w:fldCharType="end"/>
      </w:r>
      <w:r>
        <w:rPr>
          <w:b/>
        </w:rPr>
        <w:t>.</w:t>
      </w:r>
      <w:r>
        <w:t xml:space="preserve"> Add body, key and value to request token</w:t>
      </w:r>
      <w:bookmarkEnd w:id="74"/>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13F85E56" w:rsidR="001D01DA" w:rsidRPr="009717B5" w:rsidRDefault="001D01DA" w:rsidP="001D01DA">
      <w:pPr>
        <w:pStyle w:val="figurecaption"/>
      </w:pPr>
      <w:bookmarkStart w:id="75" w:name="_Toc508095172"/>
      <w:r>
        <w:rPr>
          <w:b/>
        </w:rPr>
        <w:lastRenderedPageBreak/>
        <w:t xml:space="preserve">Fig. </w:t>
      </w:r>
      <w:r>
        <w:rPr>
          <w:b/>
        </w:rPr>
        <w:fldChar w:fldCharType="begin"/>
      </w:r>
      <w:r>
        <w:rPr>
          <w:b/>
        </w:rPr>
        <w:instrText xml:space="preserve"> SEQ "Figure" \* MERGEFORMAT </w:instrText>
      </w:r>
      <w:r>
        <w:rPr>
          <w:b/>
        </w:rPr>
        <w:fldChar w:fldCharType="separate"/>
      </w:r>
      <w:r w:rsidR="00C670EF">
        <w:rPr>
          <w:b/>
          <w:noProof/>
        </w:rPr>
        <w:t>26</w:t>
      </w:r>
      <w:r>
        <w:rPr>
          <w:b/>
        </w:rPr>
        <w:fldChar w:fldCharType="end"/>
      </w:r>
      <w:r>
        <w:rPr>
          <w:b/>
        </w:rPr>
        <w:t>.</w:t>
      </w:r>
      <w:r>
        <w:t xml:space="preserve">  Get JSON Web Token with Postman</w:t>
      </w:r>
      <w:bookmarkEnd w:id="75"/>
    </w:p>
    <w:p w14:paraId="5F1C3F84" w14:textId="77E30F0D" w:rsidR="001D01DA" w:rsidRDefault="007B6D06" w:rsidP="001D01DA">
      <w:r>
        <w:t xml:space="preserve">The copied token can be decoded on JWT.io web site. This can </w:t>
      </w:r>
      <w:proofErr w:type="gramStart"/>
      <w:r>
        <w:t>provides</w:t>
      </w:r>
      <w:proofErr w:type="gramEnd"/>
      <w:r>
        <w:t xml:space="preserve"> information’s like authentications roles.</w:t>
      </w:r>
    </w:p>
    <w:p w14:paraId="59BD91C1" w14:textId="77777777" w:rsidR="001D01DA" w:rsidRDefault="001D01DA" w:rsidP="001D01DA">
      <w:pPr>
        <w:jc w:val="center"/>
      </w:pPr>
      <w:r>
        <w:rPr>
          <w:noProof/>
        </w:rPr>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6EFCDB0C" w:rsidR="001D01DA" w:rsidRDefault="001D01DA" w:rsidP="001D01DA">
      <w:pPr>
        <w:pStyle w:val="figurecaption"/>
      </w:pPr>
      <w:bookmarkStart w:id="76" w:name="_Toc508095173"/>
      <w:r>
        <w:rPr>
          <w:b/>
        </w:rPr>
        <w:t xml:space="preserve">Fig. </w:t>
      </w:r>
      <w:r>
        <w:rPr>
          <w:b/>
        </w:rPr>
        <w:fldChar w:fldCharType="begin"/>
      </w:r>
      <w:r>
        <w:rPr>
          <w:b/>
        </w:rPr>
        <w:instrText xml:space="preserve"> SEQ "Figure" \* MERGEFORMAT </w:instrText>
      </w:r>
      <w:r>
        <w:rPr>
          <w:b/>
        </w:rPr>
        <w:fldChar w:fldCharType="separate"/>
      </w:r>
      <w:r w:rsidR="00C670EF">
        <w:rPr>
          <w:b/>
          <w:noProof/>
        </w:rPr>
        <w:t>27</w:t>
      </w:r>
      <w:r>
        <w:rPr>
          <w:b/>
        </w:rPr>
        <w:fldChar w:fldCharType="end"/>
      </w:r>
      <w:r>
        <w:rPr>
          <w:b/>
        </w:rPr>
        <w:t>.</w:t>
      </w:r>
      <w:r>
        <w:t xml:space="preserve"> Decode JSON web Token with JWT</w:t>
      </w:r>
      <w:bookmarkEnd w:id="76"/>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access token to start get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5427ACED" w:rsidR="007B6D06" w:rsidRPr="007B6D06" w:rsidRDefault="007B6D06" w:rsidP="007B6D06">
      <w:pPr>
        <w:pStyle w:val="figurecaption"/>
      </w:pPr>
      <w:bookmarkStart w:id="77" w:name="_Toc508095174"/>
      <w:r>
        <w:rPr>
          <w:b/>
        </w:rPr>
        <w:t xml:space="preserve">Fig. </w:t>
      </w:r>
      <w:r>
        <w:rPr>
          <w:b/>
        </w:rPr>
        <w:fldChar w:fldCharType="begin"/>
      </w:r>
      <w:r>
        <w:rPr>
          <w:b/>
        </w:rPr>
        <w:instrText xml:space="preserve"> SEQ "Figure" \* MERGEFORMAT </w:instrText>
      </w:r>
      <w:r>
        <w:rPr>
          <w:b/>
        </w:rPr>
        <w:fldChar w:fldCharType="separate"/>
      </w:r>
      <w:r w:rsidR="00C670EF">
        <w:rPr>
          <w:b/>
          <w:noProof/>
        </w:rPr>
        <w:t>28</w:t>
      </w:r>
      <w:r>
        <w:rPr>
          <w:b/>
        </w:rPr>
        <w:fldChar w:fldCharType="end"/>
      </w:r>
      <w:r>
        <w:rPr>
          <w:b/>
        </w:rPr>
        <w:t>.</w:t>
      </w:r>
      <w:r>
        <w:t xml:space="preserve"> Request applicants</w:t>
      </w:r>
      <w:bookmarkEnd w:id="77"/>
    </w:p>
    <w:p w14:paraId="107BDFAB" w14:textId="34504B9D" w:rsidR="007B6D06" w:rsidRDefault="007B6D06" w:rsidP="007B6D06">
      <w:pPr>
        <w:rPr>
          <w:lang w:val="en-IE"/>
        </w:rPr>
      </w:pPr>
    </w:p>
    <w:p w14:paraId="077190BE" w14:textId="73E6A315" w:rsidR="00AC4E5D" w:rsidRDefault="00AC4E5D" w:rsidP="007B6D06">
      <w:pPr>
        <w:rPr>
          <w:lang w:val="en-IE"/>
        </w:rPr>
      </w:pPr>
    </w:p>
    <w:p w14:paraId="7910AA1E" w14:textId="77010CE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lastRenderedPageBreak/>
        <w:t>To Add</w:t>
      </w:r>
    </w:p>
    <w:p w14:paraId="720B4DFE" w14:textId="77777777" w:rsidR="00AC4E5D" w:rsidRPr="007B6D06" w:rsidRDefault="00AC4E5D"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78" w:name="_Toc508095226"/>
      <w:r>
        <w:t>Deliverable Software Analysis</w:t>
      </w:r>
      <w:bookmarkEnd w:id="78"/>
      <w:r>
        <w:t xml:space="preserve"> </w:t>
      </w:r>
    </w:p>
    <w:p w14:paraId="7A2E49B1" w14:textId="35DED932" w:rsidR="003D51C3" w:rsidRPr="003D51C3" w:rsidRDefault="003D51C3" w:rsidP="003D51C3">
      <w:pPr>
        <w:pStyle w:val="heading2"/>
        <w:numPr>
          <w:ilvl w:val="2"/>
          <w:numId w:val="8"/>
        </w:numPr>
      </w:pPr>
      <w:bookmarkStart w:id="79" w:name="_Toc508095227"/>
      <w:r>
        <w:t>Limits of the system.</w:t>
      </w:r>
      <w:bookmarkEnd w:id="79"/>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80" w:name="_Toc508095228"/>
      <w:r w:rsidRPr="009A678B">
        <w:lastRenderedPageBreak/>
        <w:t>Conclusion</w:t>
      </w:r>
      <w:bookmarkEnd w:id="80"/>
    </w:p>
    <w:p w14:paraId="7821B4C2" w14:textId="71964EA5" w:rsidR="00AC4E5D" w:rsidRDefault="00AC4E5D" w:rsidP="00AC4E5D"/>
    <w:p w14:paraId="2E5405F4" w14:textId="6B803F38" w:rsidR="00C61574" w:rsidRDefault="00C61574" w:rsidP="00AC4E5D"/>
    <w:p w14:paraId="320643A7" w14:textId="07A4F76C"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0539" cy="1231072"/>
                    </a:xfrm>
                    <a:prstGeom prst="rect">
                      <a:avLst/>
                    </a:prstGeom>
                  </pic:spPr>
                </pic:pic>
              </a:graphicData>
            </a:graphic>
          </wp:inline>
        </w:drawing>
      </w:r>
    </w:p>
    <w:p w14:paraId="706E23EC"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4CCAD1E" w14:textId="77777777" w:rsidR="00AC4E5D" w:rsidRPr="00AC4E5D" w:rsidRDefault="00AC4E5D" w:rsidP="00AC4E5D"/>
    <w:p w14:paraId="670A51F0" w14:textId="1DDC05A3" w:rsidR="003D51C3" w:rsidRDefault="003D51C3" w:rsidP="003D51C3">
      <w:pPr>
        <w:pStyle w:val="heading2"/>
        <w:spacing w:before="0"/>
      </w:pPr>
      <w:bookmarkStart w:id="81" w:name="_Toc508095229"/>
      <w:r>
        <w:t>Summary</w:t>
      </w:r>
      <w:bookmarkEnd w:id="81"/>
      <w:r>
        <w:t xml:space="preserve"> </w:t>
      </w:r>
    </w:p>
    <w:p w14:paraId="1CD1028D" w14:textId="195BA7E1" w:rsidR="00AC4E5D" w:rsidRDefault="00AC4E5D" w:rsidP="00AC4E5D"/>
    <w:p w14:paraId="557B5FB0"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6C440F3E" w14:textId="77777777" w:rsidR="00AC4E5D" w:rsidRPr="00AC4E5D" w:rsidRDefault="00AC4E5D" w:rsidP="00AC4E5D"/>
    <w:p w14:paraId="11F6496B" w14:textId="3AC9D9B1" w:rsidR="003D51C3" w:rsidRDefault="003D51C3" w:rsidP="003D51C3">
      <w:pPr>
        <w:pStyle w:val="heading2"/>
      </w:pPr>
      <w:bookmarkStart w:id="82" w:name="_Toc508095230"/>
      <w:r>
        <w:t>Learning Outcomes</w:t>
      </w:r>
      <w:bookmarkEnd w:id="82"/>
      <w:r>
        <w:t xml:space="preserve"> </w:t>
      </w:r>
    </w:p>
    <w:p w14:paraId="6CB137E9" w14:textId="65BAD2F7" w:rsidR="00AC4E5D" w:rsidRDefault="00AC4E5D" w:rsidP="00AC4E5D"/>
    <w:p w14:paraId="5CFC931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B3C282B" w14:textId="77777777" w:rsidR="00AC4E5D" w:rsidRPr="00AC4E5D" w:rsidRDefault="00AC4E5D" w:rsidP="00AC4E5D"/>
    <w:p w14:paraId="5E41E5FA" w14:textId="49B47937" w:rsidR="003D51C3" w:rsidRDefault="003D51C3" w:rsidP="003D51C3">
      <w:pPr>
        <w:pStyle w:val="heading2"/>
      </w:pPr>
      <w:bookmarkStart w:id="83" w:name="_Toc508095231"/>
      <w:r>
        <w:t>Reflection</w:t>
      </w:r>
      <w:bookmarkEnd w:id="83"/>
      <w:r>
        <w:t xml:space="preserve"> </w:t>
      </w:r>
    </w:p>
    <w:p w14:paraId="2B9B00FB" w14:textId="74817A64" w:rsidR="00AC4E5D" w:rsidRDefault="00AC4E5D" w:rsidP="00AC4E5D"/>
    <w:p w14:paraId="32350BBE"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84" w:name="_Toc508095232"/>
      <w:r w:rsidRPr="009A678B">
        <w:lastRenderedPageBreak/>
        <w:t>References</w:t>
      </w:r>
      <w:bookmarkEnd w:id="84"/>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84191" cy="1028384"/>
                    </a:xfrm>
                    <a:prstGeom prst="rect">
                      <a:avLst/>
                    </a:prstGeom>
                  </pic:spPr>
                </pic:pic>
              </a:graphicData>
            </a:graphic>
          </wp:inline>
        </w:drawing>
      </w:r>
      <w:bookmarkStart w:id="85" w:name="_GoBack"/>
      <w:bookmarkEnd w:id="85"/>
    </w:p>
    <w:p w14:paraId="22E1ED67" w14:textId="77777777" w:rsidR="00C61574" w:rsidRPr="00C61574" w:rsidRDefault="00C61574" w:rsidP="00C61574"/>
    <w:bookmarkStart w:id="86" w:name="_Toc508095233" w:displacedByCustomXml="next"/>
    <w:sdt>
      <w:sdtPr>
        <w:rPr>
          <w:b w:val="0"/>
          <w:sz w:val="20"/>
        </w:rPr>
        <w:id w:val="632447512"/>
        <w:docPartObj>
          <w:docPartGallery w:val="Bibliographies"/>
          <w:docPartUnique/>
        </w:docPartObj>
      </w:sdtPr>
      <w:sdtContent>
        <w:p w14:paraId="16D83953" w14:textId="5E342E18" w:rsidR="001D01DA" w:rsidRDefault="001D01DA">
          <w:pPr>
            <w:pStyle w:val="Heading10"/>
          </w:pPr>
          <w:r>
            <w:t>References</w:t>
          </w:r>
          <w:bookmarkEnd w:id="86"/>
        </w:p>
        <w:sdt>
          <w:sdtPr>
            <w:id w:val="-573587230"/>
            <w:bibliography/>
          </w:sdt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7E8E7A38" w14:textId="69E23A9E" w:rsidR="00336943" w:rsidRDefault="009A678B" w:rsidP="009A678B">
      <w:pPr>
        <w:pStyle w:val="heading1"/>
      </w:pPr>
      <w:bookmarkStart w:id="87" w:name="_Toc508095234"/>
      <w:r w:rsidRPr="009A678B">
        <w:lastRenderedPageBreak/>
        <w:t>Appendices</w:t>
      </w:r>
      <w:bookmarkEnd w:id="87"/>
    </w:p>
    <w:p w14:paraId="26EFA275" w14:textId="77777777" w:rsidR="009A678B" w:rsidRPr="009A678B" w:rsidRDefault="009A678B" w:rsidP="009A678B"/>
    <w:sectPr w:rsidR="009A678B" w:rsidRPr="009A678B" w:rsidSect="00A9381A">
      <w:headerReference w:type="even" r:id="rId83"/>
      <w:footerReference w:type="even" r:id="rId84"/>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D66EA" w14:textId="77777777" w:rsidR="00A47623" w:rsidRDefault="00A47623">
      <w:r>
        <w:separator/>
      </w:r>
    </w:p>
  </w:endnote>
  <w:endnote w:type="continuationSeparator" w:id="0">
    <w:p w14:paraId="18915CFA" w14:textId="77777777" w:rsidR="00A47623" w:rsidRDefault="00A476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7676DC" w:rsidRDefault="007676DC">
        <w:pPr>
          <w:pStyle w:val="Footer"/>
          <w:jc w:val="center"/>
        </w:pPr>
        <w:r>
          <w:t>[</w:t>
        </w:r>
        <w:r>
          <w:fldChar w:fldCharType="begin"/>
        </w:r>
        <w:r>
          <w:instrText xml:space="preserve"> PAGE   \* MERGEFORMAT </w:instrText>
        </w:r>
        <w:r>
          <w:fldChar w:fldCharType="separate"/>
        </w:r>
        <w:r w:rsidR="00C61574">
          <w:rPr>
            <w:noProof/>
          </w:rPr>
          <w:t>38</w:t>
        </w:r>
        <w:r>
          <w:rPr>
            <w:noProof/>
          </w:rPr>
          <w:fldChar w:fldCharType="end"/>
        </w:r>
        <w:r>
          <w:t>]</w:t>
        </w:r>
      </w:p>
    </w:sdtContent>
  </w:sdt>
  <w:p w14:paraId="56D744A5" w14:textId="77777777" w:rsidR="007676DC" w:rsidRDefault="007676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D1C6AA" w14:textId="77777777" w:rsidR="00A47623" w:rsidRDefault="00A47623" w:rsidP="00895F20">
      <w:pPr>
        <w:ind w:firstLine="0"/>
      </w:pPr>
      <w:r>
        <w:separator/>
      </w:r>
    </w:p>
  </w:footnote>
  <w:footnote w:type="continuationSeparator" w:id="0">
    <w:p w14:paraId="333B9135" w14:textId="77777777" w:rsidR="00A47623" w:rsidRDefault="00A47623" w:rsidP="00895F20">
      <w:pPr>
        <w:ind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7676DC" w:rsidRDefault="007676DC">
    <w:pPr>
      <w:pStyle w:val="Header"/>
      <w:jc w:val="center"/>
      <w:rPr>
        <w:rFonts w:asciiTheme="majorHAnsi" w:eastAsiaTheme="majorEastAsia" w:hAnsiTheme="majorHAnsi" w:cstheme="majorBidi"/>
        <w:sz w:val="28"/>
        <w:szCs w:val="28"/>
      </w:rPr>
    </w:pPr>
  </w:p>
  <w:p w14:paraId="7F26291C" w14:textId="77777777" w:rsidR="007676DC" w:rsidRDefault="007676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CB40CC94"/>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4"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5"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7"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9"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0"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24"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23"/>
  </w:num>
  <w:num w:numId="2">
    <w:abstractNumId w:val="12"/>
  </w:num>
  <w:num w:numId="3">
    <w:abstractNumId w:val="21"/>
  </w:num>
  <w:num w:numId="4">
    <w:abstractNumId w:val="22"/>
  </w:num>
  <w:num w:numId="5">
    <w:abstractNumId w:val="24"/>
  </w:num>
  <w:num w:numId="6">
    <w:abstractNumId w:val="19"/>
  </w:num>
  <w:num w:numId="7">
    <w:abstractNumId w:val="9"/>
  </w:num>
  <w:num w:numId="8">
    <w:abstractNumId w:val="22"/>
  </w:num>
  <w:num w:numId="9">
    <w:abstractNumId w:val="8"/>
  </w:num>
  <w:num w:numId="10">
    <w:abstractNumId w:val="24"/>
  </w:num>
  <w:num w:numId="11">
    <w:abstractNumId w:val="12"/>
  </w:num>
  <w:num w:numId="12">
    <w:abstractNumId w:val="21"/>
  </w:num>
  <w:num w:numId="13">
    <w:abstractNumId w:val="14"/>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3"/>
  </w:num>
  <w:num w:numId="24">
    <w:abstractNumId w:val="18"/>
  </w:num>
  <w:num w:numId="25">
    <w:abstractNumId w:val="15"/>
  </w:num>
  <w:num w:numId="26">
    <w:abstractNumId w:val="22"/>
  </w:num>
  <w:num w:numId="27">
    <w:abstractNumId w:val="20"/>
  </w:num>
  <w:num w:numId="28">
    <w:abstractNumId w:val="16"/>
  </w:num>
  <w:num w:numId="29">
    <w:abstractNumId w:val="17"/>
  </w:num>
  <w:num w:numId="30">
    <w:abstractNumId w:val="22"/>
  </w:num>
  <w:num w:numId="31">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Wa1AJzeYQ8sAAAA"/>
  </w:docVars>
  <w:rsids>
    <w:rsidRoot w:val="002E484A"/>
    <w:rsid w:val="0000056A"/>
    <w:rsid w:val="00001D94"/>
    <w:rsid w:val="000058CD"/>
    <w:rsid w:val="00006405"/>
    <w:rsid w:val="00007F40"/>
    <w:rsid w:val="0001408D"/>
    <w:rsid w:val="00015441"/>
    <w:rsid w:val="0002597B"/>
    <w:rsid w:val="00025D8F"/>
    <w:rsid w:val="000309B7"/>
    <w:rsid w:val="00030E3E"/>
    <w:rsid w:val="0003135A"/>
    <w:rsid w:val="00031FF4"/>
    <w:rsid w:val="00034555"/>
    <w:rsid w:val="00040402"/>
    <w:rsid w:val="0004696A"/>
    <w:rsid w:val="0005696A"/>
    <w:rsid w:val="000569E7"/>
    <w:rsid w:val="00073435"/>
    <w:rsid w:val="000740BE"/>
    <w:rsid w:val="0007498B"/>
    <w:rsid w:val="0007593C"/>
    <w:rsid w:val="0008374A"/>
    <w:rsid w:val="00090710"/>
    <w:rsid w:val="00090731"/>
    <w:rsid w:val="000927C5"/>
    <w:rsid w:val="00092FA6"/>
    <w:rsid w:val="000934BA"/>
    <w:rsid w:val="00094656"/>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782C"/>
    <w:rsid w:val="00117CC9"/>
    <w:rsid w:val="00120D79"/>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3097"/>
    <w:rsid w:val="001B4547"/>
    <w:rsid w:val="001B4A7C"/>
    <w:rsid w:val="001C40B6"/>
    <w:rsid w:val="001D01DA"/>
    <w:rsid w:val="001D3E27"/>
    <w:rsid w:val="001D4484"/>
    <w:rsid w:val="001D53EB"/>
    <w:rsid w:val="001E21AD"/>
    <w:rsid w:val="001E3A57"/>
    <w:rsid w:val="001F0968"/>
    <w:rsid w:val="001F5439"/>
    <w:rsid w:val="00204E89"/>
    <w:rsid w:val="00210248"/>
    <w:rsid w:val="00210DB8"/>
    <w:rsid w:val="0021134D"/>
    <w:rsid w:val="00212511"/>
    <w:rsid w:val="00213A7D"/>
    <w:rsid w:val="00214AC2"/>
    <w:rsid w:val="00222416"/>
    <w:rsid w:val="002224E1"/>
    <w:rsid w:val="0022605F"/>
    <w:rsid w:val="00226E54"/>
    <w:rsid w:val="00227960"/>
    <w:rsid w:val="0023086D"/>
    <w:rsid w:val="00230C00"/>
    <w:rsid w:val="0023104F"/>
    <w:rsid w:val="00231803"/>
    <w:rsid w:val="002325C5"/>
    <w:rsid w:val="002354AE"/>
    <w:rsid w:val="0024075B"/>
    <w:rsid w:val="00240D33"/>
    <w:rsid w:val="00244C2B"/>
    <w:rsid w:val="0024529B"/>
    <w:rsid w:val="0024708A"/>
    <w:rsid w:val="002542EE"/>
    <w:rsid w:val="00262528"/>
    <w:rsid w:val="002639D9"/>
    <w:rsid w:val="00264407"/>
    <w:rsid w:val="002651BB"/>
    <w:rsid w:val="00267ABE"/>
    <w:rsid w:val="00270386"/>
    <w:rsid w:val="00273424"/>
    <w:rsid w:val="0027411A"/>
    <w:rsid w:val="0027506C"/>
    <w:rsid w:val="002823FC"/>
    <w:rsid w:val="002A0991"/>
    <w:rsid w:val="002A4602"/>
    <w:rsid w:val="002A4A69"/>
    <w:rsid w:val="002A56B5"/>
    <w:rsid w:val="002B406E"/>
    <w:rsid w:val="002B53C3"/>
    <w:rsid w:val="002B66F5"/>
    <w:rsid w:val="002B7863"/>
    <w:rsid w:val="002C110C"/>
    <w:rsid w:val="002C1646"/>
    <w:rsid w:val="002D34CD"/>
    <w:rsid w:val="002E323E"/>
    <w:rsid w:val="002E36AF"/>
    <w:rsid w:val="002E484A"/>
    <w:rsid w:val="002E5AD3"/>
    <w:rsid w:val="002E6BA4"/>
    <w:rsid w:val="002F3CD1"/>
    <w:rsid w:val="002F3D2A"/>
    <w:rsid w:val="003025D3"/>
    <w:rsid w:val="00305345"/>
    <w:rsid w:val="00307282"/>
    <w:rsid w:val="00307D1B"/>
    <w:rsid w:val="00312F45"/>
    <w:rsid w:val="0031466D"/>
    <w:rsid w:val="00316E8F"/>
    <w:rsid w:val="00334C04"/>
    <w:rsid w:val="00336943"/>
    <w:rsid w:val="00337241"/>
    <w:rsid w:val="00341AEA"/>
    <w:rsid w:val="00341F67"/>
    <w:rsid w:val="0035112D"/>
    <w:rsid w:val="0035513F"/>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6B84"/>
    <w:rsid w:val="00390610"/>
    <w:rsid w:val="00394942"/>
    <w:rsid w:val="003949F3"/>
    <w:rsid w:val="003A1854"/>
    <w:rsid w:val="003A3A01"/>
    <w:rsid w:val="003B0216"/>
    <w:rsid w:val="003B0301"/>
    <w:rsid w:val="003B13D1"/>
    <w:rsid w:val="003B2F07"/>
    <w:rsid w:val="003B33F7"/>
    <w:rsid w:val="003B7599"/>
    <w:rsid w:val="003C1A34"/>
    <w:rsid w:val="003C3B83"/>
    <w:rsid w:val="003C4911"/>
    <w:rsid w:val="003C5BCA"/>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305E"/>
    <w:rsid w:val="00473617"/>
    <w:rsid w:val="00476386"/>
    <w:rsid w:val="00477C52"/>
    <w:rsid w:val="00477F90"/>
    <w:rsid w:val="00482E0F"/>
    <w:rsid w:val="0048344D"/>
    <w:rsid w:val="00484DD3"/>
    <w:rsid w:val="00486D71"/>
    <w:rsid w:val="004918B5"/>
    <w:rsid w:val="004956C3"/>
    <w:rsid w:val="00495761"/>
    <w:rsid w:val="00497AD6"/>
    <w:rsid w:val="004A2FAC"/>
    <w:rsid w:val="004C20E7"/>
    <w:rsid w:val="004C2656"/>
    <w:rsid w:val="004C2812"/>
    <w:rsid w:val="004D189F"/>
    <w:rsid w:val="004D49E8"/>
    <w:rsid w:val="004D4E83"/>
    <w:rsid w:val="004D6665"/>
    <w:rsid w:val="004D7C52"/>
    <w:rsid w:val="004E0C9D"/>
    <w:rsid w:val="004F16B4"/>
    <w:rsid w:val="004F6474"/>
    <w:rsid w:val="00500895"/>
    <w:rsid w:val="005010B4"/>
    <w:rsid w:val="00501B8C"/>
    <w:rsid w:val="0050369B"/>
    <w:rsid w:val="00504743"/>
    <w:rsid w:val="00506DEC"/>
    <w:rsid w:val="00511908"/>
    <w:rsid w:val="00512421"/>
    <w:rsid w:val="0051658B"/>
    <w:rsid w:val="00521BC8"/>
    <w:rsid w:val="0052599C"/>
    <w:rsid w:val="00531E07"/>
    <w:rsid w:val="00536AE7"/>
    <w:rsid w:val="0053704E"/>
    <w:rsid w:val="0053710F"/>
    <w:rsid w:val="005377DD"/>
    <w:rsid w:val="00556A98"/>
    <w:rsid w:val="00564ED7"/>
    <w:rsid w:val="00571515"/>
    <w:rsid w:val="00571E41"/>
    <w:rsid w:val="005808CB"/>
    <w:rsid w:val="005846B6"/>
    <w:rsid w:val="00584C20"/>
    <w:rsid w:val="00591219"/>
    <w:rsid w:val="005A2E29"/>
    <w:rsid w:val="005A4239"/>
    <w:rsid w:val="005A5D24"/>
    <w:rsid w:val="005A5F79"/>
    <w:rsid w:val="005B0EF1"/>
    <w:rsid w:val="005B32AC"/>
    <w:rsid w:val="005B3D33"/>
    <w:rsid w:val="005C27EE"/>
    <w:rsid w:val="005C70FB"/>
    <w:rsid w:val="005D172C"/>
    <w:rsid w:val="005E026B"/>
    <w:rsid w:val="005E316C"/>
    <w:rsid w:val="005F4EB3"/>
    <w:rsid w:val="00604BA8"/>
    <w:rsid w:val="006052E9"/>
    <w:rsid w:val="0061213E"/>
    <w:rsid w:val="0061522E"/>
    <w:rsid w:val="00616817"/>
    <w:rsid w:val="006258CB"/>
    <w:rsid w:val="00625C35"/>
    <w:rsid w:val="00625C3B"/>
    <w:rsid w:val="00627D6A"/>
    <w:rsid w:val="00631A9F"/>
    <w:rsid w:val="00633ADE"/>
    <w:rsid w:val="00637DFE"/>
    <w:rsid w:val="00642073"/>
    <w:rsid w:val="006469B8"/>
    <w:rsid w:val="00650CEB"/>
    <w:rsid w:val="00653A1B"/>
    <w:rsid w:val="0065405B"/>
    <w:rsid w:val="00656155"/>
    <w:rsid w:val="00657C7C"/>
    <w:rsid w:val="0066250C"/>
    <w:rsid w:val="00667211"/>
    <w:rsid w:val="006713CE"/>
    <w:rsid w:val="00671AC6"/>
    <w:rsid w:val="00673747"/>
    <w:rsid w:val="00674CEB"/>
    <w:rsid w:val="006750C2"/>
    <w:rsid w:val="006778FD"/>
    <w:rsid w:val="0068057D"/>
    <w:rsid w:val="006856F2"/>
    <w:rsid w:val="00690F07"/>
    <w:rsid w:val="006968F0"/>
    <w:rsid w:val="0069766A"/>
    <w:rsid w:val="006A1D3F"/>
    <w:rsid w:val="006A5D0F"/>
    <w:rsid w:val="006A645F"/>
    <w:rsid w:val="006B184A"/>
    <w:rsid w:val="006B72F4"/>
    <w:rsid w:val="006C0AD3"/>
    <w:rsid w:val="006C74CC"/>
    <w:rsid w:val="006D63CD"/>
    <w:rsid w:val="006E00D5"/>
    <w:rsid w:val="006E031A"/>
    <w:rsid w:val="006F077C"/>
    <w:rsid w:val="006F1F04"/>
    <w:rsid w:val="006F257F"/>
    <w:rsid w:val="007027E6"/>
    <w:rsid w:val="0070371D"/>
    <w:rsid w:val="00706A12"/>
    <w:rsid w:val="00714E9D"/>
    <w:rsid w:val="00722FCD"/>
    <w:rsid w:val="00726A40"/>
    <w:rsid w:val="00726F80"/>
    <w:rsid w:val="0073041A"/>
    <w:rsid w:val="00731E8F"/>
    <w:rsid w:val="00735682"/>
    <w:rsid w:val="0074633C"/>
    <w:rsid w:val="0074741C"/>
    <w:rsid w:val="00750E7D"/>
    <w:rsid w:val="00753313"/>
    <w:rsid w:val="007540B1"/>
    <w:rsid w:val="007608F0"/>
    <w:rsid w:val="007626F0"/>
    <w:rsid w:val="0076605E"/>
    <w:rsid w:val="007676DC"/>
    <w:rsid w:val="00775796"/>
    <w:rsid w:val="007809D1"/>
    <w:rsid w:val="00780F47"/>
    <w:rsid w:val="0079133C"/>
    <w:rsid w:val="00791F63"/>
    <w:rsid w:val="0079431A"/>
    <w:rsid w:val="007A08F7"/>
    <w:rsid w:val="007A3249"/>
    <w:rsid w:val="007A52AC"/>
    <w:rsid w:val="007B6D06"/>
    <w:rsid w:val="007B722C"/>
    <w:rsid w:val="007C1B8F"/>
    <w:rsid w:val="007C2104"/>
    <w:rsid w:val="007C7941"/>
    <w:rsid w:val="007D0A21"/>
    <w:rsid w:val="007D1350"/>
    <w:rsid w:val="007D3F01"/>
    <w:rsid w:val="007E0352"/>
    <w:rsid w:val="007F3BF6"/>
    <w:rsid w:val="00806F20"/>
    <w:rsid w:val="00807654"/>
    <w:rsid w:val="00807BBC"/>
    <w:rsid w:val="00810DE2"/>
    <w:rsid w:val="00810F00"/>
    <w:rsid w:val="0081281B"/>
    <w:rsid w:val="008141F8"/>
    <w:rsid w:val="008175BD"/>
    <w:rsid w:val="00817B64"/>
    <w:rsid w:val="008250DF"/>
    <w:rsid w:val="00831B2C"/>
    <w:rsid w:val="008338A5"/>
    <w:rsid w:val="0083409A"/>
    <w:rsid w:val="00836060"/>
    <w:rsid w:val="00837AB8"/>
    <w:rsid w:val="008414B9"/>
    <w:rsid w:val="0084658F"/>
    <w:rsid w:val="00846C47"/>
    <w:rsid w:val="00850810"/>
    <w:rsid w:val="00852E68"/>
    <w:rsid w:val="00860F61"/>
    <w:rsid w:val="00871A19"/>
    <w:rsid w:val="00872347"/>
    <w:rsid w:val="00873A48"/>
    <w:rsid w:val="00876633"/>
    <w:rsid w:val="00887A36"/>
    <w:rsid w:val="00891850"/>
    <w:rsid w:val="008940AB"/>
    <w:rsid w:val="008946C9"/>
    <w:rsid w:val="00895F20"/>
    <w:rsid w:val="008A281F"/>
    <w:rsid w:val="008A6E4E"/>
    <w:rsid w:val="008A7007"/>
    <w:rsid w:val="008A7B46"/>
    <w:rsid w:val="008B1558"/>
    <w:rsid w:val="008B225D"/>
    <w:rsid w:val="008B25C8"/>
    <w:rsid w:val="008B40E2"/>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E"/>
    <w:rsid w:val="008F00F6"/>
    <w:rsid w:val="008F43AB"/>
    <w:rsid w:val="008F60DC"/>
    <w:rsid w:val="0090289B"/>
    <w:rsid w:val="00905DD2"/>
    <w:rsid w:val="0090666A"/>
    <w:rsid w:val="009079EF"/>
    <w:rsid w:val="00912D08"/>
    <w:rsid w:val="009236C9"/>
    <w:rsid w:val="00927042"/>
    <w:rsid w:val="0093247D"/>
    <w:rsid w:val="00933633"/>
    <w:rsid w:val="00933AD3"/>
    <w:rsid w:val="00942F71"/>
    <w:rsid w:val="009459F1"/>
    <w:rsid w:val="00950D0B"/>
    <w:rsid w:val="0095620C"/>
    <w:rsid w:val="00957940"/>
    <w:rsid w:val="00960D65"/>
    <w:rsid w:val="00963FCB"/>
    <w:rsid w:val="009650FD"/>
    <w:rsid w:val="00970019"/>
    <w:rsid w:val="009702E3"/>
    <w:rsid w:val="009717B5"/>
    <w:rsid w:val="009739B4"/>
    <w:rsid w:val="00984E32"/>
    <w:rsid w:val="0098549F"/>
    <w:rsid w:val="0098555B"/>
    <w:rsid w:val="00985C80"/>
    <w:rsid w:val="00990BBC"/>
    <w:rsid w:val="00991EFC"/>
    <w:rsid w:val="00993021"/>
    <w:rsid w:val="009935A9"/>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5432"/>
    <w:rsid w:val="009D627C"/>
    <w:rsid w:val="009E0616"/>
    <w:rsid w:val="009E388E"/>
    <w:rsid w:val="009E4E69"/>
    <w:rsid w:val="009E649D"/>
    <w:rsid w:val="009F73DF"/>
    <w:rsid w:val="009F7FCE"/>
    <w:rsid w:val="00A06578"/>
    <w:rsid w:val="00A10B22"/>
    <w:rsid w:val="00A24F12"/>
    <w:rsid w:val="00A2627C"/>
    <w:rsid w:val="00A26846"/>
    <w:rsid w:val="00A32D1E"/>
    <w:rsid w:val="00A33255"/>
    <w:rsid w:val="00A3516F"/>
    <w:rsid w:val="00A35229"/>
    <w:rsid w:val="00A37FEA"/>
    <w:rsid w:val="00A42D6A"/>
    <w:rsid w:val="00A442F2"/>
    <w:rsid w:val="00A47623"/>
    <w:rsid w:val="00A504B6"/>
    <w:rsid w:val="00A52DF4"/>
    <w:rsid w:val="00A57525"/>
    <w:rsid w:val="00A63C70"/>
    <w:rsid w:val="00A652A7"/>
    <w:rsid w:val="00A81874"/>
    <w:rsid w:val="00A82F18"/>
    <w:rsid w:val="00A83872"/>
    <w:rsid w:val="00A85F41"/>
    <w:rsid w:val="00A92ED7"/>
    <w:rsid w:val="00A9381A"/>
    <w:rsid w:val="00AA19EB"/>
    <w:rsid w:val="00AA3908"/>
    <w:rsid w:val="00AA4B05"/>
    <w:rsid w:val="00AA59E7"/>
    <w:rsid w:val="00AB2269"/>
    <w:rsid w:val="00AB2CDF"/>
    <w:rsid w:val="00AC3D8B"/>
    <w:rsid w:val="00AC456C"/>
    <w:rsid w:val="00AC4E5D"/>
    <w:rsid w:val="00AC683B"/>
    <w:rsid w:val="00AE0CA7"/>
    <w:rsid w:val="00AE7146"/>
    <w:rsid w:val="00AF2CE7"/>
    <w:rsid w:val="00AF5E1A"/>
    <w:rsid w:val="00AF5FB9"/>
    <w:rsid w:val="00AF6FB9"/>
    <w:rsid w:val="00B02D5D"/>
    <w:rsid w:val="00B06354"/>
    <w:rsid w:val="00B07D10"/>
    <w:rsid w:val="00B13B2F"/>
    <w:rsid w:val="00B16A67"/>
    <w:rsid w:val="00B17E0A"/>
    <w:rsid w:val="00B2046F"/>
    <w:rsid w:val="00B22932"/>
    <w:rsid w:val="00B2350A"/>
    <w:rsid w:val="00B27978"/>
    <w:rsid w:val="00B31C27"/>
    <w:rsid w:val="00B3402A"/>
    <w:rsid w:val="00B34E02"/>
    <w:rsid w:val="00B372A9"/>
    <w:rsid w:val="00B37D11"/>
    <w:rsid w:val="00B40B82"/>
    <w:rsid w:val="00B41F94"/>
    <w:rsid w:val="00B4592B"/>
    <w:rsid w:val="00B469AD"/>
    <w:rsid w:val="00B47023"/>
    <w:rsid w:val="00B4764D"/>
    <w:rsid w:val="00B47C6C"/>
    <w:rsid w:val="00B52C8F"/>
    <w:rsid w:val="00B55008"/>
    <w:rsid w:val="00B55961"/>
    <w:rsid w:val="00B675B0"/>
    <w:rsid w:val="00B676D4"/>
    <w:rsid w:val="00B725D1"/>
    <w:rsid w:val="00B73D5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2B28"/>
    <w:rsid w:val="00BF4592"/>
    <w:rsid w:val="00BF65F5"/>
    <w:rsid w:val="00C0016F"/>
    <w:rsid w:val="00C04C3A"/>
    <w:rsid w:val="00C05153"/>
    <w:rsid w:val="00C1192A"/>
    <w:rsid w:val="00C20A4B"/>
    <w:rsid w:val="00C22642"/>
    <w:rsid w:val="00C2501E"/>
    <w:rsid w:val="00C25E8B"/>
    <w:rsid w:val="00C315CF"/>
    <w:rsid w:val="00C43226"/>
    <w:rsid w:val="00C43737"/>
    <w:rsid w:val="00C44013"/>
    <w:rsid w:val="00C453BD"/>
    <w:rsid w:val="00C45C81"/>
    <w:rsid w:val="00C46EFA"/>
    <w:rsid w:val="00C51C56"/>
    <w:rsid w:val="00C55126"/>
    <w:rsid w:val="00C60104"/>
    <w:rsid w:val="00C61574"/>
    <w:rsid w:val="00C6218E"/>
    <w:rsid w:val="00C6285A"/>
    <w:rsid w:val="00C62E7B"/>
    <w:rsid w:val="00C635F7"/>
    <w:rsid w:val="00C670EF"/>
    <w:rsid w:val="00C73FE1"/>
    <w:rsid w:val="00C8067F"/>
    <w:rsid w:val="00C837A2"/>
    <w:rsid w:val="00C91263"/>
    <w:rsid w:val="00C92A12"/>
    <w:rsid w:val="00CB2916"/>
    <w:rsid w:val="00CB6626"/>
    <w:rsid w:val="00CB764D"/>
    <w:rsid w:val="00CC0DFA"/>
    <w:rsid w:val="00CD0021"/>
    <w:rsid w:val="00CD0BD7"/>
    <w:rsid w:val="00CD4538"/>
    <w:rsid w:val="00CE223C"/>
    <w:rsid w:val="00CE7667"/>
    <w:rsid w:val="00CF3131"/>
    <w:rsid w:val="00CF3BE1"/>
    <w:rsid w:val="00D00243"/>
    <w:rsid w:val="00D01AF0"/>
    <w:rsid w:val="00D05ECD"/>
    <w:rsid w:val="00D06E6E"/>
    <w:rsid w:val="00D073CB"/>
    <w:rsid w:val="00D24964"/>
    <w:rsid w:val="00D30140"/>
    <w:rsid w:val="00D36511"/>
    <w:rsid w:val="00D36EBA"/>
    <w:rsid w:val="00D40AC2"/>
    <w:rsid w:val="00D4100E"/>
    <w:rsid w:val="00D54466"/>
    <w:rsid w:val="00D63A3C"/>
    <w:rsid w:val="00D63C4A"/>
    <w:rsid w:val="00D6724D"/>
    <w:rsid w:val="00D6791A"/>
    <w:rsid w:val="00D707E2"/>
    <w:rsid w:val="00D75A83"/>
    <w:rsid w:val="00D87891"/>
    <w:rsid w:val="00D93670"/>
    <w:rsid w:val="00D96B09"/>
    <w:rsid w:val="00D96C7F"/>
    <w:rsid w:val="00DB0063"/>
    <w:rsid w:val="00DB03EE"/>
    <w:rsid w:val="00DC198D"/>
    <w:rsid w:val="00DC1E99"/>
    <w:rsid w:val="00DC72BF"/>
    <w:rsid w:val="00DD0149"/>
    <w:rsid w:val="00DE09DF"/>
    <w:rsid w:val="00DE2420"/>
    <w:rsid w:val="00DE2E0F"/>
    <w:rsid w:val="00DE70D9"/>
    <w:rsid w:val="00DE7B95"/>
    <w:rsid w:val="00DF1892"/>
    <w:rsid w:val="00DF45D3"/>
    <w:rsid w:val="00E02E86"/>
    <w:rsid w:val="00E10D75"/>
    <w:rsid w:val="00E14595"/>
    <w:rsid w:val="00E15CDF"/>
    <w:rsid w:val="00E213DC"/>
    <w:rsid w:val="00E2615B"/>
    <w:rsid w:val="00E323DF"/>
    <w:rsid w:val="00E44646"/>
    <w:rsid w:val="00E46F15"/>
    <w:rsid w:val="00E50599"/>
    <w:rsid w:val="00E5102D"/>
    <w:rsid w:val="00E5254C"/>
    <w:rsid w:val="00E60F8C"/>
    <w:rsid w:val="00E76629"/>
    <w:rsid w:val="00E77180"/>
    <w:rsid w:val="00E774B9"/>
    <w:rsid w:val="00E86D77"/>
    <w:rsid w:val="00E87C24"/>
    <w:rsid w:val="00E903ED"/>
    <w:rsid w:val="00E95C19"/>
    <w:rsid w:val="00E961CF"/>
    <w:rsid w:val="00EA69A4"/>
    <w:rsid w:val="00EB0717"/>
    <w:rsid w:val="00EB4862"/>
    <w:rsid w:val="00EB4F99"/>
    <w:rsid w:val="00EB6167"/>
    <w:rsid w:val="00EC2435"/>
    <w:rsid w:val="00EC76EB"/>
    <w:rsid w:val="00ED4B90"/>
    <w:rsid w:val="00ED6091"/>
    <w:rsid w:val="00ED7231"/>
    <w:rsid w:val="00EE1957"/>
    <w:rsid w:val="00EE516F"/>
    <w:rsid w:val="00EE787C"/>
    <w:rsid w:val="00EF07AE"/>
    <w:rsid w:val="00F070EE"/>
    <w:rsid w:val="00F07CC8"/>
    <w:rsid w:val="00F1253E"/>
    <w:rsid w:val="00F14F53"/>
    <w:rsid w:val="00F1693C"/>
    <w:rsid w:val="00F201E5"/>
    <w:rsid w:val="00F25534"/>
    <w:rsid w:val="00F3034F"/>
    <w:rsid w:val="00F314E2"/>
    <w:rsid w:val="00F31DE6"/>
    <w:rsid w:val="00F33250"/>
    <w:rsid w:val="00F341B9"/>
    <w:rsid w:val="00F342C5"/>
    <w:rsid w:val="00F3520B"/>
    <w:rsid w:val="00F356C3"/>
    <w:rsid w:val="00F41EE4"/>
    <w:rsid w:val="00F42381"/>
    <w:rsid w:val="00F4449B"/>
    <w:rsid w:val="00F44FF9"/>
    <w:rsid w:val="00F47F39"/>
    <w:rsid w:val="00F519B3"/>
    <w:rsid w:val="00F52239"/>
    <w:rsid w:val="00F56CEA"/>
    <w:rsid w:val="00F60976"/>
    <w:rsid w:val="00F614A2"/>
    <w:rsid w:val="00F6216E"/>
    <w:rsid w:val="00F63D29"/>
    <w:rsid w:val="00F67D52"/>
    <w:rsid w:val="00F70102"/>
    <w:rsid w:val="00F732B6"/>
    <w:rsid w:val="00F74CE0"/>
    <w:rsid w:val="00F77CFD"/>
    <w:rsid w:val="00F83CA8"/>
    <w:rsid w:val="00F850B0"/>
    <w:rsid w:val="00F86D8E"/>
    <w:rsid w:val="00F87DD7"/>
    <w:rsid w:val="00F93F65"/>
    <w:rsid w:val="00F95511"/>
    <w:rsid w:val="00F9578C"/>
    <w:rsid w:val="00FC0CA4"/>
    <w:rsid w:val="00FC2DC4"/>
    <w:rsid w:val="00FC3D76"/>
    <w:rsid w:val="00FC464E"/>
    <w:rsid w:val="00FC5481"/>
    <w:rsid w:val="00FD0A36"/>
    <w:rsid w:val="00FD146B"/>
    <w:rsid w:val="00FD154D"/>
    <w:rsid w:val="00FE08C7"/>
    <w:rsid w:val="00FE0F5C"/>
    <w:rsid w:val="00FE1DA6"/>
    <w:rsid w:val="00FE1DC1"/>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54.210.4.37/mycareer/"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hyperlink" Target="https://nodejs.org/"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dzone.com/articles/spring-boot-heroku-and-cicd" TargetMode="External"/><Relationship Id="rId68" Type="http://schemas.openxmlformats.org/officeDocument/2006/relationships/image" Target="media/image47.png"/><Relationship Id="rId76" Type="http://schemas.openxmlformats.org/officeDocument/2006/relationships/image" Target="media/image54.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0.jpe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flywaydb.org/" TargetMode="External"/><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hyperlink" Target="https://codeforgeek.com/2017/03/deploy-awesome-angular-app-heroku/" TargetMode="External"/><Relationship Id="rId82" Type="http://schemas.openxmlformats.org/officeDocument/2006/relationships/image" Target="media/image6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G00317835@GMIT.IE"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mysql.com/" TargetMode="External"/><Relationship Id="rId43" Type="http://schemas.openxmlformats.org/officeDocument/2006/relationships/hyperlink" Target="https://swagger.io/"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devcenter.heroku.com/articles/deploying-spring-boot-apps-to-heroku" TargetMode="External"/><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8.png"/><Relationship Id="rId44" Type="http://schemas.openxmlformats.org/officeDocument/2006/relationships/image" Target="media/image28.jpeg"/><Relationship Id="rId52" Type="http://schemas.openxmlformats.org/officeDocument/2006/relationships/image" Target="media/image35.png"/><Relationship Id="rId60" Type="http://schemas.openxmlformats.org/officeDocument/2006/relationships/hyperlink" Target="https://medium.com/@ervib/deploy-angular-4-app-with-express-to-heroku-6113146915ca" TargetMode="External"/><Relationship Id="rId65" Type="http://schemas.openxmlformats.org/officeDocument/2006/relationships/image" Target="media/image44.png"/><Relationship Id="rId73" Type="http://schemas.openxmlformats.org/officeDocument/2006/relationships/hyperlink" Target="https://mycareer-api.herokuapp.com/"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661B20D0-6708-41BF-8007-AB70B6DE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562</TotalTime>
  <Pages>40</Pages>
  <Words>5077</Words>
  <Characters>28939</Characters>
  <Application>Microsoft Office Word</Application>
  <DocSecurity>0</DocSecurity>
  <Lines>241</Lines>
  <Paragraphs>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33949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72</cp:revision>
  <cp:lastPrinted>2018-03-06T10:23:00Z</cp:lastPrinted>
  <dcterms:created xsi:type="dcterms:W3CDTF">2018-01-21T20:53:00Z</dcterms:created>
  <dcterms:modified xsi:type="dcterms:W3CDTF">2018-03-06T16:47:00Z</dcterms:modified>
</cp:coreProperties>
</file>