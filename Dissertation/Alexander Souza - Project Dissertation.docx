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ICO" ContentType="image/.ic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8b6bcbdc61ed441c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9023B" w14:textId="56418058" w:rsidR="00D01AF0" w:rsidRDefault="00D01AF0" w:rsidP="00D01AF0">
      <w:pPr>
        <w:pStyle w:val="papertitle"/>
      </w:pPr>
      <w:r>
        <w:rPr>
          <w:noProof/>
          <w:lang w:val="en-IE" w:eastAsia="en-IE"/>
        </w:rPr>
        <w:drawing>
          <wp:inline distT="0" distB="0" distL="0" distR="0" wp14:anchorId="12297E7E" wp14:editId="41031C88">
            <wp:extent cx="5399405" cy="2092009"/>
            <wp:effectExtent l="0" t="0" r="0" b="3810"/>
            <wp:docPr id="1" name="Picture 1" descr="Image result for G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MI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09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FFF7" w14:textId="50E81AB0" w:rsidR="00D01AF0" w:rsidRDefault="00D01AF0" w:rsidP="00D01AF0">
      <w:pPr>
        <w:pStyle w:val="papertitle"/>
        <w:rPr>
          <w:sz w:val="56"/>
          <w:szCs w:val="56"/>
        </w:rPr>
      </w:pPr>
      <w:r w:rsidRPr="00DE2E0F">
        <w:rPr>
          <w:sz w:val="56"/>
          <w:szCs w:val="56"/>
        </w:rPr>
        <w:t>My Career</w:t>
      </w:r>
    </w:p>
    <w:p w14:paraId="7354BEBB" w14:textId="77777777" w:rsidR="00806F20" w:rsidRPr="00806F20" w:rsidRDefault="00806F20" w:rsidP="00806F20">
      <w:pPr>
        <w:pStyle w:val="author"/>
      </w:pPr>
    </w:p>
    <w:p w14:paraId="24096C71" w14:textId="722A038A" w:rsidR="00D01AF0" w:rsidRDefault="00D01AF0" w:rsidP="00D01AF0">
      <w:pPr>
        <w:pStyle w:val="papertitle"/>
      </w:pPr>
      <w:r w:rsidRPr="00D01AF0">
        <w:t>B.Sc.(Hons) in Software Development</w:t>
      </w:r>
    </w:p>
    <w:p w14:paraId="50D6B812" w14:textId="58607CF4" w:rsidR="00806F20" w:rsidRDefault="00806F20" w:rsidP="00806F20">
      <w:pPr>
        <w:pStyle w:val="author"/>
      </w:pPr>
    </w:p>
    <w:p w14:paraId="08A6847F" w14:textId="77777777" w:rsidR="00806F20" w:rsidRPr="00806F20" w:rsidRDefault="00806F20" w:rsidP="00806F20">
      <w:pPr>
        <w:pStyle w:val="address"/>
      </w:pPr>
    </w:p>
    <w:p w14:paraId="29894F83" w14:textId="77777777" w:rsidR="00806F20" w:rsidRDefault="00D01AF0" w:rsidP="00806F20">
      <w:pPr>
        <w:pStyle w:val="papertitle"/>
        <w:spacing w:after="0" w:line="360" w:lineRule="auto"/>
      </w:pPr>
      <w:r>
        <w:t>Alexander Souza</w:t>
      </w:r>
    </w:p>
    <w:p w14:paraId="2FEBAFB9" w14:textId="4E6DDB1A" w:rsidR="00806F20" w:rsidRDefault="0024708A" w:rsidP="00806F20">
      <w:pPr>
        <w:spacing w:line="360" w:lineRule="auto"/>
        <w:jc w:val="center"/>
      </w:pPr>
      <w:hyperlink r:id="rId9" w:history="1">
        <w:r w:rsidR="00806F20" w:rsidRPr="00E97F68">
          <w:rPr>
            <w:rStyle w:val="Hyperlink"/>
          </w:rPr>
          <w:t>G00317835@GMIT.IE</w:t>
        </w:r>
      </w:hyperlink>
    </w:p>
    <w:p w14:paraId="128FF15F" w14:textId="50678F27" w:rsidR="00B47C6C" w:rsidRDefault="00B47C6C" w:rsidP="00806F20">
      <w:pPr>
        <w:jc w:val="center"/>
      </w:pPr>
      <w:r>
        <w:br/>
      </w:r>
    </w:p>
    <w:p w14:paraId="431F0AF8" w14:textId="207C368A" w:rsidR="00DE2E0F" w:rsidRDefault="00DE2E0F" w:rsidP="00806F20">
      <w:pPr>
        <w:pStyle w:val="author"/>
        <w:spacing w:line="240" w:lineRule="auto"/>
      </w:pPr>
      <w:r>
        <w:t>Supervisor</w:t>
      </w:r>
    </w:p>
    <w:p w14:paraId="58451FFA" w14:textId="1EEC8681" w:rsidR="00DE2E0F" w:rsidRDefault="00DE2E0F" w:rsidP="00806F20">
      <w:pPr>
        <w:pStyle w:val="address"/>
        <w:spacing w:line="240" w:lineRule="auto"/>
        <w:rPr>
          <w:sz w:val="32"/>
          <w:szCs w:val="32"/>
        </w:rPr>
      </w:pPr>
      <w:r w:rsidRPr="00DE2E0F">
        <w:rPr>
          <w:sz w:val="32"/>
          <w:szCs w:val="32"/>
        </w:rPr>
        <w:t>Damien Costello</w:t>
      </w:r>
    </w:p>
    <w:p w14:paraId="72F0CB9E" w14:textId="485EF44E" w:rsidR="00DE2E0F" w:rsidRDefault="00DE2E0F" w:rsidP="00DE2E0F">
      <w:pPr>
        <w:pStyle w:val="address"/>
        <w:rPr>
          <w:sz w:val="32"/>
          <w:szCs w:val="32"/>
        </w:rPr>
      </w:pPr>
    </w:p>
    <w:p w14:paraId="7DCF1E5D" w14:textId="77777777" w:rsidR="00806F20" w:rsidRPr="00DE2E0F" w:rsidRDefault="00806F20" w:rsidP="00DE2E0F">
      <w:pPr>
        <w:pStyle w:val="address"/>
        <w:rPr>
          <w:sz w:val="32"/>
          <w:szCs w:val="32"/>
        </w:rPr>
      </w:pPr>
    </w:p>
    <w:p w14:paraId="01C10D08" w14:textId="6D2C0813" w:rsidR="00DE2E0F" w:rsidRDefault="00DE2E0F" w:rsidP="00DE2E0F">
      <w:pPr>
        <w:jc w:val="center"/>
      </w:pPr>
      <w:r w:rsidRPr="00DE2E0F">
        <w:t>Submission Date 1</w:t>
      </w:r>
      <w:r>
        <w:t>6</w:t>
      </w:r>
      <w:r w:rsidRPr="00DE2E0F">
        <w:t>th April 201</w:t>
      </w:r>
      <w:r>
        <w:t>8</w:t>
      </w:r>
    </w:p>
    <w:p w14:paraId="4D3EA3CF" w14:textId="77777777" w:rsidR="00806F20" w:rsidRDefault="00806F20" w:rsidP="00DE2E0F">
      <w:pPr>
        <w:jc w:val="center"/>
      </w:pPr>
    </w:p>
    <w:p w14:paraId="20F56159" w14:textId="0DCCC150" w:rsidR="00DE2E0F" w:rsidRDefault="00DE2E0F" w:rsidP="00DE2E0F">
      <w:pPr>
        <w:jc w:val="center"/>
      </w:pPr>
    </w:p>
    <w:p w14:paraId="0320C05B" w14:textId="22AC029D" w:rsidR="00806F20" w:rsidRDefault="00806F20" w:rsidP="00DE2E0F">
      <w:pPr>
        <w:jc w:val="center"/>
      </w:pPr>
    </w:p>
    <w:p w14:paraId="3BED09B7" w14:textId="0F9A92AA" w:rsidR="00806F20" w:rsidRDefault="00806F20" w:rsidP="00DE2E0F">
      <w:pPr>
        <w:jc w:val="center"/>
      </w:pPr>
    </w:p>
    <w:p w14:paraId="37F94DCA" w14:textId="77777777" w:rsidR="00806F20" w:rsidRDefault="00806F20" w:rsidP="00DE2E0F">
      <w:pPr>
        <w:jc w:val="center"/>
      </w:pPr>
    </w:p>
    <w:p w14:paraId="3BBE4808" w14:textId="7B3ED63B" w:rsidR="00DE2E0F" w:rsidRDefault="00DE2E0F" w:rsidP="00DE2E0F">
      <w:pPr>
        <w:jc w:val="center"/>
      </w:pPr>
      <w:r>
        <w:t>GitHub</w:t>
      </w:r>
    </w:p>
    <w:p w14:paraId="34AD9F6A" w14:textId="563E22A0" w:rsidR="00DE2E0F" w:rsidRDefault="0024708A" w:rsidP="00DE2E0F">
      <w:pPr>
        <w:jc w:val="center"/>
      </w:pPr>
      <w:hyperlink r:id="rId10" w:history="1">
        <w:r w:rsidR="00806F20" w:rsidRPr="00E97F68">
          <w:rPr>
            <w:rStyle w:val="Hyperlink"/>
          </w:rPr>
          <w:t>https://github.com/alexpt2000gmit/4Year_MainProject_MyCareer</w:t>
        </w:r>
      </w:hyperlink>
    </w:p>
    <w:p w14:paraId="0E834B3E" w14:textId="28C33BC1" w:rsidR="00806F20" w:rsidRDefault="00806F20" w:rsidP="00DE2E0F">
      <w:pPr>
        <w:jc w:val="center"/>
      </w:pPr>
    </w:p>
    <w:p w14:paraId="64D8169B" w14:textId="77777777" w:rsidR="00806F20" w:rsidRDefault="00806F20" w:rsidP="00DE2E0F">
      <w:pPr>
        <w:jc w:val="center"/>
      </w:pPr>
    </w:p>
    <w:p w14:paraId="1162C567" w14:textId="77777777" w:rsidR="00DE2E0F" w:rsidRDefault="00DE2E0F" w:rsidP="00DE2E0F">
      <w:pPr>
        <w:jc w:val="center"/>
      </w:pPr>
    </w:p>
    <w:p w14:paraId="278DED65" w14:textId="77777777" w:rsidR="00DE2E0F" w:rsidRPr="00DE2E0F" w:rsidRDefault="00DE2E0F" w:rsidP="00DE2E0F">
      <w:pPr>
        <w:pStyle w:val="address"/>
      </w:pPr>
    </w:p>
    <w:p w14:paraId="0E9063F1" w14:textId="77777777" w:rsidR="00E903ED" w:rsidRDefault="00B47C6C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  <w:r>
        <w:br w:type="page"/>
      </w:r>
    </w:p>
    <w:p w14:paraId="40E12B5E" w14:textId="77777777" w:rsidR="00E903ED" w:rsidRDefault="00E903ED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</w:p>
    <w:p w14:paraId="7A6F35A1" w14:textId="77777777" w:rsidR="00E903ED" w:rsidRDefault="00E903ED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</w:p>
    <w:p w14:paraId="7E39210E" w14:textId="77777777" w:rsidR="00E903ED" w:rsidRDefault="00E903ED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</w:p>
    <w:p w14:paraId="73AA510D" w14:textId="77777777" w:rsidR="00E903ED" w:rsidRDefault="00E903ED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</w:p>
    <w:p w14:paraId="5B201DF2" w14:textId="77777777" w:rsidR="00E903ED" w:rsidRDefault="00E903ED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</w:p>
    <w:p w14:paraId="57569E65" w14:textId="77777777" w:rsidR="00E903ED" w:rsidRDefault="00E903ED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</w:p>
    <w:p w14:paraId="157FC581" w14:textId="3D4D344D" w:rsidR="00E903ED" w:rsidRDefault="00E903ED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</w:p>
    <w:p w14:paraId="55DC3AD9" w14:textId="514ED99F" w:rsidR="00E903ED" w:rsidRDefault="00E903ED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</w:p>
    <w:p w14:paraId="58FF9ABA" w14:textId="2C9B5D85" w:rsidR="00E903ED" w:rsidRDefault="00E903ED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</w:p>
    <w:p w14:paraId="5F5F6FD0" w14:textId="525DC587" w:rsidR="00C1192A" w:rsidRDefault="00C1192A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</w:p>
    <w:p w14:paraId="07EA4484" w14:textId="77777777" w:rsidR="00E903ED" w:rsidRDefault="00E903ED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</w:p>
    <w:p w14:paraId="3630541B" w14:textId="39A822A4" w:rsidR="00E903ED" w:rsidRDefault="00E903ED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  <w:r>
        <w:rPr>
          <w:noProof/>
          <w:lang w:val="en-IE" w:eastAsia="en-IE"/>
        </w:rPr>
        <w:drawing>
          <wp:inline distT="0" distB="0" distL="0" distR="0" wp14:anchorId="019651ED" wp14:editId="146B0DCB">
            <wp:extent cx="5399405" cy="1342709"/>
            <wp:effectExtent l="0" t="0" r="0" b="0"/>
            <wp:docPr id="5" name="Picture 5" descr="C:\Users\Xtribal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tribal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34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21653" w14:textId="2E906F52" w:rsidR="00E903ED" w:rsidRDefault="00CB6626" w:rsidP="00CB6626">
      <w:pPr>
        <w:overflowPunct/>
        <w:autoSpaceDE/>
        <w:autoSpaceDN/>
        <w:adjustRightInd/>
        <w:spacing w:after="200" w:line="276" w:lineRule="auto"/>
        <w:ind w:firstLine="0"/>
        <w:jc w:val="center"/>
        <w:textAlignment w:val="auto"/>
      </w:pPr>
      <w:r w:rsidRPr="00CB6626">
        <w:rPr>
          <w:rFonts w:ascii="Arial" w:hAnsi="Arial" w:cs="Arial"/>
          <w:sz w:val="40"/>
          <w:szCs w:val="40"/>
        </w:rPr>
        <w:t>Applicant Tracking System</w:t>
      </w:r>
    </w:p>
    <w:p w14:paraId="401D3244" w14:textId="77777777" w:rsidR="00E903ED" w:rsidRDefault="00E903ED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</w:p>
    <w:p w14:paraId="10B643DE" w14:textId="5B5EBDF4" w:rsidR="00E903ED" w:rsidRDefault="00E903ED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de-DE"/>
        </w:rPr>
        <w:id w:val="-6165228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5F7256" w14:textId="2B43D891" w:rsidR="00386B84" w:rsidRPr="00386B84" w:rsidRDefault="00386B84">
          <w:pPr>
            <w:pStyle w:val="TOCHeading"/>
            <w:rPr>
              <w:b/>
              <w:color w:val="auto"/>
              <w:sz w:val="24"/>
              <w:szCs w:val="24"/>
            </w:rPr>
          </w:pPr>
          <w:r w:rsidRPr="00386B84">
            <w:rPr>
              <w:b/>
              <w:color w:val="auto"/>
              <w:sz w:val="24"/>
              <w:szCs w:val="24"/>
            </w:rPr>
            <w:t>Table of Cont</w:t>
          </w:r>
          <w:bookmarkStart w:id="0" w:name="_GoBack"/>
          <w:bookmarkEnd w:id="0"/>
          <w:r w:rsidRPr="00386B84">
            <w:rPr>
              <w:b/>
              <w:color w:val="auto"/>
              <w:sz w:val="24"/>
              <w:szCs w:val="24"/>
            </w:rPr>
            <w:t>ents</w:t>
          </w:r>
        </w:p>
        <w:p w14:paraId="64D80E89" w14:textId="77777777" w:rsidR="00386B84" w:rsidRPr="00386B84" w:rsidRDefault="00386B84" w:rsidP="00386B84">
          <w:pPr>
            <w:rPr>
              <w:lang w:eastAsia="en-US"/>
            </w:rPr>
          </w:pPr>
        </w:p>
        <w:p w14:paraId="58D85140" w14:textId="798564F3" w:rsidR="005A5D24" w:rsidRDefault="00386B84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r w:rsidRPr="00985C80">
            <w:rPr>
              <w:sz w:val="24"/>
              <w:szCs w:val="24"/>
            </w:rPr>
            <w:fldChar w:fldCharType="begin"/>
          </w:r>
          <w:r w:rsidRPr="00985C80">
            <w:rPr>
              <w:sz w:val="24"/>
              <w:szCs w:val="24"/>
            </w:rPr>
            <w:instrText xml:space="preserve"> TOC \o "1-3" \h \z \u </w:instrText>
          </w:r>
          <w:r w:rsidRPr="00985C80">
            <w:rPr>
              <w:sz w:val="24"/>
              <w:szCs w:val="24"/>
            </w:rPr>
            <w:fldChar w:fldCharType="separate"/>
          </w:r>
          <w:hyperlink w:anchor="_Toc506660022" w:history="1">
            <w:r w:rsidR="005A5D24" w:rsidRPr="00681851">
              <w:rPr>
                <w:rStyle w:val="Hyperlink"/>
                <w:noProof/>
              </w:rPr>
              <w:t>1</w:t>
            </w:r>
            <w:r w:rsidR="005A5D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="005A5D24" w:rsidRPr="00681851">
              <w:rPr>
                <w:rStyle w:val="Hyperlink"/>
                <w:noProof/>
              </w:rPr>
              <w:t>Introduction</w:t>
            </w:r>
            <w:r w:rsidR="005A5D24">
              <w:rPr>
                <w:noProof/>
                <w:webHidden/>
              </w:rPr>
              <w:tab/>
            </w:r>
            <w:r w:rsidR="005A5D24">
              <w:rPr>
                <w:noProof/>
                <w:webHidden/>
              </w:rPr>
              <w:fldChar w:fldCharType="begin"/>
            </w:r>
            <w:r w:rsidR="005A5D24">
              <w:rPr>
                <w:noProof/>
                <w:webHidden/>
              </w:rPr>
              <w:instrText xml:space="preserve"> PAGEREF _Toc506660022 \h </w:instrText>
            </w:r>
            <w:r w:rsidR="005A5D24">
              <w:rPr>
                <w:noProof/>
                <w:webHidden/>
              </w:rPr>
            </w:r>
            <w:r w:rsidR="005A5D24">
              <w:rPr>
                <w:noProof/>
                <w:webHidden/>
              </w:rPr>
              <w:fldChar w:fldCharType="separate"/>
            </w:r>
            <w:r w:rsidR="005A5D24">
              <w:rPr>
                <w:noProof/>
                <w:webHidden/>
              </w:rPr>
              <w:t>7</w:t>
            </w:r>
            <w:r w:rsidR="005A5D24">
              <w:rPr>
                <w:noProof/>
                <w:webHidden/>
              </w:rPr>
              <w:fldChar w:fldCharType="end"/>
            </w:r>
          </w:hyperlink>
        </w:p>
        <w:p w14:paraId="7DB1DE89" w14:textId="6E867640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23" w:history="1">
            <w:r w:rsidRPr="0068185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The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32941" w14:textId="2DE53E90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24" w:history="1">
            <w:r w:rsidRPr="0068185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26348" w14:textId="3953BFFC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25" w:history="1">
            <w:r w:rsidRPr="0068185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6B43" w14:textId="41F3E9B0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26" w:history="1">
            <w:r w:rsidRPr="00681851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ECB0" w14:textId="09E8FEA5" w:rsidR="005A5D24" w:rsidRDefault="005A5D24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27" w:history="1">
            <w:r w:rsidRPr="0068185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705CF" w14:textId="18A080B5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28" w:history="1">
            <w:r w:rsidRPr="0068185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6C95E" w14:textId="779C71C4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29" w:history="1">
            <w:r w:rsidRPr="0068185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D597" w14:textId="62CF8D34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30" w:history="1">
            <w:r w:rsidRPr="0068185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9F5C6" w14:textId="3E29E79B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31" w:history="1">
            <w:r w:rsidRPr="00681851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GitHub.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66068" w14:textId="099822CF" w:rsidR="005A5D24" w:rsidRDefault="005A5D24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32" w:history="1">
            <w:r w:rsidRPr="0068185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Technology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4774" w14:textId="1FAE28B1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33" w:history="1">
            <w:r w:rsidRPr="0068185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Spring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B0688" w14:textId="6F6EACFA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34" w:history="1">
            <w:r w:rsidRPr="0068185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Eclipse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65DA3" w14:textId="2C6B186F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35" w:history="1">
            <w:r w:rsidRPr="0068185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Java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DB9A" w14:textId="0CB6EA69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36" w:history="1">
            <w:r w:rsidRPr="00681851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9549" w14:textId="72308863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37" w:history="1">
            <w:r w:rsidRPr="00681851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EF267" w14:textId="7389CC6C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38" w:history="1">
            <w:r w:rsidRPr="00681851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Apache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2E03" w14:textId="2AF16183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39" w:history="1">
            <w:r w:rsidRPr="00681851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Apache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05B4" w14:textId="67C4A6E1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40" w:history="1">
            <w:r w:rsidRPr="00681851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Mongo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79159" w14:textId="7CCB23EA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41" w:history="1">
            <w:r w:rsidRPr="00681851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Other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FDDB3" w14:textId="14B2227D" w:rsidR="005A5D24" w:rsidRDefault="005A5D24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42" w:history="1">
            <w:r w:rsidRPr="0068185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8D1C1" w14:textId="6E9798CF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43" w:history="1">
            <w:r w:rsidRPr="0068185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395A7" w14:textId="71ACFF25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44" w:history="1">
            <w:r w:rsidRPr="00681851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Detailed breakdown of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1EE0" w14:textId="41A53AC2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45" w:history="1">
            <w:r w:rsidRPr="00681851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HTTP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7748" w14:textId="7A5F2DC7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46" w:history="1">
            <w:r w:rsidRPr="00681851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Model, View, Controller (M.V.C)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EBB07" w14:textId="4C24C1C0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47" w:history="1">
            <w:r w:rsidRPr="00681851">
              <w:rPr>
                <w:rStyle w:val="Hyperlink"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Spring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EC62" w14:textId="7553C629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48" w:history="1">
            <w:r w:rsidRPr="0068185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E5A92" w14:textId="5979FB46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49" w:history="1">
            <w:r w:rsidRPr="00681851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System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6D40" w14:textId="3C97A8D3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50" w:history="1">
            <w:r w:rsidRPr="00681851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System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24C4" w14:textId="28E8B600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51" w:history="1">
            <w:r w:rsidRPr="00681851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Object Oriented (OO)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380F" w14:textId="417335D5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52" w:history="1">
            <w:r w:rsidRPr="00681851">
              <w:rPr>
                <w:rStyle w:val="Hyperlink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B94E1" w14:textId="79B2EE1C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53" w:history="1">
            <w:r w:rsidRPr="00681851">
              <w:rPr>
                <w:rStyle w:val="Hyperlink"/>
                <w:noProof/>
              </w:rPr>
              <w:t>4.2.5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System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B5847" w14:textId="2DF3A4D4" w:rsidR="005A5D24" w:rsidRDefault="005A5D24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54" w:history="1">
            <w:r w:rsidRPr="0068185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System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5BC7" w14:textId="17498195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55" w:history="1">
            <w:r w:rsidRPr="00681851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Robustness &amp;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BE624" w14:textId="54A6FC3A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56" w:history="1">
            <w:r w:rsidRPr="00681851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CEDE" w14:textId="1F7E3397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57" w:history="1">
            <w:r w:rsidRPr="00681851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E1AE" w14:textId="27877F23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58" w:history="1">
            <w:r w:rsidRPr="00681851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Space / Time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2B18C" w14:textId="4CF4EE04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59" w:history="1">
            <w:r w:rsidRPr="00681851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Security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1F977" w14:textId="7FCB8D75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60" w:history="1">
            <w:r w:rsidRPr="00681851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Deliverable Software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0726" w14:textId="6D8B3643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61" w:history="1">
            <w:r w:rsidRPr="00681851">
              <w:rPr>
                <w:rStyle w:val="Hyperlink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Limits of the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B15A3" w14:textId="7088D42D" w:rsidR="005A5D24" w:rsidRDefault="005A5D24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62" w:history="1">
            <w:r w:rsidRPr="00681851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9BB5D" w14:textId="002CF9ED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63" w:history="1">
            <w:r w:rsidRPr="00681851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58FE8" w14:textId="4EDA0C00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64" w:history="1">
            <w:r w:rsidRPr="00681851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6595" w14:textId="53B152CE" w:rsidR="005A5D24" w:rsidRDefault="005A5D24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65" w:history="1">
            <w:r w:rsidRPr="00681851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0F13" w14:textId="512DF5EB" w:rsidR="005A5D24" w:rsidRDefault="005A5D24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66" w:history="1">
            <w:r w:rsidRPr="00681851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B1A5A" w14:textId="0A64D30B" w:rsidR="005A5D24" w:rsidRDefault="005A5D24">
          <w:pPr>
            <w:pStyle w:val="TOC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6660067" w:history="1">
            <w:r w:rsidRPr="00681851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E" w:eastAsia="en-IE"/>
              </w:rPr>
              <w:tab/>
            </w:r>
            <w:r w:rsidRPr="00681851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1268" w14:textId="13EF27D8" w:rsidR="00386B84" w:rsidRDefault="00386B84">
          <w:r w:rsidRPr="00985C80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5028A41" w14:textId="77777777" w:rsidR="00536AE7" w:rsidRPr="00536AE7" w:rsidRDefault="00536AE7" w:rsidP="00536AE7"/>
    <w:p w14:paraId="513F3B5A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32B6515F" w14:textId="2960526E" w:rsidR="009A678B" w:rsidRDefault="009A678B" w:rsidP="00386B84">
      <w:pPr>
        <w:rPr>
          <w:b/>
          <w:sz w:val="24"/>
          <w:szCs w:val="24"/>
        </w:rPr>
      </w:pPr>
      <w:r w:rsidRPr="00386B84">
        <w:rPr>
          <w:b/>
          <w:sz w:val="24"/>
          <w:szCs w:val="24"/>
        </w:rPr>
        <w:lastRenderedPageBreak/>
        <w:t>Table of Illustrations</w:t>
      </w:r>
    </w:p>
    <w:p w14:paraId="1E483E1C" w14:textId="769E54F6" w:rsidR="00B27978" w:rsidRDefault="00985C80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TOC \h \z \c "Figure" </w:instrText>
      </w:r>
      <w:r>
        <w:rPr>
          <w:b/>
          <w:sz w:val="24"/>
          <w:szCs w:val="24"/>
        </w:rPr>
        <w:fldChar w:fldCharType="separate"/>
      </w:r>
      <w:hyperlink w:anchor="_Toc504334659" w:history="1">
        <w:r w:rsidR="00B27978" w:rsidRPr="00724F20">
          <w:rPr>
            <w:rStyle w:val="Hyperlink"/>
            <w:b/>
            <w:noProof/>
          </w:rPr>
          <w:t>Fig. 1.</w:t>
        </w:r>
        <w:r w:rsidR="00B27978" w:rsidRPr="00724F20">
          <w:rPr>
            <w:rStyle w:val="Hyperlink"/>
            <w:noProof/>
          </w:rPr>
          <w:t xml:space="preserve"> Logotipo do GMIT</w:t>
        </w:r>
        <w:r w:rsidR="00B27978">
          <w:rPr>
            <w:noProof/>
            <w:webHidden/>
          </w:rPr>
          <w:tab/>
        </w:r>
        <w:r w:rsidR="00B27978">
          <w:rPr>
            <w:noProof/>
            <w:webHidden/>
          </w:rPr>
          <w:fldChar w:fldCharType="begin"/>
        </w:r>
        <w:r w:rsidR="00B27978">
          <w:rPr>
            <w:noProof/>
            <w:webHidden/>
          </w:rPr>
          <w:instrText xml:space="preserve"> PAGEREF _Toc504334659 \h </w:instrText>
        </w:r>
        <w:r w:rsidR="00B27978">
          <w:rPr>
            <w:noProof/>
            <w:webHidden/>
          </w:rPr>
        </w:r>
        <w:r w:rsidR="00B27978">
          <w:rPr>
            <w:noProof/>
            <w:webHidden/>
          </w:rPr>
          <w:fldChar w:fldCharType="separate"/>
        </w:r>
        <w:r w:rsidR="00B27978">
          <w:rPr>
            <w:noProof/>
            <w:webHidden/>
          </w:rPr>
          <w:t>5</w:t>
        </w:r>
        <w:r w:rsidR="00B27978">
          <w:rPr>
            <w:noProof/>
            <w:webHidden/>
          </w:rPr>
          <w:fldChar w:fldCharType="end"/>
        </w:r>
      </w:hyperlink>
    </w:p>
    <w:p w14:paraId="54836FD8" w14:textId="64343DEE" w:rsidR="00B27978" w:rsidRDefault="0024708A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04334660" w:history="1">
        <w:r w:rsidR="00B27978" w:rsidRPr="00724F20">
          <w:rPr>
            <w:rStyle w:val="Hyperlink"/>
            <w:b/>
            <w:noProof/>
          </w:rPr>
          <w:t>Fig. 2.</w:t>
        </w:r>
        <w:r w:rsidR="00B27978" w:rsidRPr="00724F20">
          <w:rPr>
            <w:rStyle w:val="Hyperlink"/>
            <w:noProof/>
          </w:rPr>
          <w:t xml:space="preserve"> Postman test</w:t>
        </w:r>
        <w:r w:rsidR="00B27978">
          <w:rPr>
            <w:noProof/>
            <w:webHidden/>
          </w:rPr>
          <w:tab/>
        </w:r>
        <w:r w:rsidR="00B27978">
          <w:rPr>
            <w:noProof/>
            <w:webHidden/>
          </w:rPr>
          <w:fldChar w:fldCharType="begin"/>
        </w:r>
        <w:r w:rsidR="00B27978">
          <w:rPr>
            <w:noProof/>
            <w:webHidden/>
          </w:rPr>
          <w:instrText xml:space="preserve"> PAGEREF _Toc504334660 \h </w:instrText>
        </w:r>
        <w:r w:rsidR="00B27978">
          <w:rPr>
            <w:noProof/>
            <w:webHidden/>
          </w:rPr>
        </w:r>
        <w:r w:rsidR="00B27978">
          <w:rPr>
            <w:noProof/>
            <w:webHidden/>
          </w:rPr>
          <w:fldChar w:fldCharType="separate"/>
        </w:r>
        <w:r w:rsidR="00B27978">
          <w:rPr>
            <w:noProof/>
            <w:webHidden/>
          </w:rPr>
          <w:t>5</w:t>
        </w:r>
        <w:r w:rsidR="00B27978">
          <w:rPr>
            <w:noProof/>
            <w:webHidden/>
          </w:rPr>
          <w:fldChar w:fldCharType="end"/>
        </w:r>
      </w:hyperlink>
    </w:p>
    <w:p w14:paraId="516689BC" w14:textId="38D33FFA" w:rsidR="00B27978" w:rsidRDefault="0024708A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04334661" w:history="1">
        <w:r w:rsidR="00B27978" w:rsidRPr="00724F20">
          <w:rPr>
            <w:rStyle w:val="Hyperlink"/>
            <w:b/>
            <w:noProof/>
          </w:rPr>
          <w:t>Fig. 3.</w:t>
        </w:r>
        <w:r w:rsidR="00B27978" w:rsidRPr="00724F20">
          <w:rPr>
            <w:rStyle w:val="Hyperlink"/>
            <w:noProof/>
          </w:rPr>
          <w:t xml:space="preserve"> Postman test3333</w:t>
        </w:r>
        <w:r w:rsidR="00B27978">
          <w:rPr>
            <w:noProof/>
            <w:webHidden/>
          </w:rPr>
          <w:tab/>
        </w:r>
        <w:r w:rsidR="00B27978">
          <w:rPr>
            <w:noProof/>
            <w:webHidden/>
          </w:rPr>
          <w:fldChar w:fldCharType="begin"/>
        </w:r>
        <w:r w:rsidR="00B27978">
          <w:rPr>
            <w:noProof/>
            <w:webHidden/>
          </w:rPr>
          <w:instrText xml:space="preserve"> PAGEREF _Toc504334661 \h </w:instrText>
        </w:r>
        <w:r w:rsidR="00B27978">
          <w:rPr>
            <w:noProof/>
            <w:webHidden/>
          </w:rPr>
        </w:r>
        <w:r w:rsidR="00B27978">
          <w:rPr>
            <w:noProof/>
            <w:webHidden/>
          </w:rPr>
          <w:fldChar w:fldCharType="separate"/>
        </w:r>
        <w:r w:rsidR="00B27978">
          <w:rPr>
            <w:noProof/>
            <w:webHidden/>
          </w:rPr>
          <w:t>6</w:t>
        </w:r>
        <w:r w:rsidR="00B27978">
          <w:rPr>
            <w:noProof/>
            <w:webHidden/>
          </w:rPr>
          <w:fldChar w:fldCharType="end"/>
        </w:r>
      </w:hyperlink>
    </w:p>
    <w:p w14:paraId="6F472040" w14:textId="6CDE113D" w:rsidR="00985C80" w:rsidRPr="00386B84" w:rsidRDefault="00985C80" w:rsidP="00386B84">
      <w:pPr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</w:p>
    <w:p w14:paraId="27C8C7C3" w14:textId="2F8830DE" w:rsidR="0069766A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  <w:r>
        <w:br w:type="page"/>
      </w:r>
    </w:p>
    <w:p w14:paraId="3E7D769E" w14:textId="51777304" w:rsidR="0069766A" w:rsidRDefault="0069766A" w:rsidP="0069766A">
      <w:pPr>
        <w:pStyle w:val="abstract"/>
        <w:ind w:firstLine="0"/>
      </w:pPr>
      <w:r>
        <w:rPr>
          <w:b/>
        </w:rPr>
        <w:lastRenderedPageBreak/>
        <w:t>Abstract.</w:t>
      </w:r>
      <w:r>
        <w:t xml:space="preserve"> </w:t>
      </w:r>
      <w:r w:rsidR="00A9381A">
        <w:t xml:space="preserve"> </w:t>
      </w:r>
    </w:p>
    <w:p w14:paraId="58E3F490" w14:textId="77777777" w:rsidR="0069766A" w:rsidRDefault="0069766A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sz w:val="18"/>
        </w:rPr>
      </w:pPr>
      <w:r>
        <w:br w:type="page"/>
      </w:r>
    </w:p>
    <w:p w14:paraId="63F22F2B" w14:textId="1E0B99D4" w:rsidR="009A678B" w:rsidRDefault="009A678B" w:rsidP="00E86D77">
      <w:pPr>
        <w:pStyle w:val="heading1"/>
      </w:pPr>
      <w:bookmarkStart w:id="1" w:name="_Toc506660022"/>
      <w:r w:rsidRPr="009A678B">
        <w:lastRenderedPageBreak/>
        <w:t>Introduction</w:t>
      </w:r>
      <w:bookmarkEnd w:id="1"/>
    </w:p>
    <w:p w14:paraId="3E19101E" w14:textId="3D276B95" w:rsidR="00E86D77" w:rsidRDefault="00E86D77" w:rsidP="00E86D77">
      <w:pPr>
        <w:pStyle w:val="heading2"/>
        <w:spacing w:before="0"/>
      </w:pPr>
      <w:bookmarkStart w:id="2" w:name="_Toc506660023"/>
      <w:r>
        <w:t>The Idea</w:t>
      </w:r>
      <w:bookmarkEnd w:id="2"/>
    </w:p>
    <w:p w14:paraId="2C5703FA" w14:textId="58397A19" w:rsidR="00E903ED" w:rsidRDefault="00E903ED" w:rsidP="00E903ED">
      <w:pPr>
        <w:pStyle w:val="heading2"/>
      </w:pPr>
      <w:bookmarkStart w:id="3" w:name="_Toc506660024"/>
      <w:r>
        <w:t>The Application</w:t>
      </w:r>
      <w:bookmarkEnd w:id="3"/>
    </w:p>
    <w:p w14:paraId="300DEBEF" w14:textId="1A3B130A" w:rsidR="00E903ED" w:rsidRDefault="00E903ED" w:rsidP="00E903ED">
      <w:pPr>
        <w:pStyle w:val="heading2"/>
      </w:pPr>
      <w:bookmarkStart w:id="4" w:name="_Toc506660025"/>
      <w:r>
        <w:t>Project Scope</w:t>
      </w:r>
      <w:bookmarkEnd w:id="4"/>
      <w:r>
        <w:t xml:space="preserve"> </w:t>
      </w:r>
    </w:p>
    <w:p w14:paraId="67562CC3" w14:textId="5AEB5049" w:rsidR="00C1192A" w:rsidRDefault="00C1192A" w:rsidP="00C1192A">
      <w:pPr>
        <w:pStyle w:val="heading2"/>
      </w:pPr>
      <w:bookmarkStart w:id="5" w:name="_Toc506660026"/>
      <w:r w:rsidRPr="00C1192A">
        <w:t>Summary</w:t>
      </w:r>
      <w:bookmarkEnd w:id="5"/>
    </w:p>
    <w:p w14:paraId="1073DFD5" w14:textId="77777777" w:rsidR="00C1192A" w:rsidRPr="00C1192A" w:rsidRDefault="00C1192A" w:rsidP="00C1192A"/>
    <w:p w14:paraId="769D050D" w14:textId="67718465" w:rsidR="00985C80" w:rsidRDefault="00985C80" w:rsidP="00985C80"/>
    <w:p w14:paraId="1B0C7410" w14:textId="46D31479" w:rsidR="0069766A" w:rsidRDefault="0069766A" w:rsidP="0069766A"/>
    <w:p w14:paraId="3F7721D0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0B224EB9" w14:textId="284B3FDA" w:rsidR="009A678B" w:rsidRDefault="009A678B" w:rsidP="009A678B">
      <w:pPr>
        <w:pStyle w:val="heading1"/>
      </w:pPr>
      <w:bookmarkStart w:id="6" w:name="_Toc506660027"/>
      <w:r w:rsidRPr="009A678B">
        <w:lastRenderedPageBreak/>
        <w:t>Methodology</w:t>
      </w:r>
      <w:bookmarkEnd w:id="6"/>
    </w:p>
    <w:p w14:paraId="4312029B" w14:textId="4EC228F5" w:rsidR="00C1192A" w:rsidRDefault="00C1192A" w:rsidP="00C1192A">
      <w:pPr>
        <w:pStyle w:val="heading2"/>
        <w:spacing w:before="0"/>
      </w:pPr>
      <w:bookmarkStart w:id="7" w:name="_Toc506660028"/>
      <w:r>
        <w:t>Planning</w:t>
      </w:r>
      <w:bookmarkEnd w:id="7"/>
      <w:r>
        <w:t xml:space="preserve"> </w:t>
      </w:r>
    </w:p>
    <w:p w14:paraId="24FAC4A2" w14:textId="6D444310" w:rsidR="00C1192A" w:rsidRDefault="00C1192A" w:rsidP="00C1192A">
      <w:pPr>
        <w:pStyle w:val="heading2"/>
      </w:pPr>
      <w:bookmarkStart w:id="8" w:name="_Toc506660029"/>
      <w:r>
        <w:t>Methodology</w:t>
      </w:r>
      <w:bookmarkEnd w:id="8"/>
      <w:r>
        <w:t xml:space="preserve"> </w:t>
      </w:r>
    </w:p>
    <w:p w14:paraId="435649E7" w14:textId="42CE1C80" w:rsidR="00C1192A" w:rsidRDefault="00C1192A" w:rsidP="00C1192A">
      <w:pPr>
        <w:pStyle w:val="heading2"/>
      </w:pPr>
      <w:bookmarkStart w:id="9" w:name="_Toc506660030"/>
      <w:r>
        <w:t>Project Management</w:t>
      </w:r>
      <w:bookmarkEnd w:id="9"/>
    </w:p>
    <w:p w14:paraId="69DD445E" w14:textId="724ED005" w:rsidR="00C1192A" w:rsidRPr="003D51C3" w:rsidRDefault="00C1192A" w:rsidP="003D51C3">
      <w:pPr>
        <w:pStyle w:val="heading2"/>
        <w:numPr>
          <w:ilvl w:val="2"/>
          <w:numId w:val="8"/>
        </w:numPr>
        <w:rPr>
          <w:rStyle w:val="heading30"/>
        </w:rPr>
      </w:pPr>
      <w:bookmarkStart w:id="10" w:name="_Toc506660031"/>
      <w:r w:rsidRPr="003D51C3">
        <w:rPr>
          <w:rStyle w:val="heading30"/>
        </w:rPr>
        <w:t>GitHub</w:t>
      </w:r>
      <w:r w:rsidR="003D51C3" w:rsidRPr="003D51C3">
        <w:rPr>
          <w:rStyle w:val="heading30"/>
        </w:rPr>
        <w:t>.</w:t>
      </w:r>
      <w:bookmarkEnd w:id="10"/>
      <w:r w:rsidR="003D51C3" w:rsidRPr="003D51C3">
        <w:rPr>
          <w:rStyle w:val="heading30"/>
        </w:rPr>
        <w:t xml:space="preserve"> </w:t>
      </w:r>
    </w:p>
    <w:p w14:paraId="2AD12E51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646F9D13" w14:textId="57891B70" w:rsidR="009A678B" w:rsidRDefault="009A678B" w:rsidP="009A678B">
      <w:pPr>
        <w:pStyle w:val="heading1"/>
      </w:pPr>
      <w:bookmarkStart w:id="11" w:name="_Toc506660032"/>
      <w:r w:rsidRPr="009A678B">
        <w:lastRenderedPageBreak/>
        <w:t>Technology Review</w:t>
      </w:r>
      <w:bookmarkEnd w:id="11"/>
    </w:p>
    <w:p w14:paraId="0C061960" w14:textId="116EA63A" w:rsidR="00C1192A" w:rsidRDefault="00C1192A" w:rsidP="00C1192A">
      <w:pPr>
        <w:pStyle w:val="heading2"/>
        <w:spacing w:before="0"/>
      </w:pPr>
      <w:bookmarkStart w:id="12" w:name="_Toc506660033"/>
      <w:r>
        <w:t>Spring MVC</w:t>
      </w:r>
      <w:bookmarkEnd w:id="12"/>
      <w:r>
        <w:t xml:space="preserve"> </w:t>
      </w:r>
    </w:p>
    <w:p w14:paraId="61083910" w14:textId="24302651" w:rsidR="00C1192A" w:rsidRDefault="00C1192A" w:rsidP="00C1192A">
      <w:pPr>
        <w:pStyle w:val="heading2"/>
      </w:pPr>
      <w:bookmarkStart w:id="13" w:name="_Toc506660034"/>
      <w:r>
        <w:t>Eclipse IDE</w:t>
      </w:r>
      <w:bookmarkEnd w:id="13"/>
      <w:r>
        <w:t xml:space="preserve"> </w:t>
      </w:r>
    </w:p>
    <w:p w14:paraId="1381F5B4" w14:textId="4EB51C3D" w:rsidR="00C1192A" w:rsidRDefault="00C1192A" w:rsidP="00C1192A">
      <w:pPr>
        <w:pStyle w:val="heading2"/>
      </w:pPr>
      <w:bookmarkStart w:id="14" w:name="_Toc506660035"/>
      <w:r>
        <w:t>Java language</w:t>
      </w:r>
      <w:bookmarkEnd w:id="14"/>
      <w:r>
        <w:t xml:space="preserve"> </w:t>
      </w:r>
    </w:p>
    <w:p w14:paraId="7BBBBA87" w14:textId="43B96DED" w:rsidR="00C1192A" w:rsidRDefault="00C1192A" w:rsidP="00C1192A">
      <w:pPr>
        <w:pStyle w:val="heading2"/>
      </w:pPr>
      <w:bookmarkStart w:id="15" w:name="_Toc506660036"/>
      <w:r>
        <w:t>Bootstrap</w:t>
      </w:r>
      <w:bookmarkEnd w:id="15"/>
      <w:r>
        <w:t xml:space="preserve"> </w:t>
      </w:r>
    </w:p>
    <w:p w14:paraId="6BEFB976" w14:textId="65EFE1FC" w:rsidR="00C1192A" w:rsidRDefault="00C1192A" w:rsidP="00C1192A">
      <w:pPr>
        <w:pStyle w:val="heading2"/>
      </w:pPr>
      <w:bookmarkStart w:id="16" w:name="_Toc506660037"/>
      <w:r>
        <w:t>Git</w:t>
      </w:r>
      <w:bookmarkEnd w:id="16"/>
      <w:r>
        <w:t xml:space="preserve"> </w:t>
      </w:r>
    </w:p>
    <w:p w14:paraId="66AADDC6" w14:textId="778063AE" w:rsidR="00C1192A" w:rsidRDefault="00C1192A" w:rsidP="00C1192A">
      <w:pPr>
        <w:pStyle w:val="heading2"/>
      </w:pPr>
      <w:bookmarkStart w:id="17" w:name="_Toc506660038"/>
      <w:r>
        <w:t>Apache Maven</w:t>
      </w:r>
      <w:bookmarkEnd w:id="17"/>
      <w:r>
        <w:t xml:space="preserve"> </w:t>
      </w:r>
    </w:p>
    <w:p w14:paraId="440AE326" w14:textId="124CE5A0" w:rsidR="00C1192A" w:rsidRDefault="00C1192A" w:rsidP="00C1192A">
      <w:pPr>
        <w:pStyle w:val="heading2"/>
      </w:pPr>
      <w:bookmarkStart w:id="18" w:name="_Toc506660039"/>
      <w:r>
        <w:t>Apache Tomcat</w:t>
      </w:r>
      <w:bookmarkEnd w:id="18"/>
      <w:r>
        <w:t xml:space="preserve"> </w:t>
      </w:r>
    </w:p>
    <w:p w14:paraId="70B90A0F" w14:textId="58CD421A" w:rsidR="00C1192A" w:rsidRDefault="00C1192A" w:rsidP="00C1192A">
      <w:pPr>
        <w:pStyle w:val="heading2"/>
      </w:pPr>
      <w:bookmarkStart w:id="19" w:name="_Toc506660040"/>
      <w:r>
        <w:t>Mongo DB</w:t>
      </w:r>
      <w:bookmarkEnd w:id="19"/>
      <w:r>
        <w:t xml:space="preserve"> </w:t>
      </w:r>
    </w:p>
    <w:p w14:paraId="41EE7114" w14:textId="05C3D8D0" w:rsidR="00C1192A" w:rsidRPr="00C1192A" w:rsidRDefault="00C1192A" w:rsidP="00C1192A">
      <w:pPr>
        <w:pStyle w:val="heading2"/>
      </w:pPr>
      <w:bookmarkStart w:id="20" w:name="_Toc506660041"/>
      <w:r>
        <w:t>Other technologies</w:t>
      </w:r>
      <w:bookmarkEnd w:id="20"/>
    </w:p>
    <w:p w14:paraId="4F8C0960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65AA8E92" w14:textId="363EB1E1" w:rsidR="009A678B" w:rsidRDefault="009A678B" w:rsidP="009A678B">
      <w:pPr>
        <w:pStyle w:val="heading1"/>
      </w:pPr>
      <w:bookmarkStart w:id="21" w:name="_Toc506660042"/>
      <w:r w:rsidRPr="009A678B">
        <w:lastRenderedPageBreak/>
        <w:t>System Design</w:t>
      </w:r>
      <w:bookmarkEnd w:id="21"/>
    </w:p>
    <w:p w14:paraId="2B9BD8F4" w14:textId="30CF6834" w:rsidR="00C1192A" w:rsidRDefault="00C1192A" w:rsidP="00C1192A">
      <w:pPr>
        <w:pStyle w:val="heading2"/>
        <w:spacing w:before="0"/>
      </w:pPr>
      <w:bookmarkStart w:id="22" w:name="_Toc506660043"/>
      <w:r>
        <w:t>System Architecture</w:t>
      </w:r>
      <w:bookmarkEnd w:id="22"/>
    </w:p>
    <w:p w14:paraId="14DEC6D6" w14:textId="405766A5" w:rsidR="00C1192A" w:rsidRDefault="00C1192A" w:rsidP="00C635F7">
      <w:pPr>
        <w:pStyle w:val="heading2"/>
        <w:numPr>
          <w:ilvl w:val="2"/>
          <w:numId w:val="8"/>
        </w:numPr>
      </w:pPr>
      <w:bookmarkStart w:id="23" w:name="_Toc506660044"/>
      <w:r>
        <w:t>Detailed breakdown of Architecture</w:t>
      </w:r>
      <w:bookmarkEnd w:id="23"/>
      <w:r>
        <w:t xml:space="preserve"> </w:t>
      </w:r>
    </w:p>
    <w:p w14:paraId="417EAA14" w14:textId="3C48DE8C" w:rsidR="00C1192A" w:rsidRDefault="00C1192A" w:rsidP="00C635F7">
      <w:pPr>
        <w:pStyle w:val="heading2"/>
        <w:numPr>
          <w:ilvl w:val="2"/>
          <w:numId w:val="8"/>
        </w:numPr>
      </w:pPr>
      <w:bookmarkStart w:id="24" w:name="_Toc506660045"/>
      <w:r>
        <w:t>HTTP Requests</w:t>
      </w:r>
      <w:bookmarkEnd w:id="24"/>
      <w:r>
        <w:t xml:space="preserve"> </w:t>
      </w:r>
    </w:p>
    <w:p w14:paraId="334F8CCB" w14:textId="54FF9655" w:rsidR="00C1192A" w:rsidRDefault="00C1192A" w:rsidP="00C635F7">
      <w:pPr>
        <w:pStyle w:val="heading2"/>
        <w:numPr>
          <w:ilvl w:val="2"/>
          <w:numId w:val="8"/>
        </w:numPr>
      </w:pPr>
      <w:bookmarkStart w:id="25" w:name="_Toc506660046"/>
      <w:r>
        <w:t>Model, View, Controller (M.V.C)</w:t>
      </w:r>
      <w:bookmarkEnd w:id="25"/>
      <w:r>
        <w:t xml:space="preserve"> </w:t>
      </w:r>
    </w:p>
    <w:p w14:paraId="0DD9252F" w14:textId="0C360125" w:rsidR="00C1192A" w:rsidRDefault="00C1192A" w:rsidP="00C635F7">
      <w:pPr>
        <w:pStyle w:val="heading2"/>
        <w:numPr>
          <w:ilvl w:val="2"/>
          <w:numId w:val="8"/>
        </w:numPr>
      </w:pPr>
      <w:bookmarkStart w:id="26" w:name="_Toc506660047"/>
      <w:r>
        <w:t>Spring MVC</w:t>
      </w:r>
      <w:bookmarkEnd w:id="26"/>
      <w:r>
        <w:t xml:space="preserve"> </w:t>
      </w:r>
    </w:p>
    <w:p w14:paraId="5E7442F4" w14:textId="0D1B157B" w:rsidR="00C1192A" w:rsidRDefault="00C1192A" w:rsidP="00C1192A">
      <w:pPr>
        <w:pStyle w:val="heading2"/>
      </w:pPr>
      <w:bookmarkStart w:id="27" w:name="_Toc506660048"/>
      <w:r>
        <w:t>System Design</w:t>
      </w:r>
      <w:bookmarkEnd w:id="27"/>
      <w:r>
        <w:t xml:space="preserve"> </w:t>
      </w:r>
    </w:p>
    <w:p w14:paraId="2D398467" w14:textId="3CB84865" w:rsidR="00C1192A" w:rsidRDefault="00C1192A" w:rsidP="00C635F7">
      <w:pPr>
        <w:pStyle w:val="heading2"/>
        <w:numPr>
          <w:ilvl w:val="2"/>
          <w:numId w:val="8"/>
        </w:numPr>
      </w:pPr>
      <w:bookmarkStart w:id="28" w:name="_Toc506660049"/>
      <w:r>
        <w:t>System Modules</w:t>
      </w:r>
      <w:bookmarkEnd w:id="28"/>
    </w:p>
    <w:p w14:paraId="12991D44" w14:textId="1CACA065" w:rsidR="00C1192A" w:rsidRDefault="00C1192A" w:rsidP="00C635F7">
      <w:pPr>
        <w:pStyle w:val="heading2"/>
        <w:numPr>
          <w:ilvl w:val="2"/>
          <w:numId w:val="8"/>
        </w:numPr>
      </w:pPr>
      <w:bookmarkStart w:id="29" w:name="_Toc506660050"/>
      <w:r>
        <w:t>System components</w:t>
      </w:r>
      <w:bookmarkEnd w:id="29"/>
      <w:r>
        <w:t xml:space="preserve"> </w:t>
      </w:r>
    </w:p>
    <w:p w14:paraId="170475E0" w14:textId="02D46EC3" w:rsidR="00C1192A" w:rsidRDefault="00C1192A" w:rsidP="00C635F7">
      <w:pPr>
        <w:pStyle w:val="heading2"/>
        <w:numPr>
          <w:ilvl w:val="2"/>
          <w:numId w:val="8"/>
        </w:numPr>
      </w:pPr>
      <w:bookmarkStart w:id="30" w:name="_Toc506660051"/>
      <w:r>
        <w:t>Object Oriented (OO) Model</w:t>
      </w:r>
      <w:bookmarkEnd w:id="30"/>
      <w:r>
        <w:t xml:space="preserve"> </w:t>
      </w:r>
    </w:p>
    <w:p w14:paraId="212AC062" w14:textId="043E36C0" w:rsidR="00C1192A" w:rsidRDefault="00C1192A" w:rsidP="00C635F7">
      <w:pPr>
        <w:pStyle w:val="heading2"/>
        <w:numPr>
          <w:ilvl w:val="2"/>
          <w:numId w:val="8"/>
        </w:numPr>
      </w:pPr>
      <w:bookmarkStart w:id="31" w:name="_Toc506660052"/>
      <w:r>
        <w:t>Design Patterns</w:t>
      </w:r>
      <w:bookmarkEnd w:id="31"/>
      <w:r>
        <w:t xml:space="preserve"> </w:t>
      </w:r>
    </w:p>
    <w:p w14:paraId="1E3ACB53" w14:textId="00233750" w:rsidR="00C1192A" w:rsidRPr="00C1192A" w:rsidRDefault="00C1192A" w:rsidP="00C635F7">
      <w:pPr>
        <w:pStyle w:val="heading2"/>
        <w:numPr>
          <w:ilvl w:val="2"/>
          <w:numId w:val="8"/>
        </w:numPr>
      </w:pPr>
      <w:bookmarkStart w:id="32" w:name="_Toc506660053"/>
      <w:r>
        <w:t>System Deployment</w:t>
      </w:r>
      <w:bookmarkEnd w:id="32"/>
    </w:p>
    <w:p w14:paraId="67C2442D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0EB57165" w14:textId="73E3833A" w:rsidR="009A678B" w:rsidRDefault="009A678B" w:rsidP="009A678B">
      <w:pPr>
        <w:pStyle w:val="heading1"/>
      </w:pPr>
      <w:bookmarkStart w:id="33" w:name="_Toc506660054"/>
      <w:r w:rsidRPr="009A678B">
        <w:lastRenderedPageBreak/>
        <w:t>System Evaluation</w:t>
      </w:r>
      <w:bookmarkEnd w:id="33"/>
    </w:p>
    <w:p w14:paraId="5E2E339B" w14:textId="7F0AC4D5" w:rsidR="003D51C3" w:rsidRDefault="003D51C3" w:rsidP="003D51C3">
      <w:pPr>
        <w:pStyle w:val="heading2"/>
        <w:spacing w:before="0"/>
      </w:pPr>
      <w:bookmarkStart w:id="34" w:name="_Toc506660055"/>
      <w:r>
        <w:t>Robustness &amp; Efficiency</w:t>
      </w:r>
      <w:bookmarkEnd w:id="34"/>
      <w:r>
        <w:t xml:space="preserve"> </w:t>
      </w:r>
    </w:p>
    <w:p w14:paraId="2D7EB4A0" w14:textId="65E19A18" w:rsidR="003D51C3" w:rsidRDefault="003D51C3" w:rsidP="003D51C3">
      <w:pPr>
        <w:pStyle w:val="heading2"/>
        <w:numPr>
          <w:ilvl w:val="2"/>
          <w:numId w:val="8"/>
        </w:numPr>
      </w:pPr>
      <w:bookmarkStart w:id="35" w:name="_Toc506660056"/>
      <w:r>
        <w:t>Tomcat</w:t>
      </w:r>
      <w:bookmarkEnd w:id="35"/>
      <w:r>
        <w:t xml:space="preserve"> </w:t>
      </w:r>
    </w:p>
    <w:p w14:paraId="70E42681" w14:textId="79BD1CF4" w:rsidR="003D51C3" w:rsidRDefault="003D51C3" w:rsidP="003D51C3">
      <w:pPr>
        <w:pStyle w:val="heading2"/>
        <w:numPr>
          <w:ilvl w:val="2"/>
          <w:numId w:val="8"/>
        </w:numPr>
      </w:pPr>
      <w:bookmarkStart w:id="36" w:name="_Toc506660057"/>
      <w:r>
        <w:t>MongoDB</w:t>
      </w:r>
      <w:bookmarkEnd w:id="36"/>
      <w:r>
        <w:t xml:space="preserve"> </w:t>
      </w:r>
    </w:p>
    <w:p w14:paraId="7BA60E88" w14:textId="3625D3D5" w:rsidR="003D51C3" w:rsidRDefault="003D51C3" w:rsidP="003D51C3">
      <w:pPr>
        <w:pStyle w:val="heading2"/>
      </w:pPr>
      <w:bookmarkStart w:id="37" w:name="_Toc506660058"/>
      <w:r>
        <w:t>Space / Time Complexity</w:t>
      </w:r>
      <w:bookmarkEnd w:id="37"/>
      <w:r>
        <w:t xml:space="preserve"> </w:t>
      </w:r>
    </w:p>
    <w:p w14:paraId="2C88785C" w14:textId="05B728FB" w:rsidR="003D51C3" w:rsidRDefault="003D51C3" w:rsidP="003D51C3">
      <w:pPr>
        <w:pStyle w:val="heading2"/>
      </w:pPr>
      <w:bookmarkStart w:id="38" w:name="_Toc506660059"/>
      <w:r>
        <w:t>Security and Validation</w:t>
      </w:r>
      <w:bookmarkEnd w:id="38"/>
      <w:r>
        <w:t xml:space="preserve"> </w:t>
      </w:r>
    </w:p>
    <w:p w14:paraId="0A7E2C21" w14:textId="1A1BB12F" w:rsidR="003D51C3" w:rsidRDefault="003D51C3" w:rsidP="003D51C3">
      <w:pPr>
        <w:pStyle w:val="heading2"/>
      </w:pPr>
      <w:bookmarkStart w:id="39" w:name="_Toc506660060"/>
      <w:r>
        <w:t>Deliverable Software Analysis</w:t>
      </w:r>
      <w:bookmarkEnd w:id="39"/>
      <w:r>
        <w:t xml:space="preserve"> </w:t>
      </w:r>
    </w:p>
    <w:p w14:paraId="7A2E49B1" w14:textId="35DED932" w:rsidR="003D51C3" w:rsidRPr="003D51C3" w:rsidRDefault="003D51C3" w:rsidP="003D51C3">
      <w:pPr>
        <w:pStyle w:val="heading2"/>
        <w:numPr>
          <w:ilvl w:val="2"/>
          <w:numId w:val="8"/>
        </w:numPr>
      </w:pPr>
      <w:bookmarkStart w:id="40" w:name="_Toc506660061"/>
      <w:r>
        <w:t>Limits of the system.</w:t>
      </w:r>
      <w:bookmarkEnd w:id="40"/>
      <w:r>
        <w:t xml:space="preserve"> </w:t>
      </w:r>
    </w:p>
    <w:p w14:paraId="0F44872A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377581BA" w14:textId="2F0497D7" w:rsidR="009A678B" w:rsidRDefault="009A678B" w:rsidP="009A678B">
      <w:pPr>
        <w:pStyle w:val="heading1"/>
      </w:pPr>
      <w:bookmarkStart w:id="41" w:name="_Toc506660062"/>
      <w:r w:rsidRPr="009A678B">
        <w:lastRenderedPageBreak/>
        <w:t>Conclusion</w:t>
      </w:r>
      <w:bookmarkEnd w:id="41"/>
    </w:p>
    <w:p w14:paraId="670A51F0" w14:textId="4809163D" w:rsidR="003D51C3" w:rsidRDefault="003D51C3" w:rsidP="003D51C3">
      <w:pPr>
        <w:pStyle w:val="heading2"/>
        <w:spacing w:before="0"/>
      </w:pPr>
      <w:bookmarkStart w:id="42" w:name="_Toc506660063"/>
      <w:r>
        <w:t>Summary</w:t>
      </w:r>
      <w:bookmarkEnd w:id="42"/>
      <w:r>
        <w:t xml:space="preserve"> </w:t>
      </w:r>
    </w:p>
    <w:p w14:paraId="11F6496B" w14:textId="200D0460" w:rsidR="003D51C3" w:rsidRDefault="003D51C3" w:rsidP="003D51C3">
      <w:pPr>
        <w:pStyle w:val="heading2"/>
      </w:pPr>
      <w:bookmarkStart w:id="43" w:name="_Toc506660064"/>
      <w:r>
        <w:t>Learning Outcomes</w:t>
      </w:r>
      <w:bookmarkEnd w:id="43"/>
      <w:r>
        <w:t xml:space="preserve"> </w:t>
      </w:r>
    </w:p>
    <w:p w14:paraId="5E41E5FA" w14:textId="5AD61BC8" w:rsidR="003D51C3" w:rsidRPr="003D51C3" w:rsidRDefault="003D51C3" w:rsidP="003D51C3">
      <w:pPr>
        <w:pStyle w:val="heading2"/>
      </w:pPr>
      <w:bookmarkStart w:id="44" w:name="_Toc506660065"/>
      <w:r>
        <w:t>Reflection</w:t>
      </w:r>
      <w:bookmarkEnd w:id="44"/>
      <w:r>
        <w:t xml:space="preserve"> </w:t>
      </w:r>
    </w:p>
    <w:p w14:paraId="093E5BCE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668FFF31" w14:textId="3AF3A58A" w:rsidR="009A678B" w:rsidRDefault="009A678B" w:rsidP="009A678B">
      <w:pPr>
        <w:pStyle w:val="heading1"/>
      </w:pPr>
      <w:bookmarkStart w:id="45" w:name="_Toc506660066"/>
      <w:r w:rsidRPr="009A678B">
        <w:lastRenderedPageBreak/>
        <w:t>References</w:t>
      </w:r>
      <w:bookmarkEnd w:id="45"/>
    </w:p>
    <w:p w14:paraId="302267E4" w14:textId="77777777" w:rsidR="009A678B" w:rsidRDefault="009A678B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14:paraId="7E8E7A38" w14:textId="69E23A9E" w:rsidR="00336943" w:rsidRDefault="009A678B" w:rsidP="009A678B">
      <w:pPr>
        <w:pStyle w:val="heading1"/>
      </w:pPr>
      <w:bookmarkStart w:id="46" w:name="_Toc506660067"/>
      <w:r w:rsidRPr="009A678B">
        <w:lastRenderedPageBreak/>
        <w:t>Appendices</w:t>
      </w:r>
      <w:bookmarkEnd w:id="46"/>
    </w:p>
    <w:p w14:paraId="26EFA275" w14:textId="77777777" w:rsidR="009A678B" w:rsidRPr="009A678B" w:rsidRDefault="009A678B" w:rsidP="009A678B"/>
    <w:sectPr w:rsidR="009A678B" w:rsidRPr="009A678B" w:rsidSect="00A9381A">
      <w:headerReference w:type="even" r:id="rId12"/>
      <w:footerReference w:type="even" r:id="rId13"/>
      <w:pgSz w:w="11906" w:h="16838" w:code="9"/>
      <w:pgMar w:top="1418" w:right="1418" w:bottom="1418" w:left="1985" w:header="851" w:footer="10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48F43" w14:textId="77777777" w:rsidR="0024708A" w:rsidRDefault="0024708A">
      <w:r>
        <w:separator/>
      </w:r>
    </w:p>
  </w:endnote>
  <w:endnote w:type="continuationSeparator" w:id="0">
    <w:p w14:paraId="6CC7233A" w14:textId="77777777" w:rsidR="0024708A" w:rsidRDefault="0024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0143877"/>
      <w:docPartObj>
        <w:docPartGallery w:val="Page Numbers (Bottom of Page)"/>
        <w:docPartUnique/>
      </w:docPartObj>
    </w:sdtPr>
    <w:sdtEndPr/>
    <w:sdtContent>
      <w:p w14:paraId="54D740DC" w14:textId="40A39D09" w:rsidR="00D36511" w:rsidRDefault="00D36511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D24">
          <w:rPr>
            <w:noProof/>
          </w:rPr>
          <w:t>4</w:t>
        </w:r>
        <w:r>
          <w:rPr>
            <w:noProof/>
          </w:rPr>
          <w:fldChar w:fldCharType="end"/>
        </w:r>
        <w:r>
          <w:t>]</w:t>
        </w:r>
      </w:p>
    </w:sdtContent>
  </w:sdt>
  <w:p w14:paraId="56D744A5" w14:textId="77777777" w:rsidR="00D36511" w:rsidRDefault="00D36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1B984" w14:textId="77777777" w:rsidR="0024708A" w:rsidRDefault="0024708A" w:rsidP="00895F20">
      <w:pPr>
        <w:ind w:firstLine="0"/>
      </w:pPr>
      <w:r>
        <w:separator/>
      </w:r>
    </w:p>
  </w:footnote>
  <w:footnote w:type="continuationSeparator" w:id="0">
    <w:p w14:paraId="357EC9A5" w14:textId="77777777" w:rsidR="0024708A" w:rsidRDefault="0024708A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5A5F8" w14:textId="54E572B2" w:rsidR="00D36511" w:rsidRDefault="00D36511">
    <w:pPr>
      <w:pStyle w:val="Header"/>
      <w:jc w:val="center"/>
      <w:rPr>
        <w:rFonts w:asciiTheme="majorHAnsi" w:eastAsiaTheme="majorEastAsia" w:hAnsiTheme="majorHAnsi" w:cstheme="majorBidi"/>
        <w:sz w:val="28"/>
        <w:szCs w:val="28"/>
      </w:rPr>
    </w:pPr>
  </w:p>
  <w:p w14:paraId="7F26291C" w14:textId="77777777" w:rsidR="00D36511" w:rsidRDefault="00D36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wARImxiYGRsbmlko6SsGpxcWZ+XkgBYa1AFtIIEAsAAAA"/>
  </w:docVars>
  <w:rsids>
    <w:rsidRoot w:val="002E484A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3435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4708A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484A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86B8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51C3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301F"/>
    <w:rsid w:val="00414563"/>
    <w:rsid w:val="0041626B"/>
    <w:rsid w:val="00423551"/>
    <w:rsid w:val="00423F1B"/>
    <w:rsid w:val="00424B25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56E8B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6AE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D24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9766A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3313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6F20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85C80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A678B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9381A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27978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47C6C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1192A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635F7"/>
    <w:rsid w:val="00C73FE1"/>
    <w:rsid w:val="00C8067F"/>
    <w:rsid w:val="00C837A2"/>
    <w:rsid w:val="00C91263"/>
    <w:rsid w:val="00CB2916"/>
    <w:rsid w:val="00CB6626"/>
    <w:rsid w:val="00CD0021"/>
    <w:rsid w:val="00CD0BD7"/>
    <w:rsid w:val="00CD4538"/>
    <w:rsid w:val="00CE223C"/>
    <w:rsid w:val="00CE7667"/>
    <w:rsid w:val="00CF3131"/>
    <w:rsid w:val="00CF3BE1"/>
    <w:rsid w:val="00D00243"/>
    <w:rsid w:val="00D01AF0"/>
    <w:rsid w:val="00D05ECD"/>
    <w:rsid w:val="00D073CB"/>
    <w:rsid w:val="00D24964"/>
    <w:rsid w:val="00D30140"/>
    <w:rsid w:val="00D36511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2E0F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6D77"/>
    <w:rsid w:val="00E87C24"/>
    <w:rsid w:val="00E903ED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034F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D154D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E27E95"/>
  <w15:docId w15:val="{37245F07-F0AA-45F9-ACB3-29234AE5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10">
    <w:name w:val="heading 1"/>
    <w:basedOn w:val="Normal"/>
    <w:next w:val="Normal"/>
    <w:link w:val="Heading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17E0A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17E0A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Heading10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Heading20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0">
    <w:name w:val="heading3"/>
    <w:basedOn w:val="DefaultParagraphFont"/>
    <w:rsid w:val="00B17E0A"/>
    <w:rPr>
      <w:b/>
    </w:rPr>
  </w:style>
  <w:style w:type="character" w:customStyle="1" w:styleId="heading40">
    <w:name w:val="heading4"/>
    <w:basedOn w:val="DefaultParagraphFon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uiPriority w:val="99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uiPriority w:val="99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Heading2Char">
    <w:name w:val="Heading 2 Char"/>
    <w:basedOn w:val="DefaultParagraphFont"/>
    <w:link w:val="Heading20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Heading3Char">
    <w:name w:val="Heading 3 Char"/>
    <w:basedOn w:val="DefaultParagraphFont"/>
    <w:link w:val="Heading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4Char">
    <w:name w:val="Heading 4 Char"/>
    <w:basedOn w:val="DefaultParagraphFont"/>
    <w:link w:val="Heading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6F20"/>
    <w:rPr>
      <w:color w:val="808080"/>
      <w:shd w:val="clear" w:color="auto" w:fill="E6E6E6"/>
    </w:rPr>
  </w:style>
  <w:style w:type="paragraph" w:styleId="TOCHeading">
    <w:name w:val="TOC Heading"/>
    <w:basedOn w:val="Heading10"/>
    <w:next w:val="Normal"/>
    <w:uiPriority w:val="39"/>
    <w:unhideWhenUsed/>
    <w:qFormat/>
    <w:rsid w:val="00424B25"/>
    <w:pPr>
      <w:suppressAutoHyphens w:val="0"/>
      <w:overflowPunct/>
      <w:autoSpaceDE/>
      <w:autoSpaceDN/>
      <w:adjustRightInd/>
      <w:spacing w:before="240" w:after="0" w:line="259" w:lineRule="auto"/>
      <w:ind w:left="0" w:firstLine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24B2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FD154D"/>
  </w:style>
  <w:style w:type="paragraph" w:styleId="TOC2">
    <w:name w:val="toc 2"/>
    <w:basedOn w:val="Normal"/>
    <w:next w:val="Normal"/>
    <w:autoRedefine/>
    <w:uiPriority w:val="39"/>
    <w:unhideWhenUsed/>
    <w:rsid w:val="00E903ED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lexpt2000gmit/4Year_MainProject_MyCaree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00317835@GMIT.I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GIT\4Year_MainProject_MyCareer\Dissertation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normal32" Type="http://schemas.openxmlformats.org/officeDocument/2006/relationships/image" Target="images/normal320.ICO"/><Relationship Id="removespace" Type="http://schemas.openxmlformats.org/officeDocument/2006/relationships/image" Target="images/removespace.ICO"/><Relationship Id="subtitle" Type="http://schemas.openxmlformats.org/officeDocument/2006/relationships/image" Target="images/subtitle.ICO"/><Relationship Id="FigCaption" Type="http://schemas.openxmlformats.org/officeDocument/2006/relationships/image" Target="images/FigCaption.ICO"/><Relationship Id="bulletitem" Type="http://schemas.openxmlformats.org/officeDocument/2006/relationships/image" Target="images/bulletitem.ICO"/><Relationship Id="arrowleft" Type="http://schemas.openxmlformats.org/officeDocument/2006/relationships/image" Target="images/arrowleft.ICO"/><Relationship Id="addspace" Type="http://schemas.openxmlformats.org/officeDocument/2006/relationships/image" Target="images/addspace.ICO"/><Relationship Id="togglenumbering" Type="http://schemas.openxmlformats.org/officeDocument/2006/relationships/image" Target="images/togglenumbering.ICO"/><Relationship Id="normalspace" Type="http://schemas.openxmlformats.org/officeDocument/2006/relationships/image" Target="images/normalspace0.ICO"/><Relationship Id="eqnumber" Type="http://schemas.openxmlformats.org/officeDocument/2006/relationships/image" Target="images/eqnumber.ICO"/><Relationship Id="arrowright" Type="http://schemas.openxmlformats.org/officeDocument/2006/relationships/image" Target="images/arrowright.ICO"/><Relationship Id="abstract" Type="http://schemas.openxmlformats.org/officeDocument/2006/relationships/image" Target="images/abstract.ICO"/><Relationship Id="equation" Type="http://schemas.openxmlformats.org/officeDocument/2006/relationships/image" Target="images/equation.ICO"/><Relationship Id="TabCaption" Type="http://schemas.openxmlformats.org/officeDocument/2006/relationships/image" Target="images/TabCaption.ICO"/><Relationship Id="RedoStyles" Type="http://schemas.openxmlformats.org/officeDocument/2006/relationships/image" Target="images/RedoStyles.ICO"/><Relationship Id="expand" Type="http://schemas.openxmlformats.org/officeDocument/2006/relationships/image" Target="images/expand0.ICO"/><Relationship Id="squeeze" Type="http://schemas.openxmlformats.org/officeDocument/2006/relationships/image" Target="images/squeeze0.ICO"/><Relationship Id="InsertImage" Type="http://schemas.openxmlformats.org/officeDocument/2006/relationships/image" Target="images/InsertImage.ICO"/><Relationship Id="numitem" Type="http://schemas.openxmlformats.org/officeDocument/2006/relationships/image" Target="images/numitem.ICO"/><Relationship Id="dashitem" Type="http://schemas.openxmlformats.org/officeDocument/2006/relationships/image" Target="images/dashitem.ICO"/><Relationship Id="HeaderFooter" Type="http://schemas.openxmlformats.org/officeDocument/2006/relationships/image" Target="images/HeaderFooter.ICO"/></Relationships>
</file>

<file path=customUI/customUI.xml><?xml version="1.0" encoding="utf-8"?>
<customUI xmlns="http://schemas.microsoft.com/office/2006/01/customui">
  <ribbon startFromScratch="false">
    <tabs>
      <tab id="tabLNCS" insertBeforeMso="TabHome" label="Springer Proceedings Macros">
        <group id="grTitlePage" label="Title Page">
          <button id="btnTitle" label="Title" imageMso="DropCapOptionsDialog" size="large" onAction="MakeTitle"/>
          <button id="btnAuthor" label="Author" imageMso="DistributionListSelectMembers" size="large" onAction="MakeAuthor"/>
          <box id="box1" boxStyle="vertical">
            <button id="btnSubtitle" label="Subtitle" image="subtitle" onAction="MakeSubtitle"/>
            <button id="btnAddress" label="Address" imageMso="MailMergeAddressBlockInsert" onAction="MakeAddress"/>
            <button id="btnEmail" label="E-mail" imageMso="EnvelopesAndLabelsDialog" onAction="MakeEMail"/>
          </box>
          <button id="btnAbstract" label="Abstract" image="abstract" size="large" onAction="MakeAbstract"/>
          <button id="btnKeywords" label="Keywords" imageMso="ReviewTrackChanges" size="large" onAction="MakeKeywords"/>
        </group>
        <group id="grBasicFormats" image="lncs2" label="Basic Formats">
          <button id="btnH1" label="H1" imageMso="PivotTableLayoutShowInOutlineForm" size="large" onAction="H1"/>
          <button id="btnH2" label="H2" imageMso="PivotTableLayoutShowInCompactForm" size="large" onAction="H2"/>
          <button id="btnH3" label="H3" imageMso="PivotTableLayoutBlankRows" size="large" onAction="H3"/>
          <button id="btnH4" label="H4" imageMso="PivotTableLayoutSubtotals" size="large" onAction="H4"/>
          <box id="box2" boxStyle="vertical">
            <button id="btnBullet" label="Bullet Item" image="bulletitem" onAction="MakeBulletItem"/>
            <button id="btnDash" label="Dash Item" image="dashitem" onAction="MakeDashItem"/>
            <button id="btnNumbered" label="Num Item" image="numitem" onAction="MakeNumItem"/>
          </box>
          <box id="box3" boxStyle="vertical">
            <button id="btnListLevelUp" label="List Level +" image="arrowright" onAction="ListLevelUp"/>
            <button id="btnListLevelDown" label="List Level -" image="arrowleft" onAction="ListLevelDown"/>
            <button id="btnToggleNum" label=" 1../..n.." image="togglenumbering" onAction="RestartNumbering"/>
          </box>
          <button id="btnStandard" label="Normal Text" image="normal32" size="large" onAction="MakeStandard"/>
          <box id="box4" boxStyle="vertical">
            <button id="btnAddSpace" label="Add Space" image="addspace" onAction="AddVerticalSpace"/>
            <button id="btnClearSpace" label="Clear Space" image="removespace" onAction="ClearVerticalSpace"/>
            <button id="btnFootnote" label="Footnote" imageMso="FootnoteInsert" onAction="InsertFN"/>
          </box>
          <button id="btnReference" label="Reference Item" imageMso="NameManager" size="large" onAction="MakeRefItem"/>
        </group>
        <group id="grSpecialFormats" label="Figures, Tables, Equations">
          <box id="box5" boxStyle="vertical">
            <button id="btnInsImage" label="Insert Image" image="InsertImage" onAction="InsertImage"/>
            <button id="btnTable" label="Table Caption" image="TabCaption" onAction="MakeTableCaption"/>
            <button id="btnFigure" label="Figure Caption" image="FigCaption" onAction="MakeFigCaption"/>
          </box>
          <button id="btnEquation" label="Displayed Equation" image="equation" size="large" onAction="MakeEquation"/>
          <button id="btnEqCounter" label="Add Eq. Number" image="eqnumber" size="large" onAction="AddEqCounter"/>
          <button id="btnProgcode" label="Prog. Code" imageMso="CreateStoredProcedure" size="large" onAction="MakeProgCod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07CB4-DA71-4807-B2BF-8147ACC5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90</TotalTime>
  <Pages>14</Pages>
  <Words>818</Words>
  <Characters>4666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Souza</dc:creator>
  <dc:description>Formats and macros for Springer Lecture Notes</dc:description>
  <cp:lastModifiedBy>ALEXANDER SOUZA - Student</cp:lastModifiedBy>
  <cp:revision>16</cp:revision>
  <dcterms:created xsi:type="dcterms:W3CDTF">2018-01-21T20:53:00Z</dcterms:created>
  <dcterms:modified xsi:type="dcterms:W3CDTF">2018-02-17T19:44:00Z</dcterms:modified>
</cp:coreProperties>
</file>